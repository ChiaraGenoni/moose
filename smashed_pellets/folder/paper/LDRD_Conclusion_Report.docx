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E6C98" w14:textId="279EE573" w:rsidR="00696159" w:rsidRPr="00F1158E" w:rsidRDefault="00DC6CF3" w:rsidP="007E076A">
      <w:pPr>
        <w:pStyle w:val="HeadingFrontmatter"/>
      </w:pPr>
      <w:bookmarkStart w:id="0" w:name="_Toc140630318"/>
      <w:bookmarkStart w:id="1" w:name="_Toc144116332"/>
      <w:bookmarkStart w:id="2" w:name="_Toc412983619"/>
      <w:bookmarkStart w:id="3" w:name="_Toc413669019"/>
      <w:r>
        <w:t>SUMMARY FOR ANNUAL REPORT</w:t>
      </w:r>
    </w:p>
    <w:p w14:paraId="5E801ADC" w14:textId="4A043589" w:rsidR="00301AA3" w:rsidRPr="007207A2" w:rsidRDefault="00301AA3" w:rsidP="00DC6CF3">
      <w:pPr>
        <w:pStyle w:val="BodyText"/>
      </w:pPr>
      <w:r w:rsidRPr="007207A2">
        <w:t>Project title:</w:t>
      </w:r>
      <w:r w:rsidR="00D076DE" w:rsidRPr="00D076DE">
        <w:rPr>
          <w:rFonts w:ascii="Arial" w:hAnsi="Arial" w:cs="Arial"/>
          <w:color w:val="000000"/>
          <w:sz w:val="20"/>
          <w:szCs w:val="20"/>
          <w:shd w:val="clear" w:color="auto" w:fill="FFFFFF"/>
        </w:rPr>
        <w:t xml:space="preserve"> </w:t>
      </w:r>
      <w:r w:rsidR="00D076DE" w:rsidRPr="00D076DE">
        <w:rPr>
          <w:color w:val="000000"/>
          <w:shd w:val="clear" w:color="auto" w:fill="FFFFFF"/>
        </w:rPr>
        <w:t>Modeling and Measurement of Gas Transport in Nuclear Fuels</w:t>
      </w:r>
    </w:p>
    <w:p w14:paraId="7C3F525A" w14:textId="656A9A05" w:rsidR="007207A2" w:rsidRPr="00D076DE" w:rsidRDefault="007207A2" w:rsidP="007207A2">
      <w:pPr>
        <w:pStyle w:val="BodyText"/>
      </w:pPr>
      <w:r w:rsidRPr="00D076DE">
        <w:t xml:space="preserve">Project number: </w:t>
      </w:r>
      <w:sdt>
        <w:sdtPr>
          <w:rPr>
            <w:color w:val="000000"/>
            <w:shd w:val="clear" w:color="auto" w:fill="FFFFFF"/>
          </w:rPr>
          <w:id w:val="409048325"/>
          <w:placeholder>
            <w:docPart w:val="FE3EDA9A9B2E4DE18B3D14B109650E02"/>
          </w:placeholder>
          <w15:appearance w15:val="hidden"/>
          <w:text/>
        </w:sdtPr>
        <w:sdtContent>
          <w:r w:rsidR="00D076DE" w:rsidRPr="00D076DE">
            <w:rPr>
              <w:color w:val="000000"/>
              <w:shd w:val="clear" w:color="auto" w:fill="FFFFFF"/>
            </w:rPr>
            <w:t>21A1050-028FP</w:t>
          </w:r>
        </w:sdtContent>
      </w:sdt>
    </w:p>
    <w:p w14:paraId="09B8AD19" w14:textId="2F3FD993" w:rsidR="005B31FA" w:rsidRPr="00D076DE" w:rsidRDefault="005B31FA" w:rsidP="00D80B74">
      <w:pPr>
        <w:pStyle w:val="BodyText"/>
      </w:pPr>
      <w:r w:rsidRPr="00D076DE">
        <w:t xml:space="preserve">Initiative: </w:t>
      </w:r>
      <w:sdt>
        <w:sdtPr>
          <w:rPr>
            <w:rStyle w:val="StyleBody10pt"/>
            <w:sz w:val="22"/>
          </w:rPr>
          <w:id w:val="-1782170564"/>
          <w:placeholder>
            <w:docPart w:val="4851B56C7B0B4C099B476BDACF679674"/>
          </w:placeholder>
          <w15:appearance w15:val="hidden"/>
        </w:sdtPr>
        <w:sdtContent>
          <w:r w:rsidR="00D076DE" w:rsidRPr="00D076DE">
            <w:br/>
          </w:r>
          <w:r w:rsidR="00D076DE" w:rsidRPr="00D076DE">
            <w:rPr>
              <w:color w:val="000000"/>
              <w:shd w:val="clear" w:color="auto" w:fill="FFFFFF"/>
            </w:rPr>
            <w:t>Nuclear Reactor Sustainment and Expanded Deployment: Transformational Approaches to Accelerate Nuclear RD&amp;D</w:t>
          </w:r>
        </w:sdtContent>
      </w:sdt>
    </w:p>
    <w:p w14:paraId="49E55F96" w14:textId="27D97CA1" w:rsidR="00DC6CF3" w:rsidRDefault="00DC6CF3" w:rsidP="00492DB0">
      <w:pPr>
        <w:pStyle w:val="BodyText"/>
        <w:spacing w:after="120"/>
      </w:pPr>
      <w:r>
        <w:t>Core Capabilities:</w:t>
      </w:r>
    </w:p>
    <w:p w14:paraId="55FC7CE3" w14:textId="3CCC8FD4" w:rsidR="007405C5" w:rsidRDefault="00723B81" w:rsidP="00381A39">
      <w:pPr>
        <w:pStyle w:val="ListBullet"/>
        <w:tabs>
          <w:tab w:val="clear" w:pos="360"/>
          <w:tab w:val="num" w:pos="720"/>
        </w:tabs>
        <w:spacing w:after="0"/>
        <w:ind w:left="720"/>
      </w:pPr>
      <w:r>
        <w:t>Computational Science</w:t>
      </w:r>
    </w:p>
    <w:p w14:paraId="09B65663" w14:textId="506D2C7B" w:rsidR="00723B81" w:rsidRPr="007405C5" w:rsidRDefault="00723B81" w:rsidP="00381A39">
      <w:pPr>
        <w:pStyle w:val="ListBullet"/>
        <w:tabs>
          <w:tab w:val="clear" w:pos="360"/>
          <w:tab w:val="num" w:pos="720"/>
        </w:tabs>
        <w:spacing w:after="0"/>
        <w:ind w:left="720"/>
      </w:pPr>
      <w:r>
        <w:t>Nuclear Engineering</w:t>
      </w:r>
    </w:p>
    <w:p w14:paraId="42DF44EC" w14:textId="576A6502" w:rsidR="00DC6CF3" w:rsidRDefault="00DC6CF3" w:rsidP="00C84697">
      <w:pPr>
        <w:pStyle w:val="BodyText"/>
        <w:spacing w:before="240"/>
      </w:pPr>
      <w:r>
        <w:t>Total approved amount: $</w:t>
      </w:r>
      <w:sdt>
        <w:sdtPr>
          <w:rPr>
            <w:rStyle w:val="StyleBody10pt"/>
            <w:sz w:val="22"/>
          </w:rPr>
          <w:id w:val="-193540943"/>
          <w:placeholder>
            <w:docPart w:val="C2FB35A733C54D268C83B624B2B3F923"/>
          </w:placeholder>
          <w15:appearance w15:val="hidden"/>
          <w:text/>
        </w:sdtPr>
        <w:sdtEndPr>
          <w:rPr>
            <w:rStyle w:val="DefaultParagraphFont"/>
            <w:rFonts w:asciiTheme="minorHAnsi" w:hAnsiTheme="minorHAnsi"/>
          </w:rPr>
        </w:sdtEndPr>
        <w:sdtContent>
          <w:r w:rsidR="00D076DE">
            <w:rPr>
              <w:rStyle w:val="StyleBody10pt"/>
              <w:sz w:val="22"/>
            </w:rPr>
            <w:t>885,000</w:t>
          </w:r>
        </w:sdtContent>
      </w:sdt>
      <w:r>
        <w:t xml:space="preserve"> over </w:t>
      </w:r>
      <w:sdt>
        <w:sdtPr>
          <w:rPr>
            <w:rStyle w:val="StyleBody10pt"/>
            <w:sz w:val="22"/>
          </w:rPr>
          <w:id w:val="-555942340"/>
          <w:placeholder>
            <w:docPart w:val="2FE0C14EAB9040328072A797037CA79B"/>
          </w:placeholder>
          <w15:appearance w15:val="hidden"/>
          <w:text/>
        </w:sdtPr>
        <w:sdtEndPr>
          <w:rPr>
            <w:rStyle w:val="DefaultParagraphFont"/>
            <w:rFonts w:asciiTheme="minorHAnsi" w:hAnsiTheme="minorHAnsi"/>
          </w:rPr>
        </w:sdtEndPr>
        <w:sdtContent>
          <w:r w:rsidR="00D076DE">
            <w:rPr>
              <w:rStyle w:val="StyleBody10pt"/>
              <w:sz w:val="22"/>
            </w:rPr>
            <w:t>3</w:t>
          </w:r>
        </w:sdtContent>
      </w:sdt>
      <w:r>
        <w:t xml:space="preserve"> years</w:t>
      </w:r>
    </w:p>
    <w:p w14:paraId="36067B70" w14:textId="791D4473" w:rsidR="00DC6CF3" w:rsidRDefault="00DC6CF3" w:rsidP="00DC6CF3">
      <w:pPr>
        <w:pStyle w:val="BodyText"/>
      </w:pPr>
      <w:r>
        <w:t xml:space="preserve">Principal </w:t>
      </w:r>
      <w:r w:rsidR="00CF5C1D">
        <w:t>i</w:t>
      </w:r>
      <w:r>
        <w:t xml:space="preserve">nvestigator: </w:t>
      </w:r>
      <w:sdt>
        <w:sdtPr>
          <w:rPr>
            <w:rStyle w:val="StyleBody10pt"/>
            <w:sz w:val="22"/>
          </w:rPr>
          <w:id w:val="-1589073869"/>
          <w:placeholder>
            <w:docPart w:val="DB4DA44D0E9C4785817DDCC55B261AF3"/>
          </w:placeholder>
          <w15:appearance w15:val="hidden"/>
          <w:text/>
        </w:sdtPr>
        <w:sdtEndPr>
          <w:rPr>
            <w:rStyle w:val="DefaultParagraphFont"/>
            <w:rFonts w:asciiTheme="minorHAnsi" w:hAnsiTheme="minorHAnsi"/>
          </w:rPr>
        </w:sdtEndPr>
        <w:sdtContent>
          <w:r w:rsidR="00D076DE">
            <w:rPr>
              <w:rStyle w:val="StyleBody10pt"/>
              <w:sz w:val="22"/>
            </w:rPr>
            <w:t>Kyle Gamble</w:t>
          </w:r>
        </w:sdtContent>
      </w:sdt>
    </w:p>
    <w:p w14:paraId="31BA4923" w14:textId="346106AE" w:rsidR="00DC6CF3" w:rsidRDefault="00DC6CF3" w:rsidP="00983159">
      <w:pPr>
        <w:pStyle w:val="BodyText"/>
        <w:spacing w:after="120"/>
      </w:pPr>
      <w:r>
        <w:t>Co-</w:t>
      </w:r>
      <w:r w:rsidRPr="00F64EFE">
        <w:t>investigators</w:t>
      </w:r>
      <w:r>
        <w:t>:</w:t>
      </w:r>
    </w:p>
    <w:p w14:paraId="229E0326" w14:textId="501C966A" w:rsidR="007405C5" w:rsidRDefault="00D076DE" w:rsidP="00983159">
      <w:pPr>
        <w:pStyle w:val="ListBullet"/>
        <w:tabs>
          <w:tab w:val="clear" w:pos="360"/>
          <w:tab w:val="num" w:pos="720"/>
        </w:tabs>
        <w:spacing w:after="0"/>
        <w:ind w:left="720"/>
      </w:pPr>
      <w:r>
        <w:t xml:space="preserve">Kaustubh </w:t>
      </w:r>
      <w:proofErr w:type="spellStart"/>
      <w:r>
        <w:t>Bawane</w:t>
      </w:r>
      <w:proofErr w:type="spellEnd"/>
      <w:r>
        <w:t>, INL</w:t>
      </w:r>
    </w:p>
    <w:p w14:paraId="22EA4248" w14:textId="791DDDE1" w:rsidR="00D076DE" w:rsidRDefault="00D076DE" w:rsidP="00983159">
      <w:pPr>
        <w:pStyle w:val="ListBullet"/>
        <w:tabs>
          <w:tab w:val="clear" w:pos="360"/>
          <w:tab w:val="num" w:pos="720"/>
        </w:tabs>
        <w:spacing w:after="0"/>
        <w:ind w:left="720"/>
      </w:pPr>
      <w:r>
        <w:t xml:space="preserve">Fabiola </w:t>
      </w:r>
      <w:proofErr w:type="spellStart"/>
      <w:r>
        <w:t>Cappia</w:t>
      </w:r>
      <w:proofErr w:type="spellEnd"/>
      <w:r>
        <w:t>, INL</w:t>
      </w:r>
    </w:p>
    <w:p w14:paraId="71386778" w14:textId="14A9ADBC" w:rsidR="00D076DE" w:rsidRDefault="00D076DE" w:rsidP="00983159">
      <w:pPr>
        <w:pStyle w:val="ListBullet"/>
        <w:tabs>
          <w:tab w:val="clear" w:pos="360"/>
          <w:tab w:val="num" w:pos="720"/>
        </w:tabs>
        <w:spacing w:after="0"/>
        <w:ind w:left="720"/>
      </w:pPr>
      <w:r>
        <w:t>Chase Christen, INL</w:t>
      </w:r>
    </w:p>
    <w:p w14:paraId="19CA8438" w14:textId="1DDAE476" w:rsidR="00D076DE" w:rsidRPr="007405C5" w:rsidRDefault="00D076DE" w:rsidP="00983159">
      <w:pPr>
        <w:pStyle w:val="ListBullet"/>
        <w:tabs>
          <w:tab w:val="clear" w:pos="360"/>
          <w:tab w:val="num" w:pos="720"/>
        </w:tabs>
        <w:spacing w:after="0"/>
        <w:ind w:left="720"/>
      </w:pPr>
      <w:proofErr w:type="spellStart"/>
      <w:r>
        <w:t>Seongtae</w:t>
      </w:r>
      <w:proofErr w:type="spellEnd"/>
      <w:r>
        <w:t xml:space="preserve"> Kwon, INL</w:t>
      </w:r>
    </w:p>
    <w:p w14:paraId="2AAC79AA" w14:textId="2EFC7752" w:rsidR="005D1DEA" w:rsidRDefault="005D1DEA" w:rsidP="00EA231B">
      <w:pPr>
        <w:pStyle w:val="BodyText"/>
        <w:spacing w:before="240" w:after="120"/>
      </w:pPr>
      <w:r>
        <w:t>Collaborators:</w:t>
      </w:r>
    </w:p>
    <w:p w14:paraId="5FC26C5C" w14:textId="6963604B" w:rsidR="00983159" w:rsidRPr="007405C5" w:rsidRDefault="00D076DE" w:rsidP="007405C5">
      <w:pPr>
        <w:pStyle w:val="ListBullet"/>
        <w:tabs>
          <w:tab w:val="clear" w:pos="360"/>
          <w:tab w:val="num" w:pos="720"/>
        </w:tabs>
        <w:spacing w:after="0"/>
        <w:ind w:left="720"/>
      </w:pPr>
      <w:proofErr w:type="spellStart"/>
      <w:r>
        <w:t>Politecnico</w:t>
      </w:r>
      <w:proofErr w:type="spellEnd"/>
      <w:r>
        <w:t xml:space="preserve"> di Milano</w:t>
      </w:r>
    </w:p>
    <w:p w14:paraId="3EBD4D8A" w14:textId="53457529" w:rsidR="00DC6CF3" w:rsidRDefault="00DC6CF3" w:rsidP="00EA231B">
      <w:pPr>
        <w:pStyle w:val="BodyText"/>
        <w:spacing w:before="240" w:after="120"/>
      </w:pPr>
      <w:r>
        <w:t>Impact Statement:</w:t>
      </w:r>
    </w:p>
    <w:p w14:paraId="728690CD" w14:textId="5158BDF6" w:rsidR="00311797" w:rsidRPr="00F32DC1" w:rsidRDefault="00C966EA" w:rsidP="00782832">
      <w:pPr>
        <w:pStyle w:val="BodyText"/>
        <w:ind w:left="720"/>
      </w:pPr>
      <w:r>
        <w:t xml:space="preserve">X-ray computed tomography and digital image analysis </w:t>
      </w:r>
      <w:r w:rsidR="00BC5F88">
        <w:t>expedite</w:t>
      </w:r>
      <w:r>
        <w:t xml:space="preserve"> development of microstructurally informed computational models in support </w:t>
      </w:r>
      <w:r w:rsidR="00BC5F88">
        <w:t>of accelerated fuel qualification.</w:t>
      </w:r>
    </w:p>
    <w:p w14:paraId="674C48FB" w14:textId="77777777" w:rsidR="00DC6CF3" w:rsidRDefault="00DC6CF3" w:rsidP="00A903F1">
      <w:pPr>
        <w:pStyle w:val="BodyText"/>
        <w:spacing w:after="120"/>
      </w:pPr>
      <w:r>
        <w:t>Project Description:</w:t>
      </w:r>
    </w:p>
    <w:p w14:paraId="446E5551" w14:textId="58447920" w:rsidR="0088138E" w:rsidRPr="00F32DC1" w:rsidRDefault="00EF7E3D" w:rsidP="00F32DC1">
      <w:pPr>
        <w:pStyle w:val="BodyText"/>
        <w:ind w:left="720"/>
      </w:pPr>
      <w:r>
        <w:t xml:space="preserve">Accelerated fuel qualification relies on the development of approaches that combine physics-based modeling and experiments. One of the less understood </w:t>
      </w:r>
      <w:r w:rsidR="00994A19">
        <w:t xml:space="preserve">phenomena associated with gas behavior in fuel rods is axial gas transport, which is important in spent fuel storage of light water reactor (LWR) fuel rods, loss-of-coolant accidents (LOCAs), and helium bonded fast reactor fuel rods. </w:t>
      </w:r>
      <w:r w:rsidR="001E3E60">
        <w:t xml:space="preserve">Prior to this project, the permeability of gas flow was computed after experiment completion and existing modeling approaches </w:t>
      </w:r>
      <w:r w:rsidR="00655712">
        <w:t xml:space="preserve">assume instantaneous equilibration of the pressure in the fuel rod. Neither existing experimental </w:t>
      </w:r>
      <w:r w:rsidR="00E9282C">
        <w:t>measurement</w:t>
      </w:r>
      <w:r w:rsidR="00655712">
        <w:t xml:space="preserve"> or models account for the fragmented state of the fuel or the size of the fuel-to-clad gap</w:t>
      </w:r>
      <w:r w:rsidR="00E9282C">
        <w:t xml:space="preserve">. To overcome these limitations a methodology was developed to use advanced modeling and simulation to inform experiment design and use the experimental measurements and characterization techniques to develop more physics-based models to describe axial gas transport. First, the scalability of the axial gas transport phenomena was studied using the Multiphysics Object-Oriented Simulation Environment (MOOSE) framework and BISON nuclear fuel performance code. It was found that small 5-to-6-inch </w:t>
      </w:r>
      <w:r w:rsidR="00E9282C">
        <w:lastRenderedPageBreak/>
        <w:t>specimens would still allow for the measurement of pressure decay. The small samples enabled the use of X-ray computed tomography</w:t>
      </w:r>
      <w:r w:rsidR="001D787D">
        <w:t xml:space="preserve"> (CT)</w:t>
      </w:r>
      <w:r w:rsidR="00E9282C">
        <w:t xml:space="preserve"> to generated hundreds of two-dimensional images that </w:t>
      </w:r>
      <w:r w:rsidR="00E01BBD">
        <w:t>use digital image analysis to obtain important characteristics of the fragmented status of the surrogate fuel (</w:t>
      </w:r>
      <w:r w:rsidR="006C4663">
        <w:t>alumina</w:t>
      </w:r>
      <w:r w:rsidR="00E01BBD">
        <w:t>) such as crack tortuosity, specific surface, and porosity distribution. Full three-dimensional</w:t>
      </w:r>
      <w:r w:rsidR="00920B99">
        <w:t xml:space="preserve"> (3D)</w:t>
      </w:r>
      <w:r w:rsidR="00E01BBD">
        <w:t xml:space="preserve"> reconstruction of the experimental specimens was also possible. Surrogate materials were selected as gas transport only depends upon the available pathways for gas flow. Temperature and viscosity effects are considered i</w:t>
      </w:r>
      <w:r w:rsidR="00A2642D">
        <w:t>n the modeling activities. Two approaches to specimen fabrication were considered, thermal quenching and mechanical crushing. It was observed that thermal quenching provided more representative fracture patterns and mechanical crushing resulted in much larger pathways for gas flow. An experimental apparatus was commissioned at the Research Collaboration Building (RCB) at the Materials Fuels Complex (MFC) to test the samples. The experiments conducted as part of the project were characterized and digital image correlation was performed to develop a new model for the permeability through fragmented fuel pellets as a function of smeared porosity. The project also determined that pressure equilibration is not instantaneous and gas flow is turbulent for shorter decay times.</w:t>
      </w:r>
    </w:p>
    <w:p w14:paraId="6BC81FC3" w14:textId="0BD4AE3B" w:rsidR="001B0E8E" w:rsidRDefault="001B0E8E" w:rsidP="00AD6953">
      <w:pPr>
        <w:pStyle w:val="BodyText"/>
        <w:spacing w:after="120"/>
      </w:pPr>
      <w:r>
        <w:t>Talent pipeline:</w:t>
      </w:r>
    </w:p>
    <w:p w14:paraId="46EB8930" w14:textId="6C99E664" w:rsidR="00C6543E" w:rsidRPr="00D076DE" w:rsidRDefault="00D076DE" w:rsidP="00365F41">
      <w:pPr>
        <w:pStyle w:val="ListBullet"/>
        <w:tabs>
          <w:tab w:val="clear" w:pos="360"/>
          <w:tab w:val="num" w:pos="720"/>
        </w:tabs>
        <w:spacing w:after="0"/>
        <w:ind w:left="720"/>
        <w:rPr>
          <w:rStyle w:val="StyleBody10pt"/>
          <w:sz w:val="22"/>
        </w:rPr>
      </w:pPr>
      <w:r>
        <w:rPr>
          <w:rStyle w:val="StyleBody10pt"/>
          <w:sz w:val="22"/>
          <w:szCs w:val="22"/>
        </w:rPr>
        <w:t xml:space="preserve">Chiara </w:t>
      </w:r>
      <w:proofErr w:type="spellStart"/>
      <w:r>
        <w:rPr>
          <w:rStyle w:val="StyleBody10pt"/>
          <w:sz w:val="22"/>
          <w:szCs w:val="22"/>
        </w:rPr>
        <w:t>Genoni</w:t>
      </w:r>
      <w:proofErr w:type="spellEnd"/>
      <w:r>
        <w:rPr>
          <w:rStyle w:val="StyleBody10pt"/>
          <w:sz w:val="22"/>
          <w:szCs w:val="22"/>
        </w:rPr>
        <w:t xml:space="preserve">, student at </w:t>
      </w:r>
      <w:proofErr w:type="spellStart"/>
      <w:r>
        <w:rPr>
          <w:rStyle w:val="StyleBody10pt"/>
          <w:sz w:val="22"/>
          <w:szCs w:val="22"/>
        </w:rPr>
        <w:t>Politecnico</w:t>
      </w:r>
      <w:proofErr w:type="spellEnd"/>
      <w:r>
        <w:rPr>
          <w:rStyle w:val="StyleBody10pt"/>
          <w:sz w:val="22"/>
          <w:szCs w:val="22"/>
        </w:rPr>
        <w:t xml:space="preserve"> di Milano</w:t>
      </w:r>
    </w:p>
    <w:p w14:paraId="06C8A8FF" w14:textId="12BE5657" w:rsidR="00D076DE" w:rsidRDefault="00D076DE" w:rsidP="00365F41">
      <w:pPr>
        <w:pStyle w:val="ListBullet"/>
        <w:tabs>
          <w:tab w:val="clear" w:pos="360"/>
          <w:tab w:val="num" w:pos="720"/>
        </w:tabs>
        <w:spacing w:after="0"/>
        <w:ind w:left="720"/>
      </w:pPr>
      <w:r>
        <w:rPr>
          <w:rStyle w:val="StyleBody10pt"/>
          <w:sz w:val="22"/>
          <w:szCs w:val="22"/>
        </w:rPr>
        <w:t xml:space="preserve">Tommaso </w:t>
      </w:r>
      <w:proofErr w:type="spellStart"/>
      <w:r>
        <w:rPr>
          <w:rStyle w:val="StyleBody10pt"/>
          <w:sz w:val="22"/>
          <w:szCs w:val="22"/>
        </w:rPr>
        <w:t>Bergomi</w:t>
      </w:r>
      <w:proofErr w:type="spellEnd"/>
      <w:r>
        <w:rPr>
          <w:rStyle w:val="StyleBody10pt"/>
          <w:sz w:val="22"/>
          <w:szCs w:val="22"/>
        </w:rPr>
        <w:t xml:space="preserve">, student at </w:t>
      </w:r>
      <w:proofErr w:type="spellStart"/>
      <w:r>
        <w:rPr>
          <w:rStyle w:val="StyleBody10pt"/>
          <w:sz w:val="22"/>
          <w:szCs w:val="22"/>
        </w:rPr>
        <w:t>Politecnico</w:t>
      </w:r>
      <w:proofErr w:type="spellEnd"/>
      <w:r>
        <w:rPr>
          <w:rStyle w:val="StyleBody10pt"/>
          <w:sz w:val="22"/>
          <w:szCs w:val="22"/>
        </w:rPr>
        <w:t xml:space="preserve"> di Milano</w:t>
      </w:r>
    </w:p>
    <w:p w14:paraId="22078D97" w14:textId="36C0B370" w:rsidR="00DC6CF3" w:rsidRDefault="00BB458B" w:rsidP="00AD6953">
      <w:pPr>
        <w:pStyle w:val="BodyText"/>
        <w:spacing w:before="240" w:after="120"/>
      </w:pPr>
      <w:r>
        <w:t>External p</w:t>
      </w:r>
      <w:r w:rsidR="00D93527">
        <w:t>eer reviewed publications</w:t>
      </w:r>
      <w:r w:rsidR="00DC6CF3">
        <w:t>:</w:t>
      </w:r>
    </w:p>
    <w:p w14:paraId="496CBCA6" w14:textId="3270A665" w:rsidR="00A6140B" w:rsidRDefault="00A6140B" w:rsidP="00A6140B">
      <w:pPr>
        <w:pStyle w:val="BodyText"/>
        <w:numPr>
          <w:ilvl w:val="0"/>
          <w:numId w:val="53"/>
        </w:numPr>
      </w:pPr>
      <w:r>
        <w:t xml:space="preserve">C. </w:t>
      </w:r>
      <w:proofErr w:type="spellStart"/>
      <w:r>
        <w:t>Genoni</w:t>
      </w:r>
      <w:proofErr w:type="spellEnd"/>
      <w:r>
        <w:t xml:space="preserve">, K. A. Gamble, F. </w:t>
      </w:r>
      <w:proofErr w:type="spellStart"/>
      <w:r>
        <w:t>Cappia</w:t>
      </w:r>
      <w:proofErr w:type="spellEnd"/>
      <w:r>
        <w:t xml:space="preserve">, C. E. Christen, S. Kwon, K. K. </w:t>
      </w:r>
      <w:proofErr w:type="spellStart"/>
      <w:r>
        <w:t>Bawane</w:t>
      </w:r>
      <w:proofErr w:type="spellEnd"/>
      <w:r>
        <w:t xml:space="preserve">, “Modeling and Measurement of Axial Gas Transport in Nuclear Fuels,” in Transactions of the American Nuclear Society Annual Conference, </w:t>
      </w:r>
      <w:r w:rsidRPr="00EF27E9">
        <w:t>Indian</w:t>
      </w:r>
      <w:r>
        <w:t>a</w:t>
      </w:r>
      <w:r w:rsidRPr="00EF27E9">
        <w:t>polis, IN</w:t>
      </w:r>
      <w:r>
        <w:t>, June 2023</w:t>
      </w:r>
      <w:r w:rsidRPr="00EF27E9">
        <w:t>. INL/CON-23-71205</w:t>
      </w:r>
      <w:r>
        <w:t>.</w:t>
      </w:r>
    </w:p>
    <w:p w14:paraId="35ACADB0" w14:textId="21A5E3DE" w:rsidR="00DC6CF3" w:rsidRDefault="00DC6CF3" w:rsidP="00E859CA">
      <w:pPr>
        <w:pStyle w:val="BodyText"/>
        <w:spacing w:before="240" w:after="120"/>
      </w:pPr>
      <w:r>
        <w:t>Figure and caption:</w:t>
      </w:r>
    </w:p>
    <w:p w14:paraId="10C427D6" w14:textId="1C98987F" w:rsidR="007A7DAF" w:rsidRDefault="007A7DAF" w:rsidP="007A7DAF">
      <w:pPr>
        <w:pStyle w:val="ListBullet"/>
        <w:numPr>
          <w:ilvl w:val="0"/>
          <w:numId w:val="0"/>
        </w:numPr>
        <w:spacing w:after="0"/>
        <w:ind w:left="360"/>
      </w:pPr>
    </w:p>
    <w:bookmarkEnd w:id="2"/>
    <w:bookmarkEnd w:id="3"/>
    <w:p w14:paraId="4282E751" w14:textId="792CC5B4" w:rsidR="004E42C3" w:rsidRDefault="00E71A76" w:rsidP="008E220A">
      <w:pPr>
        <w:pStyle w:val="Heading1"/>
      </w:pPr>
      <w:r>
        <w:rPr>
          <w:noProof/>
        </w:rPr>
        <w:lastRenderedPageBreak/>
        <mc:AlternateContent>
          <mc:Choice Requires="wpg">
            <w:drawing>
              <wp:anchor distT="0" distB="0" distL="114300" distR="114300" simplePos="0" relativeHeight="251660288" behindDoc="0" locked="0" layoutInCell="1" allowOverlap="1" wp14:anchorId="7F474982" wp14:editId="6EAA43D6">
                <wp:simplePos x="0" y="0"/>
                <wp:positionH relativeFrom="column">
                  <wp:posOffset>224118</wp:posOffset>
                </wp:positionH>
                <wp:positionV relativeFrom="paragraph">
                  <wp:posOffset>91963</wp:posOffset>
                </wp:positionV>
                <wp:extent cx="5516245" cy="5023600"/>
                <wp:effectExtent l="0" t="0" r="0" b="5715"/>
                <wp:wrapNone/>
                <wp:docPr id="1684387311" name="Group 1"/>
                <wp:cNvGraphicFramePr/>
                <a:graphic xmlns:a="http://schemas.openxmlformats.org/drawingml/2006/main">
                  <a:graphicData uri="http://schemas.microsoft.com/office/word/2010/wordprocessingGroup">
                    <wpg:wgp>
                      <wpg:cNvGrpSpPr/>
                      <wpg:grpSpPr>
                        <a:xfrm>
                          <a:off x="0" y="0"/>
                          <a:ext cx="5516245" cy="5023600"/>
                          <a:chOff x="18473" y="0"/>
                          <a:chExt cx="5516245" cy="5023600"/>
                        </a:xfrm>
                      </wpg:grpSpPr>
                      <pic:pic xmlns:pic="http://schemas.openxmlformats.org/drawingml/2006/picture">
                        <pic:nvPicPr>
                          <pic:cNvPr id="138" name="Picture 137" descr="A close-up of the moon&#10;&#10;Description automatically generated with medium confidence">
                            <a:extLst>
                              <a:ext uri="{FF2B5EF4-FFF2-40B4-BE49-F238E27FC236}">
                                <a16:creationId xmlns:a16="http://schemas.microsoft.com/office/drawing/2014/main" id="{A4C1F1A2-7F13-482D-BDBD-F2094D88F512}"/>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a:xfrm>
                            <a:off x="575976" y="0"/>
                            <a:ext cx="1851603" cy="1792941"/>
                          </a:xfrm>
                          <a:prstGeom prst="rect">
                            <a:avLst/>
                          </a:prstGeom>
                        </pic:spPr>
                      </pic:pic>
                      <wpg:grpSp>
                        <wpg:cNvPr id="165379871" name="Group 4"/>
                        <wpg:cNvGrpSpPr/>
                        <wpg:grpSpPr>
                          <a:xfrm>
                            <a:off x="18473" y="0"/>
                            <a:ext cx="5516245" cy="5023600"/>
                            <a:chOff x="18473" y="0"/>
                            <a:chExt cx="5516245" cy="5023600"/>
                          </a:xfrm>
                        </wpg:grpSpPr>
                        <wps:wsp>
                          <wps:cNvPr id="1908799330" name="Text Box 1"/>
                          <wps:cNvSpPr txBox="1"/>
                          <wps:spPr>
                            <a:xfrm>
                              <a:off x="18473" y="4152380"/>
                              <a:ext cx="5516245" cy="871220"/>
                            </a:xfrm>
                            <a:prstGeom prst="rect">
                              <a:avLst/>
                            </a:prstGeom>
                            <a:solidFill>
                              <a:prstClr val="white"/>
                            </a:solidFill>
                            <a:ln>
                              <a:noFill/>
                            </a:ln>
                          </wps:spPr>
                          <wps:txbx>
                            <w:txbxContent>
                              <w:p w14:paraId="223FD83C" w14:textId="2DB41CBE" w:rsidR="00A024F1" w:rsidRPr="00F81F44" w:rsidRDefault="00A024F1" w:rsidP="00A024F1">
                                <w:pPr>
                                  <w:pStyle w:val="Caption"/>
                                  <w:rPr>
                                    <w:rFonts w:ascii="Arial" w:hAnsi="Arial" w:cs="Arial"/>
                                    <w:b/>
                                    <w:noProof/>
                                    <w:kern w:val="32"/>
                                    <w:sz w:val="22"/>
                                  </w:rPr>
                                </w:pPr>
                                <w:r w:rsidRPr="00F81F44">
                                  <w:rPr>
                                    <w:sz w:val="22"/>
                                  </w:rPr>
                                  <w:t xml:space="preserve">Figure </w:t>
                                </w:r>
                                <w:r w:rsidRPr="00F81F44">
                                  <w:rPr>
                                    <w:sz w:val="22"/>
                                  </w:rPr>
                                  <w:fldChar w:fldCharType="begin"/>
                                </w:r>
                                <w:r w:rsidRPr="00F81F44">
                                  <w:rPr>
                                    <w:sz w:val="22"/>
                                  </w:rPr>
                                  <w:instrText xml:space="preserve"> SEQ Figure \* ARABIC </w:instrText>
                                </w:r>
                                <w:r w:rsidRPr="00F81F44">
                                  <w:rPr>
                                    <w:sz w:val="22"/>
                                  </w:rPr>
                                  <w:fldChar w:fldCharType="separate"/>
                                </w:r>
                                <w:r w:rsidR="001763BE">
                                  <w:rPr>
                                    <w:noProof/>
                                    <w:sz w:val="22"/>
                                  </w:rPr>
                                  <w:t>1</w:t>
                                </w:r>
                                <w:r w:rsidRPr="00F81F44">
                                  <w:rPr>
                                    <w:noProof/>
                                    <w:sz w:val="22"/>
                                  </w:rPr>
                                  <w:fldChar w:fldCharType="end"/>
                                </w:r>
                                <w:r w:rsidRPr="00F81F44">
                                  <w:rPr>
                                    <w:sz w:val="22"/>
                                  </w:rPr>
                                  <w:t>: (a) top view of thermal quenched pellet, (b) image analysis of a single</w:t>
                                </w:r>
                                <w:r w:rsidR="00C506A9">
                                  <w:rPr>
                                    <w:sz w:val="22"/>
                                  </w:rPr>
                                  <w:t xml:space="preserve"> CT</w:t>
                                </w:r>
                                <w:r w:rsidRPr="00F81F44">
                                  <w:rPr>
                                    <w:sz w:val="22"/>
                                  </w:rPr>
                                  <w:t xml:space="preserve"> slice,</w:t>
                                </w:r>
                                <w:r w:rsidR="00C16432">
                                  <w:rPr>
                                    <w:sz w:val="22"/>
                                  </w:rPr>
                                  <w:t xml:space="preserve"> (c)</w:t>
                                </w:r>
                                <w:r w:rsidRPr="00F81F44">
                                  <w:rPr>
                                    <w:sz w:val="22"/>
                                  </w:rPr>
                                  <w:t xml:space="preserve"> </w:t>
                                </w:r>
                                <w:r w:rsidR="00071960">
                                  <w:rPr>
                                    <w:sz w:val="22"/>
                                  </w:rPr>
                                  <w:t>3D</w:t>
                                </w:r>
                                <w:r w:rsidRPr="00F81F44">
                                  <w:rPr>
                                    <w:sz w:val="22"/>
                                  </w:rPr>
                                  <w:t xml:space="preserve"> reconstruction of pellet from hundreds of two-dimensional images, (d) best-fit curves including and excluding the </w:t>
                                </w:r>
                                <w:proofErr w:type="spellStart"/>
                                <w:r w:rsidRPr="00F81F44">
                                  <w:rPr>
                                    <w:sz w:val="22"/>
                                  </w:rPr>
                                  <w:t>Forchheimer</w:t>
                                </w:r>
                                <w:proofErr w:type="spellEnd"/>
                                <w:r w:rsidRPr="00F81F44">
                                  <w:rPr>
                                    <w:sz w:val="22"/>
                                  </w:rPr>
                                  <w:t xml:space="preserve"> coefficient </w:t>
                                </w:r>
                                <w:r w:rsidR="00C560BE" w:rsidRPr="00F81F44">
                                  <w:rPr>
                                    <w:sz w:val="22"/>
                                  </w:rPr>
                                  <w:t xml:space="preserve">in the model </w:t>
                                </w:r>
                                <w:r w:rsidRPr="00F81F44">
                                  <w:rPr>
                                    <w:sz w:val="22"/>
                                  </w:rPr>
                                  <w:t>for test tube 1 at an initial pressure of 4.3 MPa.</w:t>
                                </w:r>
                                <w:r w:rsidR="00A2642D" w:rsidRPr="00F81F44">
                                  <w:rPr>
                                    <w:sz w:val="22"/>
                                  </w:rPr>
                                  <w:t xml:space="preserve"> The Forchheimer coefficient accounts for turbulent gas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944121370" name="Group 3"/>
                          <wpg:cNvGrpSpPr/>
                          <wpg:grpSpPr>
                            <a:xfrm>
                              <a:off x="519782" y="0"/>
                              <a:ext cx="4503403" cy="4287442"/>
                              <a:chOff x="519814" y="-36960"/>
                              <a:chExt cx="4503686" cy="4289170"/>
                            </a:xfrm>
                          </wpg:grpSpPr>
                          <pic:pic xmlns:pic="http://schemas.openxmlformats.org/drawingml/2006/picture">
                            <pic:nvPicPr>
                              <pic:cNvPr id="10" name="Picture 9" descr="A black and white image of the moon&#10;&#10;Description automatically generated with medium confidence">
                                <a:extLst>
                                  <a:ext uri="{FF2B5EF4-FFF2-40B4-BE49-F238E27FC236}">
                                    <a16:creationId xmlns:a16="http://schemas.microsoft.com/office/drawing/2014/main" id="{5D72EC4D-3971-31AA-6CA1-F6314D760584}"/>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20147" t="15716" r="19554" b="17053"/>
                              <a:stretch/>
                            </pic:blipFill>
                            <pic:spPr>
                              <a:xfrm>
                                <a:off x="2946349" y="-36960"/>
                                <a:ext cx="1769925" cy="1817686"/>
                              </a:xfrm>
                              <a:prstGeom prst="rect">
                                <a:avLst/>
                              </a:prstGeom>
                            </pic:spPr>
                          </pic:pic>
                          <pic:pic xmlns:pic="http://schemas.openxmlformats.org/drawingml/2006/picture">
                            <pic:nvPicPr>
                              <pic:cNvPr id="149" name="Picture 148" descr="A picture containing seat, building material, stone&#10;&#10;Description automatically generated">
                                <a:extLst>
                                  <a:ext uri="{FF2B5EF4-FFF2-40B4-BE49-F238E27FC236}">
                                    <a16:creationId xmlns:a16="http://schemas.microsoft.com/office/drawing/2014/main" id="{8E4E3B11-CD88-8264-7D49-9046ECA6C85B}"/>
                                  </a:ext>
                                </a:extLst>
                              </pic:cNvPr>
                              <pic:cNvPicPr>
                                <a:picLocks noChangeAspect="1"/>
                              </pic:cNvPicPr>
                            </pic:nvPicPr>
                            <pic:blipFill>
                              <a:blip r:embed="rId13">
                                <a:extLst>
                                  <a:ext uri="{BEBA8EAE-BF5A-486C-A8C5-ECC9F3942E4B}">
                                    <a14:imgProps xmlns:a14="http://schemas.microsoft.com/office/drawing/2010/main">
                                      <a14:imgLayer r:embed="rId14">
                                        <a14:imgEffect>
                                          <a14:backgroundRemoval t="8280" b="94051" l="9968" r="89952">
                                            <a14:foregroundMark x1="44534" y1="8280" x2="44534" y2="8280"/>
                                            <a14:foregroundMark x1="52653" y1="90916" x2="53698" y2="90916"/>
                                            <a14:foregroundMark x1="52170" y1="94051" x2="52170" y2="94051"/>
                                          </a14:backgroundRemoval>
                                        </a14:imgEffect>
                                      </a14:imgLayer>
                                    </a14:imgProps>
                                  </a:ext>
                                  <a:ext uri="{28A0092B-C50C-407E-A947-70E740481C1C}">
                                    <a14:useLocalDpi xmlns:a14="http://schemas.microsoft.com/office/drawing/2010/main" val="0"/>
                                  </a:ext>
                                </a:extLst>
                              </a:blip>
                              <a:stretch>
                                <a:fillRect/>
                              </a:stretch>
                            </pic:blipFill>
                            <pic:spPr>
                              <a:xfrm>
                                <a:off x="519814" y="1910768"/>
                                <a:ext cx="2008934" cy="2008946"/>
                              </a:xfrm>
                              <a:prstGeom prst="rect">
                                <a:avLst/>
                              </a:prstGeom>
                            </pic:spPr>
                          </pic:pic>
                          <pic:pic xmlns:pic="http://schemas.openxmlformats.org/drawingml/2006/picture">
                            <pic:nvPicPr>
                              <pic:cNvPr id="99" name="Picture 98" descr="Chart, line chart&#10;&#10;Description automatically generated">
                                <a:extLst>
                                  <a:ext uri="{FF2B5EF4-FFF2-40B4-BE49-F238E27FC236}">
                                    <a16:creationId xmlns:a16="http://schemas.microsoft.com/office/drawing/2014/main" id="{885FDBBB-B37D-18C3-F989-E993EDE82D7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28748" y="2051846"/>
                                <a:ext cx="2494752" cy="1952336"/>
                              </a:xfrm>
                              <a:prstGeom prst="rect">
                                <a:avLst/>
                              </a:prstGeom>
                            </pic:spPr>
                          </pic:pic>
                          <wpg:grpSp>
                            <wpg:cNvPr id="1764864295" name="Group 2"/>
                            <wpg:cNvGrpSpPr/>
                            <wpg:grpSpPr>
                              <a:xfrm>
                                <a:off x="1258665" y="1719327"/>
                                <a:ext cx="2775652" cy="2532883"/>
                                <a:chOff x="1203247" y="1719327"/>
                                <a:chExt cx="2775652" cy="2532883"/>
                              </a:xfrm>
                            </wpg:grpSpPr>
                            <wps:wsp>
                              <wps:cNvPr id="1408384390" name="Text Box 1"/>
                              <wps:cNvSpPr txBox="1"/>
                              <wps:spPr>
                                <a:xfrm>
                                  <a:off x="1203247" y="1719327"/>
                                  <a:ext cx="471089" cy="332509"/>
                                </a:xfrm>
                                <a:prstGeom prst="rect">
                                  <a:avLst/>
                                </a:prstGeom>
                                <a:noFill/>
                                <a:ln w="6350">
                                  <a:noFill/>
                                </a:ln>
                              </wps:spPr>
                              <wps:txbx>
                                <w:txbxContent>
                                  <w:p w14:paraId="40B7ACD4" w14:textId="03EFBA3E" w:rsidR="002471D3" w:rsidRPr="00A124AF" w:rsidRDefault="00A124AF" w:rsidP="00584252">
                                    <w:pPr>
                                      <w:jc w:val="center"/>
                                      <w:rPr>
                                        <w:b/>
                                        <w:bCs/>
                                        <w:color w:val="000000" w:themeColor="text1"/>
                                        <w:sz w:val="28"/>
                                        <w:szCs w:val="28"/>
                                      </w:rPr>
                                    </w:pPr>
                                    <w:r>
                                      <w:rPr>
                                        <w:b/>
                                        <w:bCs/>
                                        <w:color w:val="000000" w:themeColor="text1"/>
                                        <w:sz w:val="28"/>
                                        <w:szCs w:val="28"/>
                                      </w:rPr>
                                      <w:t>(</w:t>
                                    </w:r>
                                    <w:r w:rsidR="002471D3" w:rsidRPr="00A124AF">
                                      <w:rPr>
                                        <w:b/>
                                        <w:bCs/>
                                        <w:color w:val="000000" w:themeColor="text1"/>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834431" name="Text Box 1"/>
                              <wps:cNvSpPr txBox="1"/>
                              <wps:spPr>
                                <a:xfrm>
                                  <a:off x="3530335" y="1744861"/>
                                  <a:ext cx="448564" cy="314017"/>
                                </a:xfrm>
                                <a:prstGeom prst="rect">
                                  <a:avLst/>
                                </a:prstGeom>
                                <a:noFill/>
                                <a:ln w="6350">
                                  <a:noFill/>
                                </a:ln>
                              </wps:spPr>
                              <wps:txbx>
                                <w:txbxContent>
                                  <w:p w14:paraId="3B9EC955" w14:textId="55B65A47" w:rsidR="002471D3" w:rsidRPr="00A124AF" w:rsidRDefault="00A124AF" w:rsidP="002471D3">
                                    <w:pPr>
                                      <w:rPr>
                                        <w:b/>
                                        <w:bCs/>
                                        <w:color w:val="000000" w:themeColor="text1"/>
                                        <w:sz w:val="28"/>
                                        <w:szCs w:val="28"/>
                                      </w:rPr>
                                    </w:pPr>
                                    <w:r>
                                      <w:rPr>
                                        <w:b/>
                                        <w:bCs/>
                                        <w:color w:val="000000" w:themeColor="text1"/>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173046" name="Text Box 1"/>
                              <wps:cNvSpPr txBox="1"/>
                              <wps:spPr>
                                <a:xfrm>
                                  <a:off x="1266003" y="3847808"/>
                                  <a:ext cx="408333" cy="332510"/>
                                </a:xfrm>
                                <a:prstGeom prst="rect">
                                  <a:avLst/>
                                </a:prstGeom>
                                <a:noFill/>
                                <a:ln w="6350">
                                  <a:noFill/>
                                </a:ln>
                              </wps:spPr>
                              <wps:txbx>
                                <w:txbxContent>
                                  <w:p w14:paraId="77B150B2" w14:textId="092319EB" w:rsidR="002471D3" w:rsidRPr="002471D3" w:rsidRDefault="00A124AF" w:rsidP="00584252">
                                    <w:pPr>
                                      <w:jc w:val="center"/>
                                      <w:rPr>
                                        <w:b/>
                                        <w:bCs/>
                                        <w:color w:val="000000" w:themeColor="text1"/>
                                        <w:sz w:val="28"/>
                                        <w:szCs w:val="28"/>
                                      </w:rPr>
                                    </w:pPr>
                                    <w:r>
                                      <w:rPr>
                                        <w:b/>
                                        <w:bCs/>
                                        <w:color w:val="000000" w:themeColor="text1"/>
                                        <w:sz w:val="28"/>
                                        <w:szCs w:val="28"/>
                                      </w:rPr>
                                      <w:t>(</w:t>
                                    </w:r>
                                    <w:r w:rsidR="002471D3">
                                      <w:rPr>
                                        <w:b/>
                                        <w:bCs/>
                                        <w:color w:val="000000" w:themeColor="text1"/>
                                        <w:sz w:val="28"/>
                                        <w:szCs w:val="28"/>
                                      </w:rPr>
                                      <w:t>c</w:t>
                                    </w:r>
                                    <w:r w:rsidR="002471D3" w:rsidRPr="002471D3">
                                      <w:rPr>
                                        <w:b/>
                                        <w:bCs/>
                                        <w:color w:val="000000" w:themeColor="text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0353982" name="Text Box 1"/>
                              <wps:cNvSpPr txBox="1"/>
                              <wps:spPr>
                                <a:xfrm>
                                  <a:off x="3530336" y="3919701"/>
                                  <a:ext cx="419818" cy="332509"/>
                                </a:xfrm>
                                <a:prstGeom prst="rect">
                                  <a:avLst/>
                                </a:prstGeom>
                                <a:noFill/>
                                <a:ln w="6350">
                                  <a:noFill/>
                                </a:ln>
                              </wps:spPr>
                              <wps:txbx>
                                <w:txbxContent>
                                  <w:p w14:paraId="2A7FB904" w14:textId="47C00CE5" w:rsidR="009B6745" w:rsidRPr="002471D3" w:rsidRDefault="00671786" w:rsidP="009B6745">
                                    <w:pPr>
                                      <w:rPr>
                                        <w:b/>
                                        <w:bCs/>
                                        <w:color w:val="000000" w:themeColor="text1"/>
                                        <w:sz w:val="28"/>
                                        <w:szCs w:val="28"/>
                                      </w:rPr>
                                    </w:pPr>
                                    <w:r>
                                      <w:rPr>
                                        <w:b/>
                                        <w:bCs/>
                                        <w:color w:val="000000" w:themeColor="text1"/>
                                        <w:sz w:val="28"/>
                                        <w:szCs w:val="28"/>
                                      </w:rPr>
                                      <w:t>(</w:t>
                                    </w:r>
                                    <w:r w:rsidR="009B6745">
                                      <w:rPr>
                                        <w:b/>
                                        <w:bCs/>
                                        <w:color w:val="000000" w:themeColor="text1"/>
                                        <w:sz w:val="28"/>
                                        <w:szCs w:val="28"/>
                                      </w:rPr>
                                      <w:t>d</w:t>
                                    </w:r>
                                    <w:r w:rsidR="009B6745" w:rsidRPr="002471D3">
                                      <w:rPr>
                                        <w:b/>
                                        <w:bCs/>
                                        <w:color w:val="000000" w:themeColor="text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F474982" id="Group 1" o:spid="_x0000_s1026" style="position:absolute;margin-left:17.65pt;margin-top:7.25pt;width:434.35pt;height:395.55pt;z-index:251660288;mso-width-relative:margin;mso-height-relative:margin" coordorigin="184" coordsize="55162,50236" o:gfxdata="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 o:spid="_x0000_s1027" type="#_x0000_t75" alt="A close-up of the moon&#10;&#10;Description automatically generated with medium confidence" style="position:absolute;left:5759;width:18516;height:17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">
                  <v:imagedata r:id="rId16" o:title="A close-up of the moon&#10;&#10;Description automatically generated with medium confidence"/>
                </v:shape>
                <v:group id="Group 4" o:spid="_x0000_s1028" style="position:absolute;left:184;width:55163;height:50236" coordorigin="184" coordsize="55162,50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">
                  <v:shapetype id="_x0000_t202" coordsize="21600,21600" o:spt="202" path="m,l,21600r21600,l21600,xe">
                    <v:stroke joinstyle="miter"/>
                    <v:path gradientshapeok="t" o:connecttype="rect"/>
                  </v:shapetype>
                  <v:shape id="Text Box 1" o:spid="_x0000_s1029" type="#_x0000_t202" style="position:absolute;left:184;top:41523;width:55163;height:8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" stroked="f">
                    <v:textbox style="mso-fit-shape-to-text:t" inset="0,0,0,0">
                      <w:txbxContent>
                        <w:p w14:paraId="223FD83C" w14:textId="2DB41CBE" w:rsidR="00A024F1" w:rsidRPr="00F81F44" w:rsidRDefault="00A024F1" w:rsidP="00A024F1">
                          <w:pPr>
                            <w:pStyle w:val="Caption"/>
                            <w:rPr>
                              <w:rFonts w:ascii="Arial" w:hAnsi="Arial" w:cs="Arial"/>
                              <w:b/>
                              <w:noProof/>
                              <w:kern w:val="32"/>
                              <w:sz w:val="22"/>
                            </w:rPr>
                          </w:pPr>
                          <w:r w:rsidRPr="00F81F44">
                            <w:rPr>
                              <w:sz w:val="22"/>
                            </w:rPr>
                            <w:t xml:space="preserve">Figure </w:t>
                          </w:r>
                          <w:r w:rsidRPr="00F81F44">
                            <w:rPr>
                              <w:sz w:val="22"/>
                            </w:rPr>
                            <w:fldChar w:fldCharType="begin"/>
                          </w:r>
                          <w:r w:rsidRPr="00F81F44">
                            <w:rPr>
                              <w:sz w:val="22"/>
                            </w:rPr>
                            <w:instrText xml:space="preserve"> SEQ Figure \* ARABIC </w:instrText>
                          </w:r>
                          <w:r w:rsidRPr="00F81F44">
                            <w:rPr>
                              <w:sz w:val="22"/>
                            </w:rPr>
                            <w:fldChar w:fldCharType="separate"/>
                          </w:r>
                          <w:r w:rsidR="001763BE">
                            <w:rPr>
                              <w:noProof/>
                              <w:sz w:val="22"/>
                            </w:rPr>
                            <w:t>1</w:t>
                          </w:r>
                          <w:r w:rsidRPr="00F81F44">
                            <w:rPr>
                              <w:noProof/>
                              <w:sz w:val="22"/>
                            </w:rPr>
                            <w:fldChar w:fldCharType="end"/>
                          </w:r>
                          <w:r w:rsidRPr="00F81F44">
                            <w:rPr>
                              <w:sz w:val="22"/>
                            </w:rPr>
                            <w:t>: (a) top view of thermal quenched pellet, (b) image analysis of a single</w:t>
                          </w:r>
                          <w:r w:rsidR="00C506A9">
                            <w:rPr>
                              <w:sz w:val="22"/>
                            </w:rPr>
                            <w:t xml:space="preserve"> CT</w:t>
                          </w:r>
                          <w:r w:rsidRPr="00F81F44">
                            <w:rPr>
                              <w:sz w:val="22"/>
                            </w:rPr>
                            <w:t xml:space="preserve"> slice,</w:t>
                          </w:r>
                          <w:r w:rsidR="00C16432">
                            <w:rPr>
                              <w:sz w:val="22"/>
                            </w:rPr>
                            <w:t xml:space="preserve"> (c)</w:t>
                          </w:r>
                          <w:r w:rsidRPr="00F81F44">
                            <w:rPr>
                              <w:sz w:val="22"/>
                            </w:rPr>
                            <w:t xml:space="preserve"> </w:t>
                          </w:r>
                          <w:r w:rsidR="00071960">
                            <w:rPr>
                              <w:sz w:val="22"/>
                            </w:rPr>
                            <w:t>3D</w:t>
                          </w:r>
                          <w:r w:rsidRPr="00F81F44">
                            <w:rPr>
                              <w:sz w:val="22"/>
                            </w:rPr>
                            <w:t xml:space="preserve"> reconstruction of pellet from hundreds of two-dimensional images, (d) best-fit curves including and excluding the </w:t>
                          </w:r>
                          <w:proofErr w:type="spellStart"/>
                          <w:r w:rsidRPr="00F81F44">
                            <w:rPr>
                              <w:sz w:val="22"/>
                            </w:rPr>
                            <w:t>Forchheimer</w:t>
                          </w:r>
                          <w:proofErr w:type="spellEnd"/>
                          <w:r w:rsidRPr="00F81F44">
                            <w:rPr>
                              <w:sz w:val="22"/>
                            </w:rPr>
                            <w:t xml:space="preserve"> coefficient </w:t>
                          </w:r>
                          <w:r w:rsidR="00C560BE" w:rsidRPr="00F81F44">
                            <w:rPr>
                              <w:sz w:val="22"/>
                            </w:rPr>
                            <w:t xml:space="preserve">in the model </w:t>
                          </w:r>
                          <w:r w:rsidRPr="00F81F44">
                            <w:rPr>
                              <w:sz w:val="22"/>
                            </w:rPr>
                            <w:t>for test tube 1 at an initial pressure of 4.3 MPa.</w:t>
                          </w:r>
                          <w:r w:rsidR="00A2642D" w:rsidRPr="00F81F44">
                            <w:rPr>
                              <w:sz w:val="22"/>
                            </w:rPr>
                            <w:t xml:space="preserve"> The Forchheimer coefficient accounts for turbulent gas flow.</w:t>
                          </w:r>
                        </w:p>
                      </w:txbxContent>
                    </v:textbox>
                  </v:shape>
                  <v:group id="Group 3" o:spid="_x0000_s1030" style="position:absolute;left:5197;width:45034;height:42874" coordorigin="5198,-369" coordsize="45036,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">
                    <v:shape id="Picture 9" o:spid="_x0000_s1031" type="#_x0000_t75" alt="A black and white image of the moon&#10;&#10;Description automatically generated with medium confidence" style="position:absolute;left:29463;top:-369;width:17699;height:18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">
                      <v:imagedata r:id="rId17" o:title="A black and white image of the moon&#10;&#10;Description automatically generated with medium confidence" croptop="10300f" cropbottom="11176f" cropleft="13204f" cropright="12815f"/>
                    </v:shape>
                    <v:shape id="Picture 148" o:spid="_x0000_s1032" type="#_x0000_t75" alt="A picture containing seat, building material, stone&#10;&#10;Description automatically generated" style="position:absolute;left:5198;top:19107;width:20089;height:20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">
                      <v:imagedata r:id="rId18" o:title="A picture containing seat, building material, stone&#10;&#10;Description automatically generated"/>
                    </v:shape>
                    <v:shape id="Picture 98" o:spid="_x0000_s1033" type="#_x0000_t75" alt="Chart, line chart&#10;&#10;Description automatically generated" style="position:absolute;left:25287;top:20518;width:24948;height:19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">
                      <v:imagedata r:id="rId19" o:title="Chart, line chart&#10;&#10;Description automatically generated"/>
                    </v:shape>
                    <v:group id="Group 2" o:spid="_x0000_s1034" style="position:absolute;left:12586;top:17193;width:27757;height:25329" coordorigin="12032,17193" coordsize="27756,25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">
                      <v:shape id="Text Box 1" o:spid="_x0000_s1035" type="#_x0000_t202" style="position:absolute;left:12032;top:17193;width:4711;height:3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" filled="f" stroked="f" strokeweight=".5pt">
                        <v:textbox>
                          <w:txbxContent>
                            <w:p w14:paraId="40B7ACD4" w14:textId="03EFBA3E" w:rsidR="002471D3" w:rsidRPr="00A124AF" w:rsidRDefault="00A124AF" w:rsidP="00584252">
                              <w:pPr>
                                <w:jc w:val="center"/>
                                <w:rPr>
                                  <w:b/>
                                  <w:bCs/>
                                  <w:color w:val="000000" w:themeColor="text1"/>
                                  <w:sz w:val="28"/>
                                  <w:szCs w:val="28"/>
                                </w:rPr>
                              </w:pPr>
                              <w:r>
                                <w:rPr>
                                  <w:b/>
                                  <w:bCs/>
                                  <w:color w:val="000000" w:themeColor="text1"/>
                                  <w:sz w:val="28"/>
                                  <w:szCs w:val="28"/>
                                </w:rPr>
                                <w:t>(</w:t>
                              </w:r>
                              <w:r w:rsidR="002471D3" w:rsidRPr="00A124AF">
                                <w:rPr>
                                  <w:b/>
                                  <w:bCs/>
                                  <w:color w:val="000000" w:themeColor="text1"/>
                                  <w:sz w:val="28"/>
                                  <w:szCs w:val="28"/>
                                </w:rPr>
                                <w:t>a)</w:t>
                              </w:r>
                            </w:p>
                          </w:txbxContent>
                        </v:textbox>
                      </v:shape>
                      <v:shape id="Text Box 1" o:spid="_x0000_s1036" type="#_x0000_t202" style="position:absolute;left:35303;top:17448;width:4485;height:3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" filled="f" stroked="f" strokeweight=".5pt">
                        <v:textbox>
                          <w:txbxContent>
                            <w:p w14:paraId="3B9EC955" w14:textId="55B65A47" w:rsidR="002471D3" w:rsidRPr="00A124AF" w:rsidRDefault="00A124AF" w:rsidP="002471D3">
                              <w:pPr>
                                <w:rPr>
                                  <w:b/>
                                  <w:bCs/>
                                  <w:color w:val="000000" w:themeColor="text1"/>
                                  <w:sz w:val="28"/>
                                  <w:szCs w:val="28"/>
                                </w:rPr>
                              </w:pPr>
                              <w:r>
                                <w:rPr>
                                  <w:b/>
                                  <w:bCs/>
                                  <w:color w:val="000000" w:themeColor="text1"/>
                                  <w:sz w:val="28"/>
                                  <w:szCs w:val="28"/>
                                </w:rPr>
                                <w:t>(b)</w:t>
                              </w:r>
                            </w:p>
                          </w:txbxContent>
                        </v:textbox>
                      </v:shape>
                      <v:shape id="Text Box 1" o:spid="_x0000_s1037" type="#_x0000_t202" style="position:absolute;left:12660;top:38478;width:4083;height:3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" filled="f" stroked="f" strokeweight=".5pt">
                        <v:textbox>
                          <w:txbxContent>
                            <w:p w14:paraId="77B150B2" w14:textId="092319EB" w:rsidR="002471D3" w:rsidRPr="002471D3" w:rsidRDefault="00A124AF" w:rsidP="00584252">
                              <w:pPr>
                                <w:jc w:val="center"/>
                                <w:rPr>
                                  <w:b/>
                                  <w:bCs/>
                                  <w:color w:val="000000" w:themeColor="text1"/>
                                  <w:sz w:val="28"/>
                                  <w:szCs w:val="28"/>
                                </w:rPr>
                              </w:pPr>
                              <w:r>
                                <w:rPr>
                                  <w:b/>
                                  <w:bCs/>
                                  <w:color w:val="000000" w:themeColor="text1"/>
                                  <w:sz w:val="28"/>
                                  <w:szCs w:val="28"/>
                                </w:rPr>
                                <w:t>(</w:t>
                              </w:r>
                              <w:r w:rsidR="002471D3">
                                <w:rPr>
                                  <w:b/>
                                  <w:bCs/>
                                  <w:color w:val="000000" w:themeColor="text1"/>
                                  <w:sz w:val="28"/>
                                  <w:szCs w:val="28"/>
                                </w:rPr>
                                <w:t>c</w:t>
                              </w:r>
                              <w:r w:rsidR="002471D3" w:rsidRPr="002471D3">
                                <w:rPr>
                                  <w:b/>
                                  <w:bCs/>
                                  <w:color w:val="000000" w:themeColor="text1"/>
                                  <w:sz w:val="28"/>
                                  <w:szCs w:val="28"/>
                                </w:rPr>
                                <w:t>)</w:t>
                              </w:r>
                            </w:p>
                          </w:txbxContent>
                        </v:textbox>
                      </v:shape>
                      <v:shape id="Text Box 1" o:spid="_x0000_s1038" type="#_x0000_t202" style="position:absolute;left:35303;top:39197;width:4198;height:3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" filled="f" stroked="f" strokeweight=".5pt">
                        <v:textbox>
                          <w:txbxContent>
                            <w:p w14:paraId="2A7FB904" w14:textId="47C00CE5" w:rsidR="009B6745" w:rsidRPr="002471D3" w:rsidRDefault="00671786" w:rsidP="009B6745">
                              <w:pPr>
                                <w:rPr>
                                  <w:b/>
                                  <w:bCs/>
                                  <w:color w:val="000000" w:themeColor="text1"/>
                                  <w:sz w:val="28"/>
                                  <w:szCs w:val="28"/>
                                </w:rPr>
                              </w:pPr>
                              <w:r>
                                <w:rPr>
                                  <w:b/>
                                  <w:bCs/>
                                  <w:color w:val="000000" w:themeColor="text1"/>
                                  <w:sz w:val="28"/>
                                  <w:szCs w:val="28"/>
                                </w:rPr>
                                <w:t>(</w:t>
                              </w:r>
                              <w:r w:rsidR="009B6745">
                                <w:rPr>
                                  <w:b/>
                                  <w:bCs/>
                                  <w:color w:val="000000" w:themeColor="text1"/>
                                  <w:sz w:val="28"/>
                                  <w:szCs w:val="28"/>
                                </w:rPr>
                                <w:t>d</w:t>
                              </w:r>
                              <w:r w:rsidR="009B6745" w:rsidRPr="002471D3">
                                <w:rPr>
                                  <w:b/>
                                  <w:bCs/>
                                  <w:color w:val="000000" w:themeColor="text1"/>
                                  <w:sz w:val="28"/>
                                  <w:szCs w:val="28"/>
                                </w:rPr>
                                <w:t>)</w:t>
                              </w:r>
                            </w:p>
                          </w:txbxContent>
                        </v:textbox>
                      </v:shape>
                    </v:group>
                  </v:group>
                </v:group>
              </v:group>
            </w:pict>
          </mc:Fallback>
        </mc:AlternateContent>
      </w:r>
    </w:p>
    <w:p w14:paraId="61A34C80" w14:textId="3D67A03B" w:rsidR="004E42C3" w:rsidRDefault="004E42C3" w:rsidP="008E220A">
      <w:pPr>
        <w:pStyle w:val="Heading1"/>
      </w:pPr>
    </w:p>
    <w:p w14:paraId="243F43C5" w14:textId="12C34E77" w:rsidR="004E42C3" w:rsidRDefault="004E42C3" w:rsidP="008E220A">
      <w:pPr>
        <w:pStyle w:val="Heading1"/>
      </w:pPr>
    </w:p>
    <w:p w14:paraId="67734B58" w14:textId="77777777" w:rsidR="004E42C3" w:rsidRDefault="004E42C3" w:rsidP="008E220A">
      <w:pPr>
        <w:pStyle w:val="Heading1"/>
      </w:pPr>
    </w:p>
    <w:p w14:paraId="12B1DC4D" w14:textId="77777777" w:rsidR="004E42C3" w:rsidRDefault="004E42C3" w:rsidP="008E220A">
      <w:pPr>
        <w:pStyle w:val="Heading1"/>
      </w:pPr>
    </w:p>
    <w:p w14:paraId="2E6AA2AC" w14:textId="77777777" w:rsidR="004E42C3" w:rsidRDefault="004E42C3" w:rsidP="008E220A">
      <w:pPr>
        <w:pStyle w:val="Heading1"/>
      </w:pPr>
    </w:p>
    <w:p w14:paraId="3C881B96" w14:textId="77777777" w:rsidR="004E42C3" w:rsidRDefault="004E42C3" w:rsidP="008E220A">
      <w:pPr>
        <w:pStyle w:val="Heading1"/>
      </w:pPr>
    </w:p>
    <w:p w14:paraId="59F1AB0E" w14:textId="77777777" w:rsidR="004E42C3" w:rsidRDefault="004E42C3" w:rsidP="008E220A">
      <w:pPr>
        <w:pStyle w:val="Heading1"/>
      </w:pPr>
    </w:p>
    <w:p w14:paraId="47577975" w14:textId="77777777" w:rsidR="004E42C3" w:rsidRDefault="004E42C3" w:rsidP="008E220A">
      <w:pPr>
        <w:pStyle w:val="Heading1"/>
      </w:pPr>
    </w:p>
    <w:p w14:paraId="58284BD4" w14:textId="77777777" w:rsidR="004E42C3" w:rsidRDefault="004E42C3" w:rsidP="008E220A">
      <w:pPr>
        <w:pStyle w:val="Heading1"/>
      </w:pPr>
    </w:p>
    <w:p w14:paraId="05FB81AF" w14:textId="77777777" w:rsidR="004E42C3" w:rsidRDefault="004E42C3" w:rsidP="008E220A">
      <w:pPr>
        <w:pStyle w:val="Heading1"/>
      </w:pPr>
    </w:p>
    <w:p w14:paraId="28A3BD27" w14:textId="05E6D05B" w:rsidR="00696159" w:rsidRPr="008E220A" w:rsidRDefault="00E71A76" w:rsidP="008E220A">
      <w:pPr>
        <w:pStyle w:val="Heading1"/>
      </w:pPr>
      <w:r>
        <w:br/>
      </w:r>
      <w:r w:rsidR="00584252">
        <w:br/>
      </w:r>
      <w:r w:rsidR="00BE3CE9" w:rsidRPr="008E220A">
        <w:t xml:space="preserve">SCIENTIFIC </w:t>
      </w:r>
      <w:r w:rsidR="00E56149" w:rsidRPr="008E220A">
        <w:t>AND</w:t>
      </w:r>
      <w:r w:rsidR="00BE3CE9" w:rsidRPr="008E220A">
        <w:t xml:space="preserve"> TECHNICAL ACCOMPLISHMENTS</w:t>
      </w:r>
    </w:p>
    <w:p w14:paraId="453E904C" w14:textId="5B98EDF8" w:rsidR="00994A19" w:rsidRDefault="00A2642D" w:rsidP="003B6131">
      <w:pPr>
        <w:pStyle w:val="BodyText"/>
      </w:pPr>
      <w:r>
        <w:t>A methodology was developed that demonstrated the feasibility of using modeling and simulation coupled with advanced characterization techniques to</w:t>
      </w:r>
      <w:r w:rsidR="00492390">
        <w:t xml:space="preserve"> create a more physics-based model for the phenomenon of axial gas transport in nuclear fuel rods. Physics-based models are essential for accelerated fuel qualification.</w:t>
      </w:r>
      <w:r w:rsidR="00C506A9">
        <w:t xml:space="preserve"> </w:t>
      </w:r>
      <w:r w:rsidR="00492390">
        <w:t>The project contained accomplishments in five key areas</w:t>
      </w:r>
      <w:r w:rsidR="008E220A">
        <w:t xml:space="preserve">: determination of </w:t>
      </w:r>
      <w:r w:rsidR="001D787D">
        <w:t>scalability</w:t>
      </w:r>
      <w:r w:rsidR="008E220A">
        <w:t>, surrogate sample fabrication, experimental apparatus design and qualification, digital image analysis, and computational fuel performance model development.</w:t>
      </w:r>
    </w:p>
    <w:p w14:paraId="523048C5" w14:textId="45E716E7" w:rsidR="002E0DDE" w:rsidRDefault="00F81468" w:rsidP="003B6131">
      <w:pPr>
        <w:pStyle w:val="BodyText"/>
      </w:pPr>
      <w:r w:rsidRPr="00492390">
        <w:rPr>
          <w:b/>
          <w:bCs/>
        </w:rPr>
        <w:t>Scalability</w:t>
      </w:r>
      <w:r w:rsidR="00492390">
        <w:rPr>
          <w:b/>
          <w:bCs/>
        </w:rPr>
        <w:t>:</w:t>
      </w:r>
      <w:r w:rsidR="001D787D">
        <w:rPr>
          <w:b/>
          <w:bCs/>
        </w:rPr>
        <w:t xml:space="preserve"> </w:t>
      </w:r>
      <w:r w:rsidR="001D787D">
        <w:t>The success of the entire project hinged on ensuring that the axial gas transport phenomenon was scalable, otherwise full characterization of the fragmentation features would not have been possible as full</w:t>
      </w:r>
      <w:r w:rsidR="00E602E3">
        <w:t>-</w:t>
      </w:r>
      <w:r w:rsidR="001D787D">
        <w:t xml:space="preserve">length rods (4 m long) would not fit in the </w:t>
      </w:r>
      <w:r w:rsidR="00F81F44">
        <w:t>x</w:t>
      </w:r>
      <w:r w:rsidR="001D787D">
        <w:t>-ray CT machine.</w:t>
      </w:r>
      <w:r w:rsidR="001914C6">
        <w:t xml:space="preserve"> To determine scalability, a small study was performed that assumed constant values for the initial gas pressure, viscosity of the gas, and permeability of the fuel. The length and diameter of simulated region was </w:t>
      </w:r>
      <w:r w:rsidR="00F81F44">
        <w:t>varied,</w:t>
      </w:r>
      <w:r w:rsidR="001914C6">
        <w:t xml:space="preserve"> and the pressure decay computed. The results of the scalability study </w:t>
      </w:r>
      <w:r w:rsidR="00F81F44">
        <w:t>are</w:t>
      </w:r>
      <w:r w:rsidR="001914C6">
        <w:t xml:space="preserve"> shown in Figure </w:t>
      </w:r>
      <w:r w:rsidR="00F81F44">
        <w:t>2.  This study indicated that pressure decay could be measured on short length specimens that could be fully imaged in x-ray CT.</w:t>
      </w:r>
    </w:p>
    <w:p w14:paraId="197D66EB" w14:textId="6A0CE0E2" w:rsidR="00F81F44" w:rsidRDefault="001763BE" w:rsidP="001763BE">
      <w:pPr>
        <w:pStyle w:val="BodyText"/>
        <w:keepNext/>
      </w:pPr>
      <w:r w:rsidRPr="00261F88">
        <w:rPr>
          <w:rFonts w:cstheme="minorHAnsi"/>
          <w:noProof/>
        </w:rPr>
        <w:lastRenderedPageBreak/>
        <mc:AlternateContent>
          <mc:Choice Requires="wps">
            <w:drawing>
              <wp:anchor distT="0" distB="0" distL="114300" distR="114300" simplePos="0" relativeHeight="251662336" behindDoc="0" locked="0" layoutInCell="1" allowOverlap="1" wp14:anchorId="358A2A14" wp14:editId="7AD108CA">
                <wp:simplePos x="0" y="0"/>
                <wp:positionH relativeFrom="column">
                  <wp:posOffset>419100</wp:posOffset>
                </wp:positionH>
                <wp:positionV relativeFrom="paragraph">
                  <wp:posOffset>76200</wp:posOffset>
                </wp:positionV>
                <wp:extent cx="421005" cy="2762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21005" cy="276225"/>
                        </a:xfrm>
                        <a:prstGeom prst="rect">
                          <a:avLst/>
                        </a:prstGeom>
                        <a:noFill/>
                        <a:ln w="6350">
                          <a:noFill/>
                        </a:ln>
                      </wps:spPr>
                      <wps:txbx>
                        <w:txbxContent>
                          <w:p w14:paraId="4766E192" w14:textId="77777777" w:rsidR="00F81F44" w:rsidRPr="00E37F23" w:rsidRDefault="00F81F44" w:rsidP="00F81F44">
                            <w:pPr>
                              <w:rPr>
                                <w:b/>
                                <w:bCs/>
                              </w:rPr>
                            </w:pPr>
                            <w:r w:rsidRPr="00E37F23">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2A14" id="Text Box 24" o:spid="_x0000_s1039" type="#_x0000_t202" style="position:absolute;margin-left:33pt;margin-top:6pt;width:33.1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" filled="f" stroked="f" strokeweight=".5pt">
                <v:textbox>
                  <w:txbxContent>
                    <w:p w14:paraId="4766E192" w14:textId="77777777" w:rsidR="00F81F44" w:rsidRPr="00E37F23" w:rsidRDefault="00F81F44" w:rsidP="00F81F44">
                      <w:pPr>
                        <w:rPr>
                          <w:b/>
                          <w:bCs/>
                        </w:rPr>
                      </w:pPr>
                      <w:r w:rsidRPr="00E37F23">
                        <w:rPr>
                          <w:b/>
                          <w:bCs/>
                        </w:rPr>
                        <w:t>(a)</w:t>
                      </w:r>
                    </w:p>
                  </w:txbxContent>
                </v:textbox>
              </v:shape>
            </w:pict>
          </mc:Fallback>
        </mc:AlternateContent>
      </w:r>
      <w:r w:rsidRPr="00261F88">
        <w:rPr>
          <w:rFonts w:cstheme="minorHAnsi"/>
          <w:noProof/>
        </w:rPr>
        <mc:AlternateContent>
          <mc:Choice Requires="wps">
            <w:drawing>
              <wp:anchor distT="0" distB="0" distL="114300" distR="114300" simplePos="0" relativeHeight="251663360" behindDoc="0" locked="0" layoutInCell="1" allowOverlap="1" wp14:anchorId="2818C86B" wp14:editId="0B1C36D1">
                <wp:simplePos x="0" y="0"/>
                <wp:positionH relativeFrom="column">
                  <wp:posOffset>3263900</wp:posOffset>
                </wp:positionH>
                <wp:positionV relativeFrom="paragraph">
                  <wp:posOffset>93345</wp:posOffset>
                </wp:positionV>
                <wp:extent cx="431800" cy="3302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31800" cy="330200"/>
                        </a:xfrm>
                        <a:prstGeom prst="rect">
                          <a:avLst/>
                        </a:prstGeom>
                        <a:noFill/>
                        <a:ln w="6350">
                          <a:noFill/>
                        </a:ln>
                      </wps:spPr>
                      <wps:txbx>
                        <w:txbxContent>
                          <w:p w14:paraId="7FC4D5FF" w14:textId="77777777" w:rsidR="00F81F44" w:rsidRPr="00E37F23" w:rsidRDefault="00F81F44" w:rsidP="00F81F44">
                            <w:pPr>
                              <w:rPr>
                                <w:b/>
                                <w:bCs/>
                              </w:rPr>
                            </w:pPr>
                            <w:r w:rsidRPr="00E37F23">
                              <w:rPr>
                                <w:b/>
                                <w:bCs/>
                              </w:rPr>
                              <w:t>(</w:t>
                            </w:r>
                            <w:r>
                              <w:rPr>
                                <w:b/>
                                <w:bCs/>
                              </w:rPr>
                              <w:t>b</w:t>
                            </w:r>
                            <w:r w:rsidRPr="00E37F23">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C86B" id="Text Box 25" o:spid="_x0000_s1040" type="#_x0000_t202" style="position:absolute;margin-left:257pt;margin-top:7.35pt;width:34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3cGAIAADIEAAAOAAAAZHJzL2Uyb0RvYy54bWysU01vGyEQvVfqf0Dc6921nT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" filled="f" stroked="f" strokeweight=".5pt">
                <v:textbox>
                  <w:txbxContent>
                    <w:p w14:paraId="7FC4D5FF" w14:textId="77777777" w:rsidR="00F81F44" w:rsidRPr="00E37F23" w:rsidRDefault="00F81F44" w:rsidP="00F81F44">
                      <w:pPr>
                        <w:rPr>
                          <w:b/>
                          <w:bCs/>
                        </w:rPr>
                      </w:pPr>
                      <w:r w:rsidRPr="00E37F23">
                        <w:rPr>
                          <w:b/>
                          <w:bCs/>
                        </w:rPr>
                        <w:t>(</w:t>
                      </w:r>
                      <w:r>
                        <w:rPr>
                          <w:b/>
                          <w:bCs/>
                        </w:rPr>
                        <w:t>b</w:t>
                      </w:r>
                      <w:r w:rsidRPr="00E37F23">
                        <w:rPr>
                          <w:b/>
                          <w:bCs/>
                        </w:rPr>
                        <w:t>)</w:t>
                      </w:r>
                    </w:p>
                  </w:txbxContent>
                </v:textbox>
              </v:shape>
            </w:pict>
          </mc:Fallback>
        </mc:AlternateContent>
      </w:r>
      <w:r w:rsidR="00584252">
        <w:t xml:space="preserve">  </w:t>
      </w:r>
      <w:r w:rsidR="00F81F44" w:rsidRPr="00261F88">
        <w:rPr>
          <w:rFonts w:cstheme="minorHAnsi"/>
          <w:noProof/>
        </w:rPr>
        <w:drawing>
          <wp:inline distT="0" distB="0" distL="0" distR="0" wp14:anchorId="05D6D649" wp14:editId="274BD2CA">
            <wp:extent cx="2864485" cy="2292949"/>
            <wp:effectExtent l="0" t="0" r="0" b="6350"/>
            <wp:docPr id="23" name="Picture 23" descr="Chart, histogram&#10;&#10;Description automatically generated">
              <a:extLst xmlns:a="http://schemas.openxmlformats.org/drawingml/2006/main">
                <a:ext uri="{FF2B5EF4-FFF2-40B4-BE49-F238E27FC236}">
                  <a16:creationId xmlns:a16="http://schemas.microsoft.com/office/drawing/2014/main" id="{9359E5ED-02CF-B445-B099-44EE05B03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a:extLst>
                        <a:ext uri="{FF2B5EF4-FFF2-40B4-BE49-F238E27FC236}">
                          <a16:creationId xmlns:a16="http://schemas.microsoft.com/office/drawing/2014/main" id="{9359E5ED-02CF-B445-B099-44EE05B03D79}"/>
                        </a:ext>
                      </a:extLst>
                    </pic:cNvPr>
                    <pic:cNvPicPr>
                      <a:picLocks noChangeAspect="1"/>
                    </pic:cNvPicPr>
                  </pic:nvPicPr>
                  <pic:blipFill>
                    <a:blip r:embed="rId20"/>
                    <a:stretch>
                      <a:fillRect/>
                    </a:stretch>
                  </pic:blipFill>
                  <pic:spPr>
                    <a:xfrm>
                      <a:off x="0" y="0"/>
                      <a:ext cx="2970484" cy="2377798"/>
                    </a:xfrm>
                    <a:prstGeom prst="rect">
                      <a:avLst/>
                    </a:prstGeom>
                  </pic:spPr>
                </pic:pic>
              </a:graphicData>
            </a:graphic>
          </wp:inline>
        </w:drawing>
      </w:r>
      <w:r w:rsidR="00F81F44" w:rsidRPr="00261F88">
        <w:rPr>
          <w:rFonts w:cstheme="minorHAnsi"/>
          <w:iCs/>
          <w:noProof/>
        </w:rPr>
        <w:drawing>
          <wp:inline distT="0" distB="0" distL="0" distR="0" wp14:anchorId="62004161" wp14:editId="17CBFC0B">
            <wp:extent cx="2806700" cy="2262815"/>
            <wp:effectExtent l="0" t="0" r="0" b="0"/>
            <wp:docPr id="22" name="Picture 22" descr="Chart&#10;&#10;Description automatically generated">
              <a:extLst xmlns:a="http://schemas.openxmlformats.org/drawingml/2006/main">
                <a:ext uri="{FF2B5EF4-FFF2-40B4-BE49-F238E27FC236}">
                  <a16:creationId xmlns:a16="http://schemas.microsoft.com/office/drawing/2014/main" id="{8784991E-8652-5C48-AAB0-4EE6A5C9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Chart&#10;&#10;Description automatically generated">
                      <a:extLst>
                        <a:ext uri="{FF2B5EF4-FFF2-40B4-BE49-F238E27FC236}">
                          <a16:creationId xmlns:a16="http://schemas.microsoft.com/office/drawing/2014/main" id="{8784991E-8652-5C48-AAB0-4EE6A5C902B6}"/>
                        </a:ext>
                      </a:extLst>
                    </pic:cNvPr>
                    <pic:cNvPicPr>
                      <a:picLocks noChangeAspect="1"/>
                    </pic:cNvPicPr>
                  </pic:nvPicPr>
                  <pic:blipFill>
                    <a:blip r:embed="rId21"/>
                    <a:stretch>
                      <a:fillRect/>
                    </a:stretch>
                  </pic:blipFill>
                  <pic:spPr>
                    <a:xfrm>
                      <a:off x="0" y="0"/>
                      <a:ext cx="2904353" cy="2341545"/>
                    </a:xfrm>
                    <a:prstGeom prst="rect">
                      <a:avLst/>
                    </a:prstGeom>
                  </pic:spPr>
                </pic:pic>
              </a:graphicData>
            </a:graphic>
          </wp:inline>
        </w:drawing>
      </w:r>
    </w:p>
    <w:p w14:paraId="7AE205A8" w14:textId="1775A86E" w:rsidR="00F81F44" w:rsidRPr="00F81F44" w:rsidRDefault="00F81F44" w:rsidP="00F81F44">
      <w:pPr>
        <w:pStyle w:val="Caption"/>
        <w:ind w:left="0"/>
        <w:rPr>
          <w:sz w:val="22"/>
        </w:rPr>
      </w:pPr>
      <w:r w:rsidRPr="00F81F44">
        <w:rPr>
          <w:sz w:val="22"/>
        </w:rPr>
        <w:t xml:space="preserve">Figure </w:t>
      </w:r>
      <w:r w:rsidRPr="00F81F44">
        <w:rPr>
          <w:sz w:val="22"/>
        </w:rPr>
        <w:fldChar w:fldCharType="begin"/>
      </w:r>
      <w:r w:rsidRPr="00F81F44">
        <w:rPr>
          <w:sz w:val="22"/>
        </w:rPr>
        <w:instrText xml:space="preserve"> SEQ Figure \* ARABIC </w:instrText>
      </w:r>
      <w:r w:rsidRPr="00F81F44">
        <w:rPr>
          <w:sz w:val="22"/>
        </w:rPr>
        <w:fldChar w:fldCharType="separate"/>
      </w:r>
      <w:r w:rsidR="001763BE">
        <w:rPr>
          <w:noProof/>
          <w:sz w:val="22"/>
        </w:rPr>
        <w:t>2</w:t>
      </w:r>
      <w:r w:rsidRPr="00F81F44">
        <w:rPr>
          <w:sz w:val="22"/>
        </w:rPr>
        <w:fldChar w:fldCharType="end"/>
      </w:r>
      <w:r w:rsidRPr="00F81F44">
        <w:rPr>
          <w:sz w:val="22"/>
        </w:rPr>
        <w:t>:</w:t>
      </w:r>
      <w:r w:rsidRPr="00F81F44">
        <w:rPr>
          <w:rFonts w:cstheme="minorHAnsi"/>
          <w:color w:val="000000" w:themeColor="text1"/>
          <w:sz w:val="22"/>
        </w:rPr>
        <w:t xml:space="preserve"> Depressurization of V</w:t>
      </w:r>
      <w:r w:rsidRPr="00F81F44">
        <w:rPr>
          <w:rFonts w:cstheme="minorHAnsi"/>
          <w:color w:val="000000" w:themeColor="text1"/>
          <w:sz w:val="22"/>
          <w:vertAlign w:val="subscript"/>
        </w:rPr>
        <w:t>1</w:t>
      </w:r>
      <w:r w:rsidRPr="00F81F44">
        <w:rPr>
          <w:rFonts w:cstheme="minorHAnsi"/>
          <w:color w:val="000000" w:themeColor="text1"/>
          <w:sz w:val="22"/>
        </w:rPr>
        <w:t xml:space="preserve"> as a function of time for (a) varying specimen lengths and (b) varying specimen diameters.</w:t>
      </w:r>
    </w:p>
    <w:p w14:paraId="1A6E0DED" w14:textId="28F96B29" w:rsidR="0059659F" w:rsidRPr="004E42C3" w:rsidRDefault="00F81468" w:rsidP="0059659F">
      <w:pPr>
        <w:pStyle w:val="BodyText"/>
      </w:pPr>
      <w:r w:rsidRPr="00492390">
        <w:rPr>
          <w:b/>
          <w:bCs/>
        </w:rPr>
        <w:t>Surrogate sample fabrication</w:t>
      </w:r>
      <w:r w:rsidR="00492390">
        <w:rPr>
          <w:b/>
          <w:bCs/>
        </w:rPr>
        <w:t xml:space="preserve">: </w:t>
      </w:r>
      <w:r w:rsidR="00635983">
        <w:t>Two different approaches to fabricate the fractured surrogate fuel were explored. The first was thermal quenching (shock) where alumina pellets were raised temperatures ranging from 700 to 1100</w:t>
      </w:r>
      <w:r w:rsidR="00635983">
        <w:rPr>
          <w:vertAlign w:val="superscript"/>
        </w:rPr>
        <w:t>o</w:t>
      </w:r>
      <w:r w:rsidR="00635983">
        <w:t>C and then water quenched. Some specimens were repeatedly quenched to determine if there were additional cracking due to the subsequent quenches. It was found that the resultant fracture patterns were insensitive to the temperature at which quenching occurred or the number of cycles (see Figure 3).  The second approach was mechanical crushing of pellets. Mechanical crushing of both fresh and previously thermally quenched samples were performed.  It was found that diametric mechanical compression of fresh pellets resulted in complete breakup of the specimen whereas quenched specimens produced wider gap fractures while maintaining mechanical integrity with assistance of mylar wrapping. Mechanical compression and fabrication of the fuel pellet stacks for the experimental were wrapped in thermally shrinking mylar to ensure the specimen remained in position during both imaging and experimental testing.</w:t>
      </w:r>
    </w:p>
    <w:p w14:paraId="25D7AA68" w14:textId="47D51036" w:rsidR="00584252" w:rsidRDefault="00867A4C" w:rsidP="00584252">
      <w:pPr>
        <w:pStyle w:val="BodyText"/>
        <w:keepNext/>
      </w:pPr>
      <w:r w:rsidRPr="00261F88">
        <w:rPr>
          <w:rFonts w:cstheme="minorHAnsi"/>
          <w:noProof/>
        </w:rPr>
        <mc:AlternateContent>
          <mc:Choice Requires="wps">
            <w:drawing>
              <wp:anchor distT="45720" distB="45720" distL="114300" distR="114300" simplePos="0" relativeHeight="251666432" behindDoc="0" locked="0" layoutInCell="1" allowOverlap="1" wp14:anchorId="0FDAE5BB" wp14:editId="266BBCAB">
                <wp:simplePos x="0" y="0"/>
                <wp:positionH relativeFrom="leftMargin">
                  <wp:posOffset>2832847</wp:posOffset>
                </wp:positionH>
                <wp:positionV relativeFrom="paragraph">
                  <wp:posOffset>65442</wp:posOffset>
                </wp:positionV>
                <wp:extent cx="573405" cy="421192"/>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421192"/>
                        </a:xfrm>
                        <a:prstGeom prst="rect">
                          <a:avLst/>
                        </a:prstGeom>
                        <a:noFill/>
                        <a:ln w="9525">
                          <a:noFill/>
                          <a:miter lim="800000"/>
                          <a:headEnd/>
                          <a:tailEnd/>
                        </a:ln>
                      </wps:spPr>
                      <wps:txbx>
                        <w:txbxContent>
                          <w:p w14:paraId="3B6D3F7D" w14:textId="24E7B7F2" w:rsidR="00357668" w:rsidRDefault="00357668" w:rsidP="00357668">
                            <w:r>
                              <w:t>900°C</w:t>
                            </w:r>
                            <w:r w:rsidR="00867A4C">
                              <w:t>1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AE5BB" id="Text Box 3" o:spid="_x0000_s1041" type="#_x0000_t202" style="position:absolute;margin-left:223.05pt;margin-top:5.15pt;width:45.15pt;height:33.15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" filled="f" stroked="f">
                <v:textbox>
                  <w:txbxContent>
                    <w:p w14:paraId="3B6D3F7D" w14:textId="24E7B7F2" w:rsidR="00357668" w:rsidRDefault="00357668" w:rsidP="00357668">
                      <w:r>
                        <w:t>900°C</w:t>
                      </w:r>
                      <w:r w:rsidR="00867A4C">
                        <w:t>1 time</w:t>
                      </w:r>
                    </w:p>
                  </w:txbxContent>
                </v:textbox>
                <w10:wrap anchorx="margin"/>
              </v:shape>
            </w:pict>
          </mc:Fallback>
        </mc:AlternateContent>
      </w:r>
      <w:r w:rsidRPr="00261F88">
        <w:rPr>
          <w:rFonts w:cstheme="minorHAnsi"/>
          <w:noProof/>
        </w:rPr>
        <mc:AlternateContent>
          <mc:Choice Requires="wps">
            <w:drawing>
              <wp:anchor distT="45720" distB="45720" distL="114300" distR="114300" simplePos="0" relativeHeight="251665408" behindDoc="0" locked="0" layoutInCell="1" allowOverlap="1" wp14:anchorId="3237168F" wp14:editId="2BB219E2">
                <wp:simplePos x="0" y="0"/>
                <wp:positionH relativeFrom="leftMargin">
                  <wp:posOffset>1380565</wp:posOffset>
                </wp:positionH>
                <wp:positionV relativeFrom="paragraph">
                  <wp:posOffset>92336</wp:posOffset>
                </wp:positionV>
                <wp:extent cx="573405" cy="421192"/>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421192"/>
                        </a:xfrm>
                        <a:prstGeom prst="rect">
                          <a:avLst/>
                        </a:prstGeom>
                        <a:noFill/>
                        <a:ln w="9525">
                          <a:noFill/>
                          <a:miter lim="800000"/>
                          <a:headEnd/>
                          <a:tailEnd/>
                        </a:ln>
                      </wps:spPr>
                      <wps:txbx>
                        <w:txbxContent>
                          <w:p w14:paraId="0339969A" w14:textId="1E34D200" w:rsidR="00357668" w:rsidRDefault="00357668" w:rsidP="00357668">
                            <w:r>
                              <w:t>700°C</w:t>
                            </w:r>
                            <w:r w:rsidR="00867A4C">
                              <w:t xml:space="preserve"> 1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7168F" id="Text Box 217" o:spid="_x0000_s1042" type="#_x0000_t202" style="position:absolute;margin-left:108.7pt;margin-top:7.25pt;width:45.15pt;height:33.15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" filled="f" stroked="f">
                <v:textbox>
                  <w:txbxContent>
                    <w:p w14:paraId="0339969A" w14:textId="1E34D200" w:rsidR="00357668" w:rsidRDefault="00357668" w:rsidP="00357668">
                      <w:r>
                        <w:t>700°C</w:t>
                      </w:r>
                      <w:r w:rsidR="00867A4C">
                        <w:t xml:space="preserve"> 1 time</w:t>
                      </w:r>
                    </w:p>
                  </w:txbxContent>
                </v:textbox>
                <w10:wrap anchorx="margin"/>
              </v:shape>
            </w:pict>
          </mc:Fallback>
        </mc:AlternateContent>
      </w:r>
      <w:r w:rsidR="00584252" w:rsidRPr="00261F88">
        <w:rPr>
          <w:rFonts w:cstheme="minorHAnsi"/>
          <w:noProof/>
        </w:rPr>
        <mc:AlternateContent>
          <mc:Choice Requires="wps">
            <w:drawing>
              <wp:anchor distT="45720" distB="45720" distL="114300" distR="114300" simplePos="0" relativeHeight="251670528" behindDoc="0" locked="0" layoutInCell="1" allowOverlap="1" wp14:anchorId="43B4926F" wp14:editId="009223FE">
                <wp:simplePos x="0" y="0"/>
                <wp:positionH relativeFrom="leftMargin">
                  <wp:posOffset>5638053</wp:posOffset>
                </wp:positionH>
                <wp:positionV relativeFrom="paragraph">
                  <wp:posOffset>11131</wp:posOffset>
                </wp:positionV>
                <wp:extent cx="932255" cy="475129"/>
                <wp:effectExtent l="0" t="0" r="0" b="0"/>
                <wp:wrapNone/>
                <wp:docPr id="755861445" name="Text Box 755861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255" cy="475129"/>
                        </a:xfrm>
                        <a:prstGeom prst="rect">
                          <a:avLst/>
                        </a:prstGeom>
                        <a:noFill/>
                        <a:ln w="9525">
                          <a:noFill/>
                          <a:miter lim="800000"/>
                          <a:headEnd/>
                          <a:tailEnd/>
                        </a:ln>
                      </wps:spPr>
                      <wps:txbx>
                        <w:txbxContent>
                          <w:p w14:paraId="017AC0C4" w14:textId="03E66EE7" w:rsidR="008959CA" w:rsidRDefault="008959CA" w:rsidP="008959CA">
                            <w:pPr>
                              <w:jc w:val="center"/>
                            </w:pPr>
                            <w:r>
                              <w:t>1100°C</w:t>
                            </w:r>
                            <w:r>
                              <w:br/>
                              <w:t>6 times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26F" id="Text Box 755861445" o:spid="_x0000_s1043" type="#_x0000_t202" style="position:absolute;margin-left:443.95pt;margin-top:.9pt;width:73.4pt;height:37.4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" filled="f" stroked="f">
                <v:textbox>
                  <w:txbxContent>
                    <w:p w14:paraId="017AC0C4" w14:textId="03E66EE7" w:rsidR="008959CA" w:rsidRDefault="008959CA" w:rsidP="008959CA">
                      <w:pPr>
                        <w:jc w:val="center"/>
                      </w:pPr>
                      <w:r>
                        <w:t>1100°C</w:t>
                      </w:r>
                      <w:r>
                        <w:br/>
                      </w:r>
                      <w:r>
                        <w:t>6</w:t>
                      </w:r>
                      <w:r>
                        <w:t xml:space="preserve"> times</w:t>
                      </w:r>
                    </w:p>
                  </w:txbxContent>
                </v:textbox>
                <w10:wrap anchorx="margin"/>
              </v:shape>
            </w:pict>
          </mc:Fallback>
        </mc:AlternateContent>
      </w:r>
      <w:r w:rsidR="00584252" w:rsidRPr="00261F88">
        <w:rPr>
          <w:rFonts w:cstheme="minorHAnsi"/>
          <w:noProof/>
        </w:rPr>
        <mc:AlternateContent>
          <mc:Choice Requires="wps">
            <w:drawing>
              <wp:anchor distT="45720" distB="45720" distL="114300" distR="114300" simplePos="0" relativeHeight="251668480" behindDoc="0" locked="0" layoutInCell="1" allowOverlap="1" wp14:anchorId="280868DF" wp14:editId="252AF229">
                <wp:simplePos x="0" y="0"/>
                <wp:positionH relativeFrom="leftMargin">
                  <wp:posOffset>4087906</wp:posOffset>
                </wp:positionH>
                <wp:positionV relativeFrom="paragraph">
                  <wp:posOffset>36270</wp:posOffset>
                </wp:positionV>
                <wp:extent cx="932255" cy="475129"/>
                <wp:effectExtent l="0" t="0" r="0" b="0"/>
                <wp:wrapNone/>
                <wp:docPr id="1880513493" name="Text Box 1880513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255" cy="475129"/>
                        </a:xfrm>
                        <a:prstGeom prst="rect">
                          <a:avLst/>
                        </a:prstGeom>
                        <a:noFill/>
                        <a:ln w="9525">
                          <a:noFill/>
                          <a:miter lim="800000"/>
                          <a:headEnd/>
                          <a:tailEnd/>
                        </a:ln>
                      </wps:spPr>
                      <wps:txbx>
                        <w:txbxContent>
                          <w:p w14:paraId="6CD850A8" w14:textId="1F99AC59" w:rsidR="008959CA" w:rsidRDefault="008959CA" w:rsidP="008959CA">
                            <w:pPr>
                              <w:jc w:val="center"/>
                            </w:pPr>
                            <w:r>
                              <w:t>1100°C</w:t>
                            </w:r>
                            <w:r>
                              <w:br/>
                              <w:t>4 times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868DF" id="Text Box 1880513493" o:spid="_x0000_s1044" type="#_x0000_t202" style="position:absolute;margin-left:321.9pt;margin-top:2.85pt;width:73.4pt;height:37.4pt;z-index:25166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" filled="f" stroked="f">
                <v:textbox>
                  <w:txbxContent>
                    <w:p w14:paraId="6CD850A8" w14:textId="1F99AC59" w:rsidR="008959CA" w:rsidRDefault="008959CA" w:rsidP="008959CA">
                      <w:pPr>
                        <w:jc w:val="center"/>
                      </w:pPr>
                      <w:r>
                        <w:t>11</w:t>
                      </w:r>
                      <w:r>
                        <w:t>00°C</w:t>
                      </w:r>
                      <w:r>
                        <w:br/>
                        <w:t>4 times</w:t>
                      </w:r>
                    </w:p>
                  </w:txbxContent>
                </v:textbox>
                <w10:wrap anchorx="margin"/>
              </v:shape>
            </w:pict>
          </mc:Fallback>
        </mc:AlternateContent>
      </w:r>
      <w:r w:rsidR="00584252" w:rsidRPr="00261F88">
        <w:rPr>
          <w:rFonts w:cstheme="minorHAnsi"/>
          <w:noProof/>
        </w:rPr>
        <w:drawing>
          <wp:inline distT="0" distB="0" distL="0" distR="0" wp14:anchorId="66A36F65" wp14:editId="26F55D78">
            <wp:extent cx="1435625" cy="1618596"/>
            <wp:effectExtent l="0" t="0" r="0" b="0"/>
            <wp:docPr id="5" name="Picture 5" descr="A picture containing text, electronics, display&#10;&#10;Description automatically generated">
              <a:extLst xmlns:a="http://schemas.openxmlformats.org/drawingml/2006/main">
                <a:ext uri="{FF2B5EF4-FFF2-40B4-BE49-F238E27FC236}">
                  <a16:creationId xmlns:a16="http://schemas.microsoft.com/office/drawing/2014/main" id="{FE506622-7281-43C3-8D58-491B49F71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 display&#10;&#10;Description automatically generated">
                      <a:extLst>
                        <a:ext uri="{FF2B5EF4-FFF2-40B4-BE49-F238E27FC236}">
                          <a16:creationId xmlns:a16="http://schemas.microsoft.com/office/drawing/2014/main" id="{FE506622-7281-43C3-8D58-491B49F719D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a:stretch/>
                  </pic:blipFill>
                  <pic:spPr>
                    <a:xfrm>
                      <a:off x="0" y="0"/>
                      <a:ext cx="1449633" cy="1634389"/>
                    </a:xfrm>
                    <a:prstGeom prst="rect">
                      <a:avLst/>
                    </a:prstGeom>
                  </pic:spPr>
                </pic:pic>
              </a:graphicData>
            </a:graphic>
          </wp:inline>
        </w:drawing>
      </w:r>
      <w:r w:rsidR="00584252" w:rsidRPr="00261F88">
        <w:rPr>
          <w:rFonts w:cstheme="minorHAnsi"/>
          <w:noProof/>
        </w:rPr>
        <w:drawing>
          <wp:inline distT="0" distB="0" distL="0" distR="0" wp14:anchorId="2EB9DC3F" wp14:editId="2B431B9A">
            <wp:extent cx="1506017" cy="1618617"/>
            <wp:effectExtent l="0" t="0" r="5715" b="0"/>
            <wp:docPr id="14" name="Picture 14" descr="A picture containing text, white, door&#10;&#10;Description automatically generated">
              <a:extLst xmlns:a="http://schemas.openxmlformats.org/drawingml/2006/main">
                <a:ext uri="{FF2B5EF4-FFF2-40B4-BE49-F238E27FC236}">
                  <a16:creationId xmlns:a16="http://schemas.microsoft.com/office/drawing/2014/main" id="{71FE1A4B-30D9-4F67-A143-5BE8B925BD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 door&#10;&#10;Description automatically generated">
                      <a:extLst>
                        <a:ext uri="{FF2B5EF4-FFF2-40B4-BE49-F238E27FC236}">
                          <a16:creationId xmlns:a16="http://schemas.microsoft.com/office/drawing/2014/main" id="{71FE1A4B-30D9-4F67-A143-5BE8B925BD7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a:stretch/>
                  </pic:blipFill>
                  <pic:spPr>
                    <a:xfrm>
                      <a:off x="0" y="0"/>
                      <a:ext cx="1531470" cy="1645973"/>
                    </a:xfrm>
                    <a:prstGeom prst="rect">
                      <a:avLst/>
                    </a:prstGeom>
                  </pic:spPr>
                </pic:pic>
              </a:graphicData>
            </a:graphic>
          </wp:inline>
        </w:drawing>
      </w:r>
      <w:r w:rsidR="00584252" w:rsidRPr="00261F88">
        <w:rPr>
          <w:rFonts w:cstheme="minorHAnsi"/>
          <w:noProof/>
        </w:rPr>
        <w:drawing>
          <wp:inline distT="0" distB="0" distL="0" distR="0" wp14:anchorId="7C78459E" wp14:editId="2D13BB3B">
            <wp:extent cx="1464036" cy="1618886"/>
            <wp:effectExtent l="0" t="0" r="0" b="0"/>
            <wp:docPr id="11" name="Picture 11" descr="A picture containing wall, indoor, tiled&#10;&#10;Description automatically generated">
              <a:extLst xmlns:a="http://schemas.openxmlformats.org/drawingml/2006/main">
                <a:ext uri="{FF2B5EF4-FFF2-40B4-BE49-F238E27FC236}">
                  <a16:creationId xmlns:a16="http://schemas.microsoft.com/office/drawing/2014/main" id="{F0430C93-1A24-4F6C-89CC-12D11280F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wall, indoor, tiled&#10;&#10;Description automatically generated">
                      <a:extLst>
                        <a:ext uri="{FF2B5EF4-FFF2-40B4-BE49-F238E27FC236}">
                          <a16:creationId xmlns:a16="http://schemas.microsoft.com/office/drawing/2014/main" id="{F0430C93-1A24-4F6C-89CC-12D11280F066}"/>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a:stretch/>
                  </pic:blipFill>
                  <pic:spPr>
                    <a:xfrm>
                      <a:off x="0" y="0"/>
                      <a:ext cx="1476837" cy="1633041"/>
                    </a:xfrm>
                    <a:prstGeom prst="rect">
                      <a:avLst/>
                    </a:prstGeom>
                  </pic:spPr>
                </pic:pic>
              </a:graphicData>
            </a:graphic>
          </wp:inline>
        </w:drawing>
      </w:r>
      <w:r w:rsidR="00584252">
        <w:t xml:space="preserve">  </w:t>
      </w:r>
      <w:r w:rsidR="00584252" w:rsidRPr="00261F88">
        <w:rPr>
          <w:rFonts w:cstheme="minorHAnsi"/>
          <w:noProof/>
        </w:rPr>
        <w:drawing>
          <wp:inline distT="0" distB="0" distL="0" distR="0" wp14:anchorId="305D9868" wp14:editId="11AC8861">
            <wp:extent cx="1434353" cy="1617162"/>
            <wp:effectExtent l="0" t="0" r="1270" b="0"/>
            <wp:docPr id="12" name="Picture 12" descr="A picture containing text, wall, indoor&#10;&#10;Description automatically generated">
              <a:extLst xmlns:a="http://schemas.openxmlformats.org/drawingml/2006/main">
                <a:ext uri="{FF2B5EF4-FFF2-40B4-BE49-F238E27FC236}">
                  <a16:creationId xmlns:a16="http://schemas.microsoft.com/office/drawing/2014/main" id="{5604641D-289F-4573-993A-A8E192F56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wall, indoor&#10;&#10;Description automatically generated">
                      <a:extLst>
                        <a:ext uri="{FF2B5EF4-FFF2-40B4-BE49-F238E27FC236}">
                          <a16:creationId xmlns:a16="http://schemas.microsoft.com/office/drawing/2014/main" id="{5604641D-289F-4573-993A-A8E192F5616B}"/>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a:xfrm>
                      <a:off x="0" y="0"/>
                      <a:ext cx="1447148" cy="1631587"/>
                    </a:xfrm>
                    <a:prstGeom prst="rect">
                      <a:avLst/>
                    </a:prstGeom>
                  </pic:spPr>
                </pic:pic>
              </a:graphicData>
            </a:graphic>
          </wp:inline>
        </w:drawing>
      </w:r>
    </w:p>
    <w:p w14:paraId="77D39CF1" w14:textId="24756207" w:rsidR="00F81468" w:rsidRDefault="00584252" w:rsidP="00584252">
      <w:pPr>
        <w:pStyle w:val="Caption"/>
      </w:pPr>
      <w:r w:rsidRPr="000969BB">
        <w:rPr>
          <w:sz w:val="22"/>
        </w:rPr>
        <w:t xml:space="preserve">Figure </w:t>
      </w:r>
      <w:r w:rsidRPr="000969BB">
        <w:rPr>
          <w:sz w:val="22"/>
        </w:rPr>
        <w:fldChar w:fldCharType="begin"/>
      </w:r>
      <w:r w:rsidRPr="000969BB">
        <w:rPr>
          <w:sz w:val="22"/>
        </w:rPr>
        <w:instrText xml:space="preserve"> SEQ Figure \* ARABIC </w:instrText>
      </w:r>
      <w:r w:rsidRPr="000969BB">
        <w:rPr>
          <w:sz w:val="22"/>
        </w:rPr>
        <w:fldChar w:fldCharType="separate"/>
      </w:r>
      <w:r w:rsidR="001763BE">
        <w:rPr>
          <w:noProof/>
          <w:sz w:val="22"/>
        </w:rPr>
        <w:t>3</w:t>
      </w:r>
      <w:r w:rsidRPr="000969BB">
        <w:rPr>
          <w:sz w:val="22"/>
        </w:rPr>
        <w:fldChar w:fldCharType="end"/>
      </w:r>
      <w:r w:rsidRPr="000969BB">
        <w:rPr>
          <w:sz w:val="22"/>
        </w:rPr>
        <w:t>:</w:t>
      </w:r>
      <w:r>
        <w:t xml:space="preserve"> </w:t>
      </w:r>
      <w:r w:rsidR="00867A4C" w:rsidRPr="00261F88">
        <w:rPr>
          <w:rFonts w:cstheme="minorHAnsi"/>
          <w:color w:val="000000" w:themeColor="text1"/>
          <w:sz w:val="22"/>
        </w:rPr>
        <w:t>Thermally shocked alumina pellets by water quenching from various temperatures</w:t>
      </w:r>
      <w:r w:rsidR="00867A4C">
        <w:rPr>
          <w:rFonts w:cstheme="minorHAnsi"/>
          <w:color w:val="000000" w:themeColor="text1"/>
          <w:sz w:val="22"/>
        </w:rPr>
        <w:t xml:space="preserve"> and with different numbers of times quenching was performed.</w:t>
      </w:r>
    </w:p>
    <w:p w14:paraId="4AF16ECE" w14:textId="6C5AE8A5" w:rsidR="0059659F" w:rsidRDefault="0059659F" w:rsidP="00584252">
      <w:pPr>
        <w:pStyle w:val="BodyText"/>
        <w:keepNext/>
      </w:pPr>
      <w:r>
        <w:rPr>
          <w:noProof/>
        </w:rPr>
        <w:lastRenderedPageBreak/>
        <w:drawing>
          <wp:inline distT="0" distB="0" distL="0" distR="0" wp14:anchorId="08B87ADE" wp14:editId="51153203">
            <wp:extent cx="1960685" cy="1731938"/>
            <wp:effectExtent l="0" t="0" r="0" b="0"/>
            <wp:docPr id="848728721" name="Picture 84872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3208" cy="1743000"/>
                    </a:xfrm>
                    <a:prstGeom prst="rect">
                      <a:avLst/>
                    </a:prstGeom>
                  </pic:spPr>
                </pic:pic>
              </a:graphicData>
            </a:graphic>
          </wp:inline>
        </w:drawing>
      </w:r>
      <w:r>
        <w:t xml:space="preserve">   </w:t>
      </w:r>
      <w:r w:rsidR="00584252">
        <w:t xml:space="preserve">   </w:t>
      </w:r>
      <w:r w:rsidRPr="004B49F7">
        <w:rPr>
          <w:noProof/>
        </w:rPr>
        <w:drawing>
          <wp:inline distT="0" distB="0" distL="0" distR="0" wp14:anchorId="00310E3A" wp14:editId="21A98043">
            <wp:extent cx="1729292" cy="1731010"/>
            <wp:effectExtent l="0" t="0" r="0" b="0"/>
            <wp:docPr id="1737758734" name="Picture 17377587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7"/>
                    <a:srcRect t="17509" r="16435"/>
                    <a:stretch/>
                  </pic:blipFill>
                  <pic:spPr bwMode="auto">
                    <a:xfrm>
                      <a:off x="0" y="0"/>
                      <a:ext cx="1743896" cy="1745629"/>
                    </a:xfrm>
                    <a:prstGeom prst="rect">
                      <a:avLst/>
                    </a:prstGeom>
                    <a:ln>
                      <a:noFill/>
                    </a:ln>
                    <a:extLst>
                      <a:ext uri="{53640926-AAD7-44D8-BBD7-CCE9431645EC}">
                        <a14:shadowObscured xmlns:a14="http://schemas.microsoft.com/office/drawing/2010/main"/>
                      </a:ext>
                    </a:extLst>
                  </pic:spPr>
                </pic:pic>
              </a:graphicData>
            </a:graphic>
          </wp:inline>
        </w:drawing>
      </w:r>
      <w:r w:rsidR="00D56AAA">
        <w:t xml:space="preserve">     </w:t>
      </w:r>
      <w:r w:rsidR="00584252">
        <w:t xml:space="preserve"> </w:t>
      </w:r>
      <w:r w:rsidRPr="00A3686D">
        <w:rPr>
          <w:noProof/>
        </w:rPr>
        <w:drawing>
          <wp:inline distT="0" distB="0" distL="0" distR="0" wp14:anchorId="51981EA4" wp14:editId="0F07410D">
            <wp:extent cx="1767659" cy="1726229"/>
            <wp:effectExtent l="0" t="0" r="0" b="1270"/>
            <wp:docPr id="1898553373" name="Picture 1898553373" descr="A picture containing indoor, close&#10;&#10;Description automatically generated">
              <a:extLst xmlns:a="http://schemas.openxmlformats.org/drawingml/2006/main">
                <a:ext uri="{FF2B5EF4-FFF2-40B4-BE49-F238E27FC236}">
                  <a16:creationId xmlns:a16="http://schemas.microsoft.com/office/drawing/2014/main" id="{B5AA6485-2EE5-4647-9608-48C0756B2E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indoor, close&#10;&#10;Description automatically generated">
                      <a:extLst>
                        <a:ext uri="{FF2B5EF4-FFF2-40B4-BE49-F238E27FC236}">
                          <a16:creationId xmlns:a16="http://schemas.microsoft.com/office/drawing/2014/main" id="{B5AA6485-2EE5-4647-9608-48C0756B2E08}"/>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a:xfrm>
                      <a:off x="0" y="0"/>
                      <a:ext cx="1800649" cy="1758446"/>
                    </a:xfrm>
                    <a:prstGeom prst="rect">
                      <a:avLst/>
                    </a:prstGeom>
                  </pic:spPr>
                </pic:pic>
              </a:graphicData>
            </a:graphic>
          </wp:inline>
        </w:drawing>
      </w:r>
    </w:p>
    <w:p w14:paraId="2B34B904" w14:textId="57A0CCA5" w:rsidR="0059659F" w:rsidRPr="0059659F" w:rsidRDefault="0059659F" w:rsidP="0059659F">
      <w:pPr>
        <w:pStyle w:val="Caption"/>
        <w:rPr>
          <w:sz w:val="22"/>
        </w:rPr>
      </w:pPr>
      <w:r w:rsidRPr="0059659F">
        <w:rPr>
          <w:sz w:val="22"/>
        </w:rPr>
        <w:t xml:space="preserve">Figure </w:t>
      </w:r>
      <w:r w:rsidRPr="0059659F">
        <w:rPr>
          <w:sz w:val="22"/>
        </w:rPr>
        <w:fldChar w:fldCharType="begin"/>
      </w:r>
      <w:r w:rsidRPr="0059659F">
        <w:rPr>
          <w:sz w:val="22"/>
        </w:rPr>
        <w:instrText xml:space="preserve"> SEQ Figure \* ARABIC </w:instrText>
      </w:r>
      <w:r w:rsidRPr="0059659F">
        <w:rPr>
          <w:sz w:val="22"/>
        </w:rPr>
        <w:fldChar w:fldCharType="separate"/>
      </w:r>
      <w:r w:rsidR="001763BE">
        <w:rPr>
          <w:noProof/>
          <w:sz w:val="22"/>
        </w:rPr>
        <w:t>4</w:t>
      </w:r>
      <w:r w:rsidRPr="0059659F">
        <w:rPr>
          <w:sz w:val="22"/>
        </w:rPr>
        <w:fldChar w:fldCharType="end"/>
      </w:r>
      <w:r w:rsidRPr="0059659F">
        <w:rPr>
          <w:sz w:val="22"/>
        </w:rPr>
        <w:t>: Mechanically crushed fresh pellet (left), single mechanical compression of quenched pellet (center)</w:t>
      </w:r>
      <w:r w:rsidRPr="0059659F">
        <w:rPr>
          <w:noProof/>
          <w:sz w:val="22"/>
        </w:rPr>
        <w:t>, and double compression of quenched pellet (right).</w:t>
      </w:r>
    </w:p>
    <w:p w14:paraId="0BA69A9B" w14:textId="552D6362" w:rsidR="004B64BD" w:rsidRDefault="00F81468" w:rsidP="004B64BD">
      <w:pPr>
        <w:pStyle w:val="ListBullet"/>
        <w:numPr>
          <w:ilvl w:val="0"/>
          <w:numId w:val="0"/>
        </w:numPr>
      </w:pPr>
      <w:r w:rsidRPr="00691926">
        <w:rPr>
          <w:b/>
          <w:bCs/>
        </w:rPr>
        <w:t>Experimental apparatus</w:t>
      </w:r>
      <w:r w:rsidR="00691926">
        <w:rPr>
          <w:b/>
          <w:bCs/>
        </w:rPr>
        <w:t>:</w:t>
      </w:r>
      <w:r w:rsidR="00691926">
        <w:t xml:space="preserve"> </w:t>
      </w:r>
      <w:r w:rsidR="006C4663">
        <w:t xml:space="preserve">An experimental </w:t>
      </w:r>
      <w:r w:rsidR="005A4068">
        <w:t xml:space="preserve">apparatus was designed and qualified to </w:t>
      </w:r>
      <w:r w:rsidR="004B64BD">
        <w:t xml:space="preserve">the requirements set out by the American Society of Mechanical Engineers (ASME) B31.3 Process Piping standard. In </w:t>
      </w:r>
      <w:r w:rsidR="0058442A">
        <w:t>addition,</w:t>
      </w:r>
      <w:r w:rsidR="004B64BD">
        <w:t xml:space="preserve"> required documentation is available</w:t>
      </w:r>
      <w:r w:rsidR="004E42C3">
        <w:t xml:space="preserve"> in the Electronic Document Management System (EDMS)</w:t>
      </w:r>
      <w:r w:rsidR="004B64BD">
        <w:t>:</w:t>
      </w:r>
    </w:p>
    <w:p w14:paraId="25099773" w14:textId="434EDCFC" w:rsidR="004B64BD" w:rsidRPr="004B64BD" w:rsidRDefault="004B64BD" w:rsidP="004B64BD">
      <w:pPr>
        <w:pStyle w:val="ListBullet"/>
        <w:numPr>
          <w:ilvl w:val="0"/>
          <w:numId w:val="53"/>
        </w:numPr>
        <w:rPr>
          <w:rStyle w:val="StylePlaceholderText10ptAuto"/>
          <w:color w:val="auto"/>
          <w:sz w:val="22"/>
          <w:szCs w:val="22"/>
        </w:rPr>
      </w:pPr>
      <w:r>
        <w:rPr>
          <w:rStyle w:val="StylePlaceholderText10ptAuto"/>
          <w:color w:val="auto"/>
          <w:sz w:val="22"/>
          <w:szCs w:val="22"/>
        </w:rPr>
        <w:t>Engineering Calculation and Analysis Report (ECAR) ECAR-5842 “</w:t>
      </w:r>
      <w:r w:rsidRPr="00135FDD">
        <w:rPr>
          <w:rStyle w:val="StylePlaceholderText10ptAuto"/>
          <w:color w:val="auto"/>
          <w:sz w:val="22"/>
          <w:szCs w:val="22"/>
        </w:rPr>
        <w:t xml:space="preserve">Axial Gas Communication </w:t>
      </w:r>
      <w:r>
        <w:rPr>
          <w:rStyle w:val="StylePlaceholderText10ptAuto"/>
          <w:color w:val="auto"/>
          <w:sz w:val="22"/>
          <w:szCs w:val="22"/>
        </w:rPr>
        <w:t xml:space="preserve">(Laboratory Directed Research and Development) </w:t>
      </w:r>
      <w:r w:rsidRPr="00135FDD">
        <w:rPr>
          <w:rStyle w:val="StylePlaceholderText10ptAuto"/>
          <w:color w:val="auto"/>
          <w:sz w:val="22"/>
          <w:szCs w:val="22"/>
        </w:rPr>
        <w:t>LDRD Experiment Piping Analysis”</w:t>
      </w:r>
      <w:r w:rsidR="004E42C3">
        <w:rPr>
          <w:rStyle w:val="StylePlaceholderText10ptAuto"/>
          <w:color w:val="auto"/>
          <w:sz w:val="22"/>
        </w:rPr>
        <w:t>.</w:t>
      </w:r>
    </w:p>
    <w:p w14:paraId="1209F540" w14:textId="43808950" w:rsidR="004B64BD" w:rsidRDefault="004B64BD" w:rsidP="004B64BD">
      <w:pPr>
        <w:pStyle w:val="ListBullet"/>
        <w:numPr>
          <w:ilvl w:val="0"/>
          <w:numId w:val="53"/>
        </w:numPr>
        <w:rPr>
          <w:rStyle w:val="StylePlaceholderText10ptAuto"/>
          <w:color w:val="auto"/>
          <w:sz w:val="22"/>
          <w:szCs w:val="22"/>
        </w:rPr>
      </w:pPr>
      <w:r>
        <w:rPr>
          <w:rStyle w:val="StylePlaceholderText10ptAuto"/>
          <w:color w:val="auto"/>
          <w:sz w:val="22"/>
          <w:szCs w:val="22"/>
        </w:rPr>
        <w:t>Laboratory Instruction (LI) for the Research Collaboration Building (RCB) released, RCB-LI-0004 “</w:t>
      </w:r>
      <w:r w:rsidRPr="00BB1406">
        <w:rPr>
          <w:rStyle w:val="StylePlaceholderText10ptAuto"/>
          <w:color w:val="auto"/>
          <w:sz w:val="22"/>
          <w:szCs w:val="22"/>
        </w:rPr>
        <w:t>MEASUREMENT OF GAS TRANSPORT IN NUCLEAR FUELS IN THE RESEARCH COLLABORATION BUILDING LABORATORY</w:t>
      </w:r>
      <w:r>
        <w:rPr>
          <w:rStyle w:val="StylePlaceholderText10ptAuto"/>
          <w:color w:val="auto"/>
          <w:sz w:val="22"/>
          <w:szCs w:val="22"/>
        </w:rPr>
        <w:t>”</w:t>
      </w:r>
    </w:p>
    <w:p w14:paraId="1F2CC282" w14:textId="60FF50AF" w:rsidR="004E42C3" w:rsidRDefault="004E42C3" w:rsidP="004E42C3">
      <w:pPr>
        <w:pStyle w:val="ListBullet"/>
        <w:numPr>
          <w:ilvl w:val="0"/>
          <w:numId w:val="0"/>
        </w:numPr>
        <w:rPr>
          <w:rStyle w:val="StylePlaceholderText10ptAuto"/>
          <w:color w:val="auto"/>
          <w:sz w:val="22"/>
          <w:szCs w:val="22"/>
        </w:rPr>
      </w:pPr>
      <w:r>
        <w:rPr>
          <w:rStyle w:val="StylePlaceholderText10ptAuto"/>
          <w:color w:val="auto"/>
          <w:sz w:val="22"/>
          <w:szCs w:val="22"/>
        </w:rPr>
        <w:t xml:space="preserve">To date, several experiments have been completed providing valuable pressure decay data for computational model development. The details of the specimens are outlined in </w:t>
      </w:r>
      <w:r w:rsidR="00584252">
        <w:rPr>
          <w:rStyle w:val="StylePlaceholderText10ptAuto"/>
          <w:color w:val="auto"/>
          <w:sz w:val="22"/>
          <w:szCs w:val="22"/>
        </w:rPr>
        <w:fldChar w:fldCharType="begin"/>
      </w:r>
      <w:r w:rsidR="00584252">
        <w:rPr>
          <w:rStyle w:val="StylePlaceholderText10ptAuto"/>
          <w:color w:val="auto"/>
          <w:sz w:val="22"/>
          <w:szCs w:val="22"/>
        </w:rPr>
        <w:instrText xml:space="preserve"> REF _Ref144119945 \h </w:instrText>
      </w:r>
      <w:r w:rsidR="00584252">
        <w:rPr>
          <w:rStyle w:val="StylePlaceholderText10ptAuto"/>
          <w:color w:val="auto"/>
          <w:sz w:val="22"/>
          <w:szCs w:val="22"/>
        </w:rPr>
      </w:r>
      <w:r w:rsidR="00584252">
        <w:rPr>
          <w:rStyle w:val="StylePlaceholderText10ptAuto"/>
          <w:color w:val="auto"/>
          <w:sz w:val="22"/>
          <w:szCs w:val="22"/>
        </w:rPr>
        <w:fldChar w:fldCharType="separate"/>
      </w:r>
      <w:r w:rsidR="00584252">
        <w:t xml:space="preserve">Table </w:t>
      </w:r>
      <w:r w:rsidR="00584252">
        <w:rPr>
          <w:noProof/>
        </w:rPr>
        <w:t>1</w:t>
      </w:r>
      <w:r w:rsidR="00584252">
        <w:rPr>
          <w:rStyle w:val="StylePlaceholderText10ptAuto"/>
          <w:color w:val="auto"/>
          <w:sz w:val="22"/>
          <w:szCs w:val="22"/>
        </w:rPr>
        <w:fldChar w:fldCharType="end"/>
      </w:r>
      <w:r w:rsidR="00584252">
        <w:rPr>
          <w:rStyle w:val="StylePlaceholderText10ptAuto"/>
          <w:color w:val="auto"/>
          <w:sz w:val="22"/>
          <w:szCs w:val="22"/>
        </w:rPr>
        <w:t>.</w:t>
      </w:r>
    </w:p>
    <w:p w14:paraId="4C7E2333" w14:textId="4CA9A44C" w:rsidR="004E42C3" w:rsidRPr="000969BB" w:rsidRDefault="004E42C3" w:rsidP="004E42C3">
      <w:pPr>
        <w:pStyle w:val="Caption"/>
        <w:keepNext/>
        <w:rPr>
          <w:sz w:val="22"/>
        </w:rPr>
      </w:pPr>
      <w:bookmarkStart w:id="4" w:name="_Ref144119945"/>
      <w:r w:rsidRPr="000969BB">
        <w:rPr>
          <w:sz w:val="22"/>
        </w:rPr>
        <w:t xml:space="preserve">Table </w:t>
      </w:r>
      <w:r w:rsidRPr="000969BB">
        <w:rPr>
          <w:sz w:val="22"/>
        </w:rPr>
        <w:fldChar w:fldCharType="begin"/>
      </w:r>
      <w:r w:rsidRPr="000969BB">
        <w:rPr>
          <w:sz w:val="22"/>
        </w:rPr>
        <w:instrText xml:space="preserve"> SEQ Table \* ARABIC </w:instrText>
      </w:r>
      <w:r w:rsidRPr="000969BB">
        <w:rPr>
          <w:sz w:val="22"/>
        </w:rPr>
        <w:fldChar w:fldCharType="separate"/>
      </w:r>
      <w:r w:rsidRPr="000969BB">
        <w:rPr>
          <w:noProof/>
          <w:sz w:val="22"/>
        </w:rPr>
        <w:t>1</w:t>
      </w:r>
      <w:r w:rsidRPr="000969BB">
        <w:rPr>
          <w:sz w:val="22"/>
        </w:rPr>
        <w:fldChar w:fldCharType="end"/>
      </w:r>
      <w:bookmarkEnd w:id="4"/>
      <w:r w:rsidRPr="000969BB">
        <w:rPr>
          <w:sz w:val="22"/>
        </w:rPr>
        <w:t>: List of experimental specimens. Crushed and quenched pellets indicate fracture induced by mechanical and thermal loading, respectively.</w:t>
      </w:r>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2070"/>
        <w:gridCol w:w="1440"/>
        <w:gridCol w:w="1890"/>
        <w:gridCol w:w="1075"/>
      </w:tblGrid>
      <w:tr w:rsidR="004E42C3" w:rsidRPr="004E42C3" w14:paraId="4B6CA30D"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19509D7E" w14:textId="77777777" w:rsidR="004E42C3" w:rsidRPr="004E42C3" w:rsidRDefault="004E42C3" w:rsidP="004E42C3">
            <w:pPr>
              <w:pStyle w:val="BodyText"/>
              <w:spacing w:after="0"/>
              <w:jc w:val="center"/>
              <w:rPr>
                <w:sz w:val="20"/>
                <w:szCs w:val="20"/>
              </w:rPr>
            </w:pPr>
            <w:r w:rsidRPr="004E42C3">
              <w:rPr>
                <w:b/>
                <w:bCs/>
                <w:sz w:val="20"/>
                <w:szCs w:val="20"/>
              </w:rPr>
              <w:t>Specimen ID</w:t>
            </w:r>
          </w:p>
        </w:tc>
        <w:tc>
          <w:tcPr>
            <w:tcW w:w="1440" w:type="dxa"/>
            <w:shd w:val="clear" w:color="auto" w:fill="FFFFFF" w:themeFill="background1"/>
            <w:tcMar>
              <w:top w:w="15" w:type="dxa"/>
              <w:left w:w="15" w:type="dxa"/>
              <w:bottom w:w="0" w:type="dxa"/>
              <w:right w:w="15" w:type="dxa"/>
            </w:tcMar>
            <w:vAlign w:val="center"/>
            <w:hideMark/>
          </w:tcPr>
          <w:p w14:paraId="44B69E53" w14:textId="77777777" w:rsidR="004E42C3" w:rsidRPr="004E42C3" w:rsidRDefault="004E42C3" w:rsidP="004E42C3">
            <w:pPr>
              <w:pStyle w:val="BodyText"/>
              <w:spacing w:after="0"/>
              <w:jc w:val="center"/>
              <w:rPr>
                <w:sz w:val="20"/>
                <w:szCs w:val="20"/>
              </w:rPr>
            </w:pPr>
            <w:r w:rsidRPr="004E42C3">
              <w:rPr>
                <w:b/>
                <w:bCs/>
                <w:sz w:val="20"/>
                <w:szCs w:val="20"/>
              </w:rPr>
              <w:t>Pellet Status</w:t>
            </w:r>
          </w:p>
        </w:tc>
        <w:tc>
          <w:tcPr>
            <w:tcW w:w="1890" w:type="dxa"/>
            <w:shd w:val="clear" w:color="auto" w:fill="FFFFFF" w:themeFill="background1"/>
            <w:tcMar>
              <w:top w:w="15" w:type="dxa"/>
              <w:left w:w="15" w:type="dxa"/>
              <w:bottom w:w="0" w:type="dxa"/>
              <w:right w:w="15" w:type="dxa"/>
            </w:tcMar>
            <w:vAlign w:val="center"/>
            <w:hideMark/>
          </w:tcPr>
          <w:p w14:paraId="7270BAC7" w14:textId="10BE5EDB" w:rsidR="004E42C3" w:rsidRDefault="004E42C3" w:rsidP="004E42C3">
            <w:pPr>
              <w:pStyle w:val="BodyText"/>
              <w:spacing w:after="0"/>
              <w:jc w:val="center"/>
              <w:rPr>
                <w:b/>
                <w:bCs/>
                <w:sz w:val="20"/>
                <w:szCs w:val="20"/>
              </w:rPr>
            </w:pPr>
            <w:r w:rsidRPr="004E42C3">
              <w:rPr>
                <w:b/>
                <w:bCs/>
                <w:sz w:val="20"/>
                <w:szCs w:val="20"/>
              </w:rPr>
              <w:t>Number</w:t>
            </w:r>
          </w:p>
          <w:p w14:paraId="2D04C106" w14:textId="7249BCF0" w:rsidR="004E42C3" w:rsidRDefault="004E42C3" w:rsidP="004E42C3">
            <w:pPr>
              <w:pStyle w:val="BodyText"/>
              <w:spacing w:after="0"/>
              <w:jc w:val="center"/>
              <w:rPr>
                <w:b/>
                <w:bCs/>
                <w:sz w:val="20"/>
                <w:szCs w:val="20"/>
              </w:rPr>
            </w:pPr>
            <w:r w:rsidRPr="004E42C3">
              <w:rPr>
                <w:b/>
                <w:bCs/>
                <w:sz w:val="20"/>
                <w:szCs w:val="20"/>
              </w:rPr>
              <w:t>of</w:t>
            </w:r>
          </w:p>
          <w:p w14:paraId="2CE4AECB" w14:textId="69BA5967" w:rsidR="004E42C3" w:rsidRPr="004E42C3" w:rsidRDefault="004E42C3" w:rsidP="004E42C3">
            <w:pPr>
              <w:pStyle w:val="BodyText"/>
              <w:spacing w:after="0"/>
              <w:jc w:val="center"/>
              <w:rPr>
                <w:sz w:val="20"/>
                <w:szCs w:val="20"/>
              </w:rPr>
            </w:pPr>
            <w:r w:rsidRPr="004E42C3">
              <w:rPr>
                <w:b/>
                <w:bCs/>
                <w:sz w:val="20"/>
                <w:szCs w:val="20"/>
              </w:rPr>
              <w:t>Pellets</w:t>
            </w:r>
          </w:p>
        </w:tc>
        <w:tc>
          <w:tcPr>
            <w:tcW w:w="1075" w:type="dxa"/>
            <w:shd w:val="clear" w:color="auto" w:fill="FFFFFF" w:themeFill="background1"/>
            <w:tcMar>
              <w:top w:w="15" w:type="dxa"/>
              <w:left w:w="15" w:type="dxa"/>
              <w:bottom w:w="0" w:type="dxa"/>
              <w:right w:w="15" w:type="dxa"/>
            </w:tcMar>
            <w:vAlign w:val="center"/>
            <w:hideMark/>
          </w:tcPr>
          <w:p w14:paraId="5C127703" w14:textId="77777777" w:rsidR="004E42C3" w:rsidRPr="004E42C3" w:rsidRDefault="004E42C3" w:rsidP="004E42C3">
            <w:pPr>
              <w:pStyle w:val="BodyText"/>
              <w:spacing w:after="0"/>
              <w:jc w:val="center"/>
              <w:rPr>
                <w:sz w:val="20"/>
                <w:szCs w:val="20"/>
              </w:rPr>
            </w:pPr>
            <w:r w:rsidRPr="004E42C3">
              <w:rPr>
                <w:b/>
                <w:bCs/>
                <w:sz w:val="20"/>
                <w:szCs w:val="20"/>
              </w:rPr>
              <w:t>Gap Status</w:t>
            </w:r>
          </w:p>
        </w:tc>
      </w:tr>
      <w:tr w:rsidR="004E42C3" w:rsidRPr="004E42C3" w14:paraId="1707308D" w14:textId="77777777" w:rsidTr="004E42C3">
        <w:trPr>
          <w:trHeight w:val="56"/>
          <w:jc w:val="center"/>
        </w:trPr>
        <w:tc>
          <w:tcPr>
            <w:tcW w:w="2070" w:type="dxa"/>
            <w:shd w:val="clear" w:color="auto" w:fill="FFFFFF" w:themeFill="background1"/>
            <w:tcMar>
              <w:top w:w="15" w:type="dxa"/>
              <w:left w:w="15" w:type="dxa"/>
              <w:bottom w:w="0" w:type="dxa"/>
              <w:right w:w="15" w:type="dxa"/>
            </w:tcMar>
            <w:vAlign w:val="center"/>
            <w:hideMark/>
          </w:tcPr>
          <w:p w14:paraId="21B81852" w14:textId="77777777" w:rsidR="004E42C3" w:rsidRPr="004E42C3" w:rsidRDefault="004E42C3" w:rsidP="004E42C3">
            <w:pPr>
              <w:pStyle w:val="BodyText"/>
              <w:spacing w:after="0"/>
              <w:jc w:val="center"/>
              <w:rPr>
                <w:sz w:val="20"/>
                <w:szCs w:val="20"/>
              </w:rPr>
            </w:pPr>
            <w:r w:rsidRPr="004E42C3">
              <w:rPr>
                <w:sz w:val="20"/>
                <w:szCs w:val="20"/>
              </w:rPr>
              <w:t>Test tube 1 (TT1)</w:t>
            </w:r>
          </w:p>
        </w:tc>
        <w:tc>
          <w:tcPr>
            <w:tcW w:w="1440" w:type="dxa"/>
            <w:shd w:val="clear" w:color="auto" w:fill="FFFFFF" w:themeFill="background1"/>
            <w:tcMar>
              <w:top w:w="15" w:type="dxa"/>
              <w:left w:w="15" w:type="dxa"/>
              <w:bottom w:w="0" w:type="dxa"/>
              <w:right w:w="15" w:type="dxa"/>
            </w:tcMar>
            <w:vAlign w:val="center"/>
            <w:hideMark/>
          </w:tcPr>
          <w:p w14:paraId="2E89B92A" w14:textId="77777777" w:rsidR="004E42C3" w:rsidRPr="004E42C3" w:rsidRDefault="004E42C3" w:rsidP="004E42C3">
            <w:pPr>
              <w:pStyle w:val="BodyText"/>
              <w:spacing w:after="0"/>
              <w:jc w:val="center"/>
              <w:rPr>
                <w:sz w:val="20"/>
                <w:szCs w:val="20"/>
              </w:rPr>
            </w:pPr>
            <w:r w:rsidRPr="004E42C3">
              <w:rPr>
                <w:sz w:val="20"/>
                <w:szCs w:val="20"/>
              </w:rPr>
              <w:t>Crushed</w:t>
            </w:r>
          </w:p>
        </w:tc>
        <w:tc>
          <w:tcPr>
            <w:tcW w:w="1890" w:type="dxa"/>
            <w:shd w:val="clear" w:color="auto" w:fill="FFFFFF" w:themeFill="background1"/>
            <w:tcMar>
              <w:top w:w="15" w:type="dxa"/>
              <w:left w:w="15" w:type="dxa"/>
              <w:bottom w:w="0" w:type="dxa"/>
              <w:right w:w="15" w:type="dxa"/>
            </w:tcMar>
            <w:vAlign w:val="center"/>
            <w:hideMark/>
          </w:tcPr>
          <w:p w14:paraId="74913CA6"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02D09595" w14:textId="77777777" w:rsidR="004E42C3" w:rsidRPr="004E42C3" w:rsidRDefault="004E42C3" w:rsidP="004E42C3">
            <w:pPr>
              <w:pStyle w:val="BodyText"/>
              <w:spacing w:after="0"/>
              <w:jc w:val="center"/>
              <w:rPr>
                <w:sz w:val="20"/>
                <w:szCs w:val="20"/>
              </w:rPr>
            </w:pPr>
            <w:r w:rsidRPr="004E42C3">
              <w:rPr>
                <w:sz w:val="20"/>
                <w:szCs w:val="20"/>
              </w:rPr>
              <w:t>Open</w:t>
            </w:r>
          </w:p>
        </w:tc>
      </w:tr>
      <w:tr w:rsidR="004E42C3" w:rsidRPr="004E42C3" w14:paraId="540442D5"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09DE4647" w14:textId="77777777" w:rsidR="004E42C3" w:rsidRPr="004E42C3" w:rsidRDefault="004E42C3" w:rsidP="004E42C3">
            <w:pPr>
              <w:pStyle w:val="BodyText"/>
              <w:spacing w:after="0"/>
              <w:jc w:val="center"/>
              <w:rPr>
                <w:sz w:val="20"/>
                <w:szCs w:val="20"/>
              </w:rPr>
            </w:pPr>
            <w:r w:rsidRPr="004E42C3">
              <w:rPr>
                <w:sz w:val="20"/>
                <w:szCs w:val="20"/>
              </w:rPr>
              <w:t>Test tube 2 (TT2)</w:t>
            </w:r>
          </w:p>
        </w:tc>
        <w:tc>
          <w:tcPr>
            <w:tcW w:w="1440" w:type="dxa"/>
            <w:shd w:val="clear" w:color="auto" w:fill="FFFFFF" w:themeFill="background1"/>
            <w:tcMar>
              <w:top w:w="15" w:type="dxa"/>
              <w:left w:w="15" w:type="dxa"/>
              <w:bottom w:w="0" w:type="dxa"/>
              <w:right w:w="15" w:type="dxa"/>
            </w:tcMar>
            <w:vAlign w:val="center"/>
            <w:hideMark/>
          </w:tcPr>
          <w:p w14:paraId="2F3ACCFD" w14:textId="77777777" w:rsidR="004E42C3" w:rsidRPr="004E42C3" w:rsidRDefault="004E42C3" w:rsidP="004E42C3">
            <w:pPr>
              <w:pStyle w:val="BodyText"/>
              <w:spacing w:after="0"/>
              <w:jc w:val="center"/>
              <w:rPr>
                <w:sz w:val="20"/>
                <w:szCs w:val="20"/>
              </w:rPr>
            </w:pPr>
            <w:r w:rsidRPr="004E42C3">
              <w:rPr>
                <w:sz w:val="20"/>
                <w:szCs w:val="20"/>
              </w:rPr>
              <w:t>Crushed</w:t>
            </w:r>
          </w:p>
        </w:tc>
        <w:tc>
          <w:tcPr>
            <w:tcW w:w="1890" w:type="dxa"/>
            <w:shd w:val="clear" w:color="auto" w:fill="FFFFFF" w:themeFill="background1"/>
            <w:tcMar>
              <w:top w:w="15" w:type="dxa"/>
              <w:left w:w="15" w:type="dxa"/>
              <w:bottom w:w="0" w:type="dxa"/>
              <w:right w:w="15" w:type="dxa"/>
            </w:tcMar>
            <w:vAlign w:val="center"/>
            <w:hideMark/>
          </w:tcPr>
          <w:p w14:paraId="7DD6CC6A" w14:textId="77777777" w:rsidR="004E42C3" w:rsidRPr="004E42C3" w:rsidRDefault="004E42C3" w:rsidP="004E42C3">
            <w:pPr>
              <w:pStyle w:val="BodyText"/>
              <w:spacing w:after="0"/>
              <w:jc w:val="center"/>
              <w:rPr>
                <w:sz w:val="20"/>
                <w:szCs w:val="20"/>
              </w:rPr>
            </w:pPr>
            <w:r w:rsidRPr="004E42C3">
              <w:rPr>
                <w:sz w:val="20"/>
                <w:szCs w:val="20"/>
              </w:rPr>
              <w:t>8</w:t>
            </w:r>
          </w:p>
        </w:tc>
        <w:tc>
          <w:tcPr>
            <w:tcW w:w="1075" w:type="dxa"/>
            <w:shd w:val="clear" w:color="auto" w:fill="FFFFFF" w:themeFill="background1"/>
            <w:tcMar>
              <w:top w:w="15" w:type="dxa"/>
              <w:left w:w="15" w:type="dxa"/>
              <w:bottom w:w="0" w:type="dxa"/>
              <w:right w:w="15" w:type="dxa"/>
            </w:tcMar>
            <w:vAlign w:val="center"/>
            <w:hideMark/>
          </w:tcPr>
          <w:p w14:paraId="346CFBCA" w14:textId="77777777" w:rsidR="004E42C3" w:rsidRPr="004E42C3" w:rsidRDefault="004E42C3" w:rsidP="004E42C3">
            <w:pPr>
              <w:pStyle w:val="BodyText"/>
              <w:spacing w:after="0"/>
              <w:jc w:val="center"/>
              <w:rPr>
                <w:sz w:val="20"/>
                <w:szCs w:val="20"/>
              </w:rPr>
            </w:pPr>
            <w:r w:rsidRPr="004E42C3">
              <w:rPr>
                <w:sz w:val="20"/>
                <w:szCs w:val="20"/>
              </w:rPr>
              <w:t>Open</w:t>
            </w:r>
          </w:p>
        </w:tc>
      </w:tr>
      <w:tr w:rsidR="004E42C3" w:rsidRPr="004E42C3" w14:paraId="75D081FE"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4284C609" w14:textId="77777777" w:rsidR="004E42C3" w:rsidRPr="004E42C3" w:rsidRDefault="004E42C3" w:rsidP="004E42C3">
            <w:pPr>
              <w:pStyle w:val="BodyText"/>
              <w:spacing w:after="0"/>
              <w:jc w:val="center"/>
              <w:rPr>
                <w:sz w:val="20"/>
                <w:szCs w:val="20"/>
              </w:rPr>
            </w:pPr>
            <w:r w:rsidRPr="004E42C3">
              <w:rPr>
                <w:sz w:val="20"/>
                <w:szCs w:val="20"/>
              </w:rPr>
              <w:t>Control tube 1 (CT1)</w:t>
            </w:r>
          </w:p>
        </w:tc>
        <w:tc>
          <w:tcPr>
            <w:tcW w:w="1440" w:type="dxa"/>
            <w:shd w:val="clear" w:color="auto" w:fill="FFFFFF" w:themeFill="background1"/>
            <w:tcMar>
              <w:top w:w="15" w:type="dxa"/>
              <w:left w:w="15" w:type="dxa"/>
              <w:bottom w:w="0" w:type="dxa"/>
              <w:right w:w="15" w:type="dxa"/>
            </w:tcMar>
            <w:vAlign w:val="center"/>
            <w:hideMark/>
          </w:tcPr>
          <w:p w14:paraId="7AAE2D3E" w14:textId="77777777" w:rsidR="004E42C3" w:rsidRPr="004E42C3" w:rsidRDefault="004E42C3" w:rsidP="004E42C3">
            <w:pPr>
              <w:pStyle w:val="BodyText"/>
              <w:spacing w:after="0"/>
              <w:jc w:val="center"/>
              <w:rPr>
                <w:sz w:val="20"/>
                <w:szCs w:val="20"/>
              </w:rPr>
            </w:pPr>
            <w:r w:rsidRPr="004E42C3">
              <w:rPr>
                <w:sz w:val="20"/>
                <w:szCs w:val="20"/>
              </w:rPr>
              <w:t>Fresh</w:t>
            </w:r>
          </w:p>
        </w:tc>
        <w:tc>
          <w:tcPr>
            <w:tcW w:w="1890" w:type="dxa"/>
            <w:shd w:val="clear" w:color="auto" w:fill="FFFFFF" w:themeFill="background1"/>
            <w:tcMar>
              <w:top w:w="15" w:type="dxa"/>
              <w:left w:w="15" w:type="dxa"/>
              <w:bottom w:w="0" w:type="dxa"/>
              <w:right w:w="15" w:type="dxa"/>
            </w:tcMar>
            <w:vAlign w:val="center"/>
            <w:hideMark/>
          </w:tcPr>
          <w:p w14:paraId="070AABE6"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3F713A25" w14:textId="77777777" w:rsidR="004E42C3" w:rsidRPr="004E42C3" w:rsidRDefault="004E42C3" w:rsidP="004E42C3">
            <w:pPr>
              <w:pStyle w:val="BodyText"/>
              <w:spacing w:after="0"/>
              <w:jc w:val="center"/>
              <w:rPr>
                <w:sz w:val="20"/>
                <w:szCs w:val="20"/>
              </w:rPr>
            </w:pPr>
            <w:r w:rsidRPr="004E42C3">
              <w:rPr>
                <w:sz w:val="20"/>
                <w:szCs w:val="20"/>
              </w:rPr>
              <w:t>Open</w:t>
            </w:r>
          </w:p>
        </w:tc>
      </w:tr>
      <w:tr w:rsidR="004E42C3" w:rsidRPr="004E42C3" w14:paraId="564EF27C" w14:textId="77777777" w:rsidTr="004E42C3">
        <w:trPr>
          <w:trHeight w:val="241"/>
          <w:jc w:val="center"/>
        </w:trPr>
        <w:tc>
          <w:tcPr>
            <w:tcW w:w="2070" w:type="dxa"/>
            <w:shd w:val="clear" w:color="auto" w:fill="FFFFFF" w:themeFill="background1"/>
            <w:tcMar>
              <w:top w:w="15" w:type="dxa"/>
              <w:left w:w="15" w:type="dxa"/>
              <w:bottom w:w="0" w:type="dxa"/>
              <w:right w:w="15" w:type="dxa"/>
            </w:tcMar>
            <w:vAlign w:val="center"/>
            <w:hideMark/>
          </w:tcPr>
          <w:p w14:paraId="5B17E455" w14:textId="77777777" w:rsidR="004E42C3" w:rsidRPr="004E42C3" w:rsidRDefault="004E42C3" w:rsidP="004E42C3">
            <w:pPr>
              <w:pStyle w:val="BodyText"/>
              <w:spacing w:after="0"/>
              <w:jc w:val="center"/>
              <w:rPr>
                <w:sz w:val="20"/>
                <w:szCs w:val="20"/>
              </w:rPr>
            </w:pPr>
            <w:r w:rsidRPr="004E42C3">
              <w:rPr>
                <w:sz w:val="20"/>
                <w:szCs w:val="20"/>
              </w:rPr>
              <w:t>Control tube 2 (CT2)</w:t>
            </w:r>
          </w:p>
        </w:tc>
        <w:tc>
          <w:tcPr>
            <w:tcW w:w="1440" w:type="dxa"/>
            <w:shd w:val="clear" w:color="auto" w:fill="FFFFFF" w:themeFill="background1"/>
            <w:tcMar>
              <w:top w:w="15" w:type="dxa"/>
              <w:left w:w="15" w:type="dxa"/>
              <w:bottom w:w="0" w:type="dxa"/>
              <w:right w:w="15" w:type="dxa"/>
            </w:tcMar>
            <w:vAlign w:val="center"/>
            <w:hideMark/>
          </w:tcPr>
          <w:p w14:paraId="3E9F82D8" w14:textId="77777777" w:rsidR="004E42C3" w:rsidRPr="004E42C3" w:rsidRDefault="004E42C3" w:rsidP="004E42C3">
            <w:pPr>
              <w:pStyle w:val="BodyText"/>
              <w:spacing w:after="0"/>
              <w:jc w:val="center"/>
              <w:rPr>
                <w:sz w:val="20"/>
                <w:szCs w:val="20"/>
              </w:rPr>
            </w:pPr>
            <w:r w:rsidRPr="004E42C3">
              <w:rPr>
                <w:sz w:val="20"/>
                <w:szCs w:val="20"/>
              </w:rPr>
              <w:t>Quenched</w:t>
            </w:r>
          </w:p>
        </w:tc>
        <w:tc>
          <w:tcPr>
            <w:tcW w:w="1890" w:type="dxa"/>
            <w:shd w:val="clear" w:color="auto" w:fill="FFFFFF" w:themeFill="background1"/>
            <w:tcMar>
              <w:top w:w="15" w:type="dxa"/>
              <w:left w:w="15" w:type="dxa"/>
              <w:bottom w:w="0" w:type="dxa"/>
              <w:right w:w="15" w:type="dxa"/>
            </w:tcMar>
            <w:vAlign w:val="center"/>
            <w:hideMark/>
          </w:tcPr>
          <w:p w14:paraId="086B7CE0"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1EA26023" w14:textId="77777777" w:rsidR="004E42C3" w:rsidRPr="004E42C3" w:rsidRDefault="004E42C3" w:rsidP="004E42C3">
            <w:pPr>
              <w:pStyle w:val="BodyText"/>
              <w:spacing w:after="0"/>
              <w:jc w:val="center"/>
              <w:rPr>
                <w:sz w:val="20"/>
                <w:szCs w:val="20"/>
              </w:rPr>
            </w:pPr>
            <w:r w:rsidRPr="004E42C3">
              <w:rPr>
                <w:sz w:val="20"/>
                <w:szCs w:val="20"/>
              </w:rPr>
              <w:t>Open</w:t>
            </w:r>
          </w:p>
        </w:tc>
      </w:tr>
      <w:tr w:rsidR="004E42C3" w:rsidRPr="004E42C3" w14:paraId="59292D0B"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2DB95BBC" w14:textId="77777777" w:rsidR="004E42C3" w:rsidRPr="004E42C3" w:rsidRDefault="004E42C3" w:rsidP="004E42C3">
            <w:pPr>
              <w:pStyle w:val="BodyText"/>
              <w:spacing w:after="0"/>
              <w:jc w:val="center"/>
              <w:rPr>
                <w:sz w:val="20"/>
                <w:szCs w:val="20"/>
              </w:rPr>
            </w:pPr>
            <w:r w:rsidRPr="004E42C3">
              <w:rPr>
                <w:sz w:val="20"/>
                <w:szCs w:val="20"/>
              </w:rPr>
              <w:t>Control tube 3 (CT3)</w:t>
            </w:r>
          </w:p>
        </w:tc>
        <w:tc>
          <w:tcPr>
            <w:tcW w:w="1440" w:type="dxa"/>
            <w:shd w:val="clear" w:color="auto" w:fill="FFFFFF" w:themeFill="background1"/>
            <w:tcMar>
              <w:top w:w="15" w:type="dxa"/>
              <w:left w:w="15" w:type="dxa"/>
              <w:bottom w:w="0" w:type="dxa"/>
              <w:right w:w="15" w:type="dxa"/>
            </w:tcMar>
            <w:vAlign w:val="center"/>
            <w:hideMark/>
          </w:tcPr>
          <w:p w14:paraId="3B010939" w14:textId="77777777" w:rsidR="004E42C3" w:rsidRPr="004E42C3" w:rsidRDefault="004E42C3" w:rsidP="004E42C3">
            <w:pPr>
              <w:pStyle w:val="BodyText"/>
              <w:spacing w:after="0"/>
              <w:jc w:val="center"/>
              <w:rPr>
                <w:sz w:val="20"/>
                <w:szCs w:val="20"/>
              </w:rPr>
            </w:pPr>
            <w:r w:rsidRPr="004E42C3">
              <w:rPr>
                <w:sz w:val="20"/>
                <w:szCs w:val="20"/>
              </w:rPr>
              <w:t>Fresh</w:t>
            </w:r>
          </w:p>
        </w:tc>
        <w:tc>
          <w:tcPr>
            <w:tcW w:w="1890" w:type="dxa"/>
            <w:shd w:val="clear" w:color="auto" w:fill="FFFFFF" w:themeFill="background1"/>
            <w:tcMar>
              <w:top w:w="15" w:type="dxa"/>
              <w:left w:w="15" w:type="dxa"/>
              <w:bottom w:w="0" w:type="dxa"/>
              <w:right w:w="15" w:type="dxa"/>
            </w:tcMar>
            <w:vAlign w:val="center"/>
            <w:hideMark/>
          </w:tcPr>
          <w:p w14:paraId="31CBA5F3" w14:textId="77777777" w:rsidR="004E42C3" w:rsidRPr="004E42C3" w:rsidRDefault="004E42C3" w:rsidP="004E42C3">
            <w:pPr>
              <w:pStyle w:val="BodyText"/>
              <w:spacing w:after="0"/>
              <w:jc w:val="center"/>
              <w:rPr>
                <w:sz w:val="20"/>
                <w:szCs w:val="20"/>
              </w:rPr>
            </w:pPr>
            <w:r w:rsidRPr="004E42C3">
              <w:rPr>
                <w:sz w:val="20"/>
                <w:szCs w:val="20"/>
              </w:rPr>
              <w:t>6</w:t>
            </w:r>
          </w:p>
        </w:tc>
        <w:tc>
          <w:tcPr>
            <w:tcW w:w="1075" w:type="dxa"/>
            <w:shd w:val="clear" w:color="auto" w:fill="FFFFFF" w:themeFill="background1"/>
            <w:tcMar>
              <w:top w:w="15" w:type="dxa"/>
              <w:left w:w="15" w:type="dxa"/>
              <w:bottom w:w="0" w:type="dxa"/>
              <w:right w:w="15" w:type="dxa"/>
            </w:tcMar>
            <w:vAlign w:val="center"/>
            <w:hideMark/>
          </w:tcPr>
          <w:p w14:paraId="6CAA37BD" w14:textId="77777777" w:rsidR="004E42C3" w:rsidRPr="004E42C3" w:rsidRDefault="004E42C3" w:rsidP="004E42C3">
            <w:pPr>
              <w:pStyle w:val="BodyText"/>
              <w:spacing w:after="0"/>
              <w:jc w:val="center"/>
              <w:rPr>
                <w:sz w:val="20"/>
                <w:szCs w:val="20"/>
              </w:rPr>
            </w:pPr>
            <w:r w:rsidRPr="004E42C3">
              <w:rPr>
                <w:sz w:val="20"/>
                <w:szCs w:val="20"/>
              </w:rPr>
              <w:t>Closed</w:t>
            </w:r>
          </w:p>
        </w:tc>
      </w:tr>
      <w:tr w:rsidR="004E42C3" w:rsidRPr="004E42C3" w14:paraId="6EA7B4F3"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1BB1E1AE" w14:textId="77777777" w:rsidR="004E42C3" w:rsidRPr="004E42C3" w:rsidRDefault="004E42C3" w:rsidP="004E42C3">
            <w:pPr>
              <w:pStyle w:val="BodyText"/>
              <w:spacing w:after="0"/>
              <w:jc w:val="center"/>
              <w:rPr>
                <w:sz w:val="20"/>
                <w:szCs w:val="20"/>
              </w:rPr>
            </w:pPr>
            <w:r w:rsidRPr="004E42C3">
              <w:rPr>
                <w:sz w:val="20"/>
                <w:szCs w:val="20"/>
              </w:rPr>
              <w:t>Control tube 4 (CT4)</w:t>
            </w:r>
          </w:p>
        </w:tc>
        <w:tc>
          <w:tcPr>
            <w:tcW w:w="1440" w:type="dxa"/>
            <w:shd w:val="clear" w:color="auto" w:fill="FFFFFF" w:themeFill="background1"/>
            <w:tcMar>
              <w:top w:w="15" w:type="dxa"/>
              <w:left w:w="15" w:type="dxa"/>
              <w:bottom w:w="0" w:type="dxa"/>
              <w:right w:w="15" w:type="dxa"/>
            </w:tcMar>
            <w:vAlign w:val="center"/>
            <w:hideMark/>
          </w:tcPr>
          <w:p w14:paraId="122B8C28" w14:textId="77777777" w:rsidR="004E42C3" w:rsidRPr="004E42C3" w:rsidRDefault="004E42C3" w:rsidP="004E42C3">
            <w:pPr>
              <w:pStyle w:val="BodyText"/>
              <w:spacing w:after="0"/>
              <w:jc w:val="center"/>
              <w:rPr>
                <w:sz w:val="20"/>
                <w:szCs w:val="20"/>
              </w:rPr>
            </w:pPr>
            <w:r w:rsidRPr="004E42C3">
              <w:rPr>
                <w:sz w:val="20"/>
                <w:szCs w:val="20"/>
              </w:rPr>
              <w:t>Quenched</w:t>
            </w:r>
          </w:p>
        </w:tc>
        <w:tc>
          <w:tcPr>
            <w:tcW w:w="1890" w:type="dxa"/>
            <w:shd w:val="clear" w:color="auto" w:fill="FFFFFF" w:themeFill="background1"/>
            <w:tcMar>
              <w:top w:w="15" w:type="dxa"/>
              <w:left w:w="15" w:type="dxa"/>
              <w:bottom w:w="0" w:type="dxa"/>
              <w:right w:w="15" w:type="dxa"/>
            </w:tcMar>
            <w:vAlign w:val="center"/>
            <w:hideMark/>
          </w:tcPr>
          <w:p w14:paraId="2BAC99FF"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179C9FB6" w14:textId="77777777" w:rsidR="004E42C3" w:rsidRPr="004E42C3" w:rsidRDefault="004E42C3" w:rsidP="004E42C3">
            <w:pPr>
              <w:pStyle w:val="BodyText"/>
              <w:spacing w:after="0"/>
              <w:jc w:val="center"/>
              <w:rPr>
                <w:sz w:val="20"/>
                <w:szCs w:val="20"/>
              </w:rPr>
            </w:pPr>
            <w:r w:rsidRPr="004E42C3">
              <w:rPr>
                <w:sz w:val="20"/>
                <w:szCs w:val="20"/>
              </w:rPr>
              <w:t>Closed</w:t>
            </w:r>
          </w:p>
        </w:tc>
      </w:tr>
      <w:tr w:rsidR="004E42C3" w:rsidRPr="004E42C3" w14:paraId="6BB68544"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32D5B215" w14:textId="77777777" w:rsidR="004E42C3" w:rsidRPr="004E42C3" w:rsidRDefault="004E42C3" w:rsidP="004E42C3">
            <w:pPr>
              <w:pStyle w:val="BodyText"/>
              <w:spacing w:after="0"/>
              <w:jc w:val="center"/>
              <w:rPr>
                <w:sz w:val="20"/>
                <w:szCs w:val="20"/>
              </w:rPr>
            </w:pPr>
            <w:r w:rsidRPr="004E42C3">
              <w:rPr>
                <w:sz w:val="20"/>
                <w:szCs w:val="20"/>
              </w:rPr>
              <w:t>Control tube 5 (CT5)</w:t>
            </w:r>
          </w:p>
        </w:tc>
        <w:tc>
          <w:tcPr>
            <w:tcW w:w="1440" w:type="dxa"/>
            <w:shd w:val="clear" w:color="auto" w:fill="FFFFFF" w:themeFill="background1"/>
            <w:tcMar>
              <w:top w:w="15" w:type="dxa"/>
              <w:left w:w="15" w:type="dxa"/>
              <w:bottom w:w="0" w:type="dxa"/>
              <w:right w:w="15" w:type="dxa"/>
            </w:tcMar>
            <w:vAlign w:val="center"/>
            <w:hideMark/>
          </w:tcPr>
          <w:p w14:paraId="4B1DA75F" w14:textId="77777777" w:rsidR="004E42C3" w:rsidRPr="004E42C3" w:rsidRDefault="004E42C3" w:rsidP="004E42C3">
            <w:pPr>
              <w:pStyle w:val="BodyText"/>
              <w:spacing w:after="0"/>
              <w:jc w:val="center"/>
              <w:rPr>
                <w:sz w:val="20"/>
                <w:szCs w:val="20"/>
              </w:rPr>
            </w:pPr>
            <w:r w:rsidRPr="004E42C3">
              <w:rPr>
                <w:sz w:val="20"/>
                <w:szCs w:val="20"/>
              </w:rPr>
              <w:t>Fresh</w:t>
            </w:r>
          </w:p>
        </w:tc>
        <w:tc>
          <w:tcPr>
            <w:tcW w:w="1890" w:type="dxa"/>
            <w:shd w:val="clear" w:color="auto" w:fill="FFFFFF" w:themeFill="background1"/>
            <w:tcMar>
              <w:top w:w="15" w:type="dxa"/>
              <w:left w:w="15" w:type="dxa"/>
              <w:bottom w:w="0" w:type="dxa"/>
              <w:right w:w="15" w:type="dxa"/>
            </w:tcMar>
            <w:vAlign w:val="center"/>
            <w:hideMark/>
          </w:tcPr>
          <w:p w14:paraId="4BAAB5E3" w14:textId="77777777" w:rsidR="004E42C3" w:rsidRPr="004E42C3" w:rsidRDefault="004E42C3" w:rsidP="004E42C3">
            <w:pPr>
              <w:pStyle w:val="BodyText"/>
              <w:spacing w:after="0"/>
              <w:jc w:val="center"/>
              <w:rPr>
                <w:sz w:val="20"/>
                <w:szCs w:val="20"/>
              </w:rPr>
            </w:pPr>
            <w:r w:rsidRPr="004E42C3">
              <w:rPr>
                <w:sz w:val="20"/>
                <w:szCs w:val="20"/>
              </w:rPr>
              <w:t>8</w:t>
            </w:r>
          </w:p>
        </w:tc>
        <w:tc>
          <w:tcPr>
            <w:tcW w:w="1075" w:type="dxa"/>
            <w:shd w:val="clear" w:color="auto" w:fill="FFFFFF" w:themeFill="background1"/>
            <w:tcMar>
              <w:top w:w="15" w:type="dxa"/>
              <w:left w:w="15" w:type="dxa"/>
              <w:bottom w:w="0" w:type="dxa"/>
              <w:right w:w="15" w:type="dxa"/>
            </w:tcMar>
            <w:vAlign w:val="center"/>
            <w:hideMark/>
          </w:tcPr>
          <w:p w14:paraId="6F109F27" w14:textId="77777777" w:rsidR="004E42C3" w:rsidRPr="004E42C3" w:rsidRDefault="004E42C3" w:rsidP="004E42C3">
            <w:pPr>
              <w:pStyle w:val="BodyText"/>
              <w:spacing w:after="0"/>
              <w:jc w:val="center"/>
              <w:rPr>
                <w:sz w:val="20"/>
                <w:szCs w:val="20"/>
              </w:rPr>
            </w:pPr>
            <w:r w:rsidRPr="004E42C3">
              <w:rPr>
                <w:sz w:val="20"/>
                <w:szCs w:val="20"/>
              </w:rPr>
              <w:t>Closed</w:t>
            </w:r>
          </w:p>
        </w:tc>
      </w:tr>
      <w:tr w:rsidR="004E42C3" w:rsidRPr="004E42C3" w14:paraId="7E90867F"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54236355" w14:textId="77777777" w:rsidR="004E42C3" w:rsidRPr="004E42C3" w:rsidRDefault="004E42C3" w:rsidP="004E42C3">
            <w:pPr>
              <w:pStyle w:val="BodyText"/>
              <w:spacing w:after="0"/>
              <w:jc w:val="center"/>
              <w:rPr>
                <w:sz w:val="20"/>
                <w:szCs w:val="20"/>
              </w:rPr>
            </w:pPr>
            <w:r w:rsidRPr="004E42C3">
              <w:rPr>
                <w:sz w:val="20"/>
                <w:szCs w:val="20"/>
              </w:rPr>
              <w:t>Control tube 6 (CT6)</w:t>
            </w:r>
          </w:p>
        </w:tc>
        <w:tc>
          <w:tcPr>
            <w:tcW w:w="1440" w:type="dxa"/>
            <w:shd w:val="clear" w:color="auto" w:fill="FFFFFF" w:themeFill="background1"/>
            <w:tcMar>
              <w:top w:w="15" w:type="dxa"/>
              <w:left w:w="15" w:type="dxa"/>
              <w:bottom w:w="0" w:type="dxa"/>
              <w:right w:w="15" w:type="dxa"/>
            </w:tcMar>
            <w:vAlign w:val="center"/>
            <w:hideMark/>
          </w:tcPr>
          <w:p w14:paraId="6CA6A7CA" w14:textId="77777777" w:rsidR="004E42C3" w:rsidRPr="004E42C3" w:rsidRDefault="004E42C3" w:rsidP="004E42C3">
            <w:pPr>
              <w:pStyle w:val="BodyText"/>
              <w:spacing w:after="0"/>
              <w:jc w:val="center"/>
              <w:rPr>
                <w:sz w:val="20"/>
                <w:szCs w:val="20"/>
              </w:rPr>
            </w:pPr>
            <w:r w:rsidRPr="004E42C3">
              <w:rPr>
                <w:sz w:val="20"/>
                <w:szCs w:val="20"/>
              </w:rPr>
              <w:t>Fresh</w:t>
            </w:r>
          </w:p>
        </w:tc>
        <w:tc>
          <w:tcPr>
            <w:tcW w:w="1890" w:type="dxa"/>
            <w:shd w:val="clear" w:color="auto" w:fill="FFFFFF" w:themeFill="background1"/>
            <w:tcMar>
              <w:top w:w="15" w:type="dxa"/>
              <w:left w:w="15" w:type="dxa"/>
              <w:bottom w:w="0" w:type="dxa"/>
              <w:right w:w="15" w:type="dxa"/>
            </w:tcMar>
            <w:vAlign w:val="center"/>
            <w:hideMark/>
          </w:tcPr>
          <w:p w14:paraId="507FF082"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573A9C71" w14:textId="77777777" w:rsidR="004E42C3" w:rsidRPr="004E42C3" w:rsidRDefault="004E42C3" w:rsidP="004E42C3">
            <w:pPr>
              <w:pStyle w:val="BodyText"/>
              <w:spacing w:after="0"/>
              <w:jc w:val="center"/>
              <w:rPr>
                <w:sz w:val="20"/>
                <w:szCs w:val="20"/>
              </w:rPr>
            </w:pPr>
            <w:r w:rsidRPr="004E42C3">
              <w:rPr>
                <w:sz w:val="20"/>
                <w:szCs w:val="20"/>
              </w:rPr>
              <w:t>Closed</w:t>
            </w:r>
          </w:p>
        </w:tc>
      </w:tr>
      <w:tr w:rsidR="004E42C3" w:rsidRPr="004E42C3" w14:paraId="6F13574C" w14:textId="77777777" w:rsidTr="004E42C3">
        <w:trPr>
          <w:trHeight w:val="286"/>
          <w:jc w:val="center"/>
        </w:trPr>
        <w:tc>
          <w:tcPr>
            <w:tcW w:w="2070" w:type="dxa"/>
            <w:shd w:val="clear" w:color="auto" w:fill="FFFFFF" w:themeFill="background1"/>
            <w:tcMar>
              <w:top w:w="15" w:type="dxa"/>
              <w:left w:w="15" w:type="dxa"/>
              <w:bottom w:w="0" w:type="dxa"/>
              <w:right w:w="15" w:type="dxa"/>
            </w:tcMar>
            <w:vAlign w:val="center"/>
            <w:hideMark/>
          </w:tcPr>
          <w:p w14:paraId="0984A21D" w14:textId="77777777" w:rsidR="004E42C3" w:rsidRPr="004E42C3" w:rsidRDefault="004E42C3" w:rsidP="004E42C3">
            <w:pPr>
              <w:pStyle w:val="BodyText"/>
              <w:spacing w:after="0"/>
              <w:jc w:val="center"/>
              <w:rPr>
                <w:sz w:val="20"/>
                <w:szCs w:val="20"/>
              </w:rPr>
            </w:pPr>
            <w:r w:rsidRPr="004E42C3">
              <w:rPr>
                <w:sz w:val="20"/>
                <w:szCs w:val="20"/>
              </w:rPr>
              <w:t>Control tube 7 (CT7)</w:t>
            </w:r>
          </w:p>
        </w:tc>
        <w:tc>
          <w:tcPr>
            <w:tcW w:w="1440" w:type="dxa"/>
            <w:shd w:val="clear" w:color="auto" w:fill="FFFFFF" w:themeFill="background1"/>
            <w:tcMar>
              <w:top w:w="15" w:type="dxa"/>
              <w:left w:w="15" w:type="dxa"/>
              <w:bottom w:w="0" w:type="dxa"/>
              <w:right w:w="15" w:type="dxa"/>
            </w:tcMar>
            <w:vAlign w:val="center"/>
            <w:hideMark/>
          </w:tcPr>
          <w:p w14:paraId="404BDC45" w14:textId="77777777" w:rsidR="004E42C3" w:rsidRPr="004E42C3" w:rsidRDefault="004E42C3" w:rsidP="004E42C3">
            <w:pPr>
              <w:pStyle w:val="BodyText"/>
              <w:spacing w:after="0"/>
              <w:jc w:val="center"/>
              <w:rPr>
                <w:sz w:val="20"/>
                <w:szCs w:val="20"/>
              </w:rPr>
            </w:pPr>
            <w:r w:rsidRPr="004E42C3">
              <w:rPr>
                <w:sz w:val="20"/>
                <w:szCs w:val="20"/>
              </w:rPr>
              <w:t>Fresh</w:t>
            </w:r>
          </w:p>
        </w:tc>
        <w:tc>
          <w:tcPr>
            <w:tcW w:w="1890" w:type="dxa"/>
            <w:shd w:val="clear" w:color="auto" w:fill="FFFFFF" w:themeFill="background1"/>
            <w:tcMar>
              <w:top w:w="15" w:type="dxa"/>
              <w:left w:w="15" w:type="dxa"/>
              <w:bottom w:w="0" w:type="dxa"/>
              <w:right w:w="15" w:type="dxa"/>
            </w:tcMar>
            <w:vAlign w:val="center"/>
            <w:hideMark/>
          </w:tcPr>
          <w:p w14:paraId="394E2393" w14:textId="77777777" w:rsidR="004E42C3" w:rsidRPr="004E42C3" w:rsidRDefault="004E42C3" w:rsidP="004E42C3">
            <w:pPr>
              <w:pStyle w:val="BodyText"/>
              <w:spacing w:after="0"/>
              <w:jc w:val="center"/>
              <w:rPr>
                <w:sz w:val="20"/>
                <w:szCs w:val="20"/>
              </w:rPr>
            </w:pPr>
            <w:r w:rsidRPr="004E42C3">
              <w:rPr>
                <w:sz w:val="20"/>
                <w:szCs w:val="20"/>
              </w:rPr>
              <w:t>4</w:t>
            </w:r>
          </w:p>
        </w:tc>
        <w:tc>
          <w:tcPr>
            <w:tcW w:w="1075" w:type="dxa"/>
            <w:shd w:val="clear" w:color="auto" w:fill="FFFFFF" w:themeFill="background1"/>
            <w:tcMar>
              <w:top w:w="15" w:type="dxa"/>
              <w:left w:w="15" w:type="dxa"/>
              <w:bottom w:w="0" w:type="dxa"/>
              <w:right w:w="15" w:type="dxa"/>
            </w:tcMar>
            <w:vAlign w:val="center"/>
            <w:hideMark/>
          </w:tcPr>
          <w:p w14:paraId="05B79672" w14:textId="77777777" w:rsidR="004E42C3" w:rsidRPr="004E42C3" w:rsidRDefault="004E42C3" w:rsidP="004E42C3">
            <w:pPr>
              <w:pStyle w:val="BodyText"/>
              <w:spacing w:after="0"/>
              <w:jc w:val="center"/>
              <w:rPr>
                <w:sz w:val="20"/>
                <w:szCs w:val="20"/>
              </w:rPr>
            </w:pPr>
            <w:r w:rsidRPr="004E42C3">
              <w:rPr>
                <w:sz w:val="20"/>
                <w:szCs w:val="20"/>
              </w:rPr>
              <w:t>Closed</w:t>
            </w:r>
          </w:p>
        </w:tc>
      </w:tr>
    </w:tbl>
    <w:p w14:paraId="1D9A94AE" w14:textId="77777777" w:rsidR="000969BB" w:rsidRDefault="000969BB" w:rsidP="003B6131">
      <w:pPr>
        <w:pStyle w:val="BodyText"/>
        <w:rPr>
          <w:b/>
          <w:bCs/>
        </w:rPr>
      </w:pPr>
    </w:p>
    <w:p w14:paraId="04F83FF5" w14:textId="77777777" w:rsidR="000969BB" w:rsidRDefault="000969BB" w:rsidP="003B6131">
      <w:pPr>
        <w:pStyle w:val="BodyText"/>
        <w:rPr>
          <w:b/>
          <w:bCs/>
        </w:rPr>
      </w:pPr>
    </w:p>
    <w:p w14:paraId="7E470FDB" w14:textId="77777777" w:rsidR="000969BB" w:rsidRDefault="000969BB" w:rsidP="003B6131">
      <w:pPr>
        <w:pStyle w:val="BodyText"/>
        <w:rPr>
          <w:b/>
          <w:bCs/>
        </w:rPr>
      </w:pPr>
    </w:p>
    <w:p w14:paraId="2D9263C6" w14:textId="488A85CC" w:rsidR="00543738" w:rsidRPr="007656C5" w:rsidRDefault="00F81468" w:rsidP="00543738">
      <w:pPr>
        <w:pStyle w:val="BodyText"/>
      </w:pPr>
      <w:r w:rsidRPr="00691926">
        <w:rPr>
          <w:b/>
          <w:bCs/>
        </w:rPr>
        <w:lastRenderedPageBreak/>
        <w:t>Digital image analysis</w:t>
      </w:r>
      <w:r w:rsidR="00691926" w:rsidRPr="00691926">
        <w:rPr>
          <w:b/>
          <w:bCs/>
        </w:rPr>
        <w:t>:</w:t>
      </w:r>
      <w:r w:rsidR="00691926">
        <w:t xml:space="preserve"> </w:t>
      </w:r>
      <w:r w:rsidR="00B34D85">
        <w:t xml:space="preserve">X-ray </w:t>
      </w:r>
      <w:r w:rsidR="00B34D85">
        <w:rPr>
          <w:rStyle w:val="normaltextrun"/>
        </w:rPr>
        <w:t xml:space="preserve">CT of alumina pellets was performed using a Zeiss </w:t>
      </w:r>
      <w:proofErr w:type="spellStart"/>
      <w:r w:rsidR="00B34D85">
        <w:rPr>
          <w:rStyle w:val="spellingerror"/>
        </w:rPr>
        <w:t>Xradia</w:t>
      </w:r>
      <w:proofErr w:type="spellEnd"/>
      <w:r w:rsidR="00B34D85">
        <w:rPr>
          <w:rStyle w:val="normaltextrun"/>
        </w:rPr>
        <w:t xml:space="preserve"> Versa X-ray microscope (Carl Zeiss X-ray Microscopy INC., Dublin, CA, USA). X-ray CT data involved over ~2000 2-dimensional (2D) X-ray cross section images</w:t>
      </w:r>
      <w:r w:rsidR="00673EB6">
        <w:rPr>
          <w:rStyle w:val="normaltextrun"/>
        </w:rPr>
        <w:t xml:space="preserve"> per specimen</w:t>
      </w:r>
      <w:r w:rsidR="00B34D85">
        <w:rPr>
          <w:rStyle w:val="normaltextrun"/>
        </w:rPr>
        <w:t>. These 2D X-ray images were analyzed for cracks and pores using MATLAB 2019b image processing tools. The steps used for the MATLAB analysis are shown in</w:t>
      </w:r>
      <w:r w:rsidR="00272CF1">
        <w:rPr>
          <w:rStyle w:val="normaltextrun"/>
        </w:rPr>
        <w:t xml:space="preserve"> Figure 5.</w:t>
      </w:r>
      <w:r w:rsidR="00543738" w:rsidRPr="00543738">
        <w:t xml:space="preserve"> </w:t>
      </w:r>
      <w:r w:rsidR="00543738">
        <w:t>A k-means clustering approach for crack segmentation is being pursued to compare to the multi-threshold approach</w:t>
      </w:r>
      <w:r w:rsidR="00795825">
        <w:t xml:space="preserve"> to provide additional data</w:t>
      </w:r>
      <w:r w:rsidR="009A08A9">
        <w:t xml:space="preserve"> for</w:t>
      </w:r>
      <w:r w:rsidR="00795825">
        <w:t xml:space="preserve"> improvements to the permeability model developed in this project.</w:t>
      </w:r>
    </w:p>
    <w:p w14:paraId="40077081" w14:textId="77777777" w:rsidR="00795825" w:rsidRDefault="00795825" w:rsidP="00795825">
      <w:pPr>
        <w:pStyle w:val="BodyText"/>
        <w:keepNext/>
      </w:pPr>
      <w:r w:rsidRPr="00795825">
        <w:rPr>
          <w:rStyle w:val="normaltextrun"/>
        </w:rPr>
        <w:drawing>
          <wp:inline distT="0" distB="0" distL="0" distR="0" wp14:anchorId="73F4076D" wp14:editId="30826DCB">
            <wp:extent cx="1433195" cy="1422017"/>
            <wp:effectExtent l="0" t="0" r="1905" b="635"/>
            <wp:docPr id="1436088000" name="Picture 1" descr="A white circ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8000" name="Picture 1" descr="A white circle with a black background&#10;&#10;Description automatically generated with low confidence"/>
                    <pic:cNvPicPr/>
                  </pic:nvPicPr>
                  <pic:blipFill>
                    <a:blip r:embed="rId29"/>
                    <a:stretch>
                      <a:fillRect/>
                    </a:stretch>
                  </pic:blipFill>
                  <pic:spPr>
                    <a:xfrm>
                      <a:off x="0" y="0"/>
                      <a:ext cx="1445549" cy="1434274"/>
                    </a:xfrm>
                    <a:prstGeom prst="rect">
                      <a:avLst/>
                    </a:prstGeom>
                  </pic:spPr>
                </pic:pic>
              </a:graphicData>
            </a:graphic>
          </wp:inline>
        </w:drawing>
      </w:r>
      <w:r w:rsidRPr="00795825">
        <w:rPr>
          <w:noProof/>
        </w:rPr>
        <w:t xml:space="preserve"> </w:t>
      </w:r>
      <w:r w:rsidRPr="00795825">
        <w:rPr>
          <w:rStyle w:val="normaltextrun"/>
        </w:rPr>
        <w:drawing>
          <wp:inline distT="0" distB="0" distL="0" distR="0" wp14:anchorId="050DD5BC" wp14:editId="153CAB5C">
            <wp:extent cx="1433688" cy="1425263"/>
            <wp:effectExtent l="0" t="0" r="1905" b="0"/>
            <wp:docPr id="20064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4225" name=""/>
                    <pic:cNvPicPr/>
                  </pic:nvPicPr>
                  <pic:blipFill>
                    <a:blip r:embed="rId30"/>
                    <a:stretch>
                      <a:fillRect/>
                    </a:stretch>
                  </pic:blipFill>
                  <pic:spPr>
                    <a:xfrm>
                      <a:off x="0" y="0"/>
                      <a:ext cx="1445420" cy="1436926"/>
                    </a:xfrm>
                    <a:prstGeom prst="rect">
                      <a:avLst/>
                    </a:prstGeom>
                  </pic:spPr>
                </pic:pic>
              </a:graphicData>
            </a:graphic>
          </wp:inline>
        </w:drawing>
      </w:r>
      <w:r w:rsidRPr="00795825">
        <w:rPr>
          <w:noProof/>
        </w:rPr>
        <w:t xml:space="preserve"> </w:t>
      </w:r>
      <w:r w:rsidRPr="00795825">
        <w:rPr>
          <w:noProof/>
        </w:rPr>
        <w:drawing>
          <wp:inline distT="0" distB="0" distL="0" distR="0" wp14:anchorId="0F4C02DB" wp14:editId="0AB08370">
            <wp:extent cx="1422138" cy="1425556"/>
            <wp:effectExtent l="0" t="0" r="635" b="0"/>
            <wp:docPr id="1045462557" name="Picture 1" descr="A close-up of th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2557" name="Picture 1" descr="A close-up of the moon&#10;&#10;Description automatically generated"/>
                    <pic:cNvPicPr/>
                  </pic:nvPicPr>
                  <pic:blipFill>
                    <a:blip r:embed="rId31"/>
                    <a:stretch>
                      <a:fillRect/>
                    </a:stretch>
                  </pic:blipFill>
                  <pic:spPr>
                    <a:xfrm>
                      <a:off x="0" y="0"/>
                      <a:ext cx="1446865" cy="1450343"/>
                    </a:xfrm>
                    <a:prstGeom prst="rect">
                      <a:avLst/>
                    </a:prstGeom>
                  </pic:spPr>
                </pic:pic>
              </a:graphicData>
            </a:graphic>
          </wp:inline>
        </w:drawing>
      </w:r>
      <w:r w:rsidRPr="00795825">
        <w:rPr>
          <w:noProof/>
        </w:rPr>
        <w:t xml:space="preserve"> </w:t>
      </w:r>
      <w:r w:rsidRPr="00795825">
        <w:rPr>
          <w:noProof/>
        </w:rPr>
        <w:drawing>
          <wp:inline distT="0" distB="0" distL="0" distR="0" wp14:anchorId="035BAAFA" wp14:editId="0EAC0819">
            <wp:extent cx="1433689" cy="1426763"/>
            <wp:effectExtent l="0" t="0" r="1905" b="0"/>
            <wp:docPr id="336800291" name="Picture 1" descr="A picture containing outdoor object, web,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0291" name="Picture 1" descr="A picture containing outdoor object, web, nature&#10;&#10;Description automatically generated"/>
                    <pic:cNvPicPr/>
                  </pic:nvPicPr>
                  <pic:blipFill>
                    <a:blip r:embed="rId32"/>
                    <a:stretch>
                      <a:fillRect/>
                    </a:stretch>
                  </pic:blipFill>
                  <pic:spPr>
                    <a:xfrm>
                      <a:off x="0" y="0"/>
                      <a:ext cx="1450895" cy="1443886"/>
                    </a:xfrm>
                    <a:prstGeom prst="rect">
                      <a:avLst/>
                    </a:prstGeom>
                  </pic:spPr>
                </pic:pic>
              </a:graphicData>
            </a:graphic>
          </wp:inline>
        </w:drawing>
      </w:r>
    </w:p>
    <w:p w14:paraId="18809065" w14:textId="053BCFE9" w:rsidR="00795825" w:rsidRPr="00795825" w:rsidRDefault="00795825" w:rsidP="00795825">
      <w:pPr>
        <w:pStyle w:val="Caption"/>
        <w:rPr>
          <w:rStyle w:val="ui-provider"/>
          <w:sz w:val="22"/>
        </w:rPr>
      </w:pPr>
      <w:r w:rsidRPr="00795825">
        <w:rPr>
          <w:sz w:val="22"/>
        </w:rPr>
        <w:t xml:space="preserve">Figure </w:t>
      </w:r>
      <w:r w:rsidRPr="00795825">
        <w:rPr>
          <w:sz w:val="22"/>
        </w:rPr>
        <w:fldChar w:fldCharType="begin"/>
      </w:r>
      <w:r w:rsidRPr="00795825">
        <w:rPr>
          <w:sz w:val="22"/>
        </w:rPr>
        <w:instrText xml:space="preserve"> SEQ Figure \* ARABIC </w:instrText>
      </w:r>
      <w:r w:rsidRPr="00795825">
        <w:rPr>
          <w:sz w:val="22"/>
        </w:rPr>
        <w:fldChar w:fldCharType="separate"/>
      </w:r>
      <w:r w:rsidR="001763BE">
        <w:rPr>
          <w:noProof/>
          <w:sz w:val="22"/>
        </w:rPr>
        <w:t>5</w:t>
      </w:r>
      <w:r w:rsidRPr="00795825">
        <w:rPr>
          <w:sz w:val="22"/>
        </w:rPr>
        <w:fldChar w:fldCharType="end"/>
      </w:r>
      <w:r w:rsidRPr="00795825">
        <w:rPr>
          <w:sz w:val="22"/>
        </w:rPr>
        <w:t>:</w:t>
      </w:r>
      <w:r w:rsidR="00673EB6">
        <w:rPr>
          <w:sz w:val="22"/>
        </w:rPr>
        <w:t xml:space="preserve"> </w:t>
      </w:r>
      <w:r w:rsidRPr="00795825">
        <w:rPr>
          <w:sz w:val="22"/>
        </w:rPr>
        <w:t xml:space="preserve">Crack and pore segmentation of X-ray images using MATLAB: (a) original X-ray image, (b) </w:t>
      </w:r>
      <w:proofErr w:type="spellStart"/>
      <w:r w:rsidRPr="00795825">
        <w:rPr>
          <w:sz w:val="22"/>
        </w:rPr>
        <w:t>autocontrast</w:t>
      </w:r>
      <w:proofErr w:type="spellEnd"/>
      <w:r w:rsidRPr="00795825">
        <w:rPr>
          <w:sz w:val="22"/>
        </w:rPr>
        <w:t xml:space="preserve"> and image negation (c) cropping pellet region, (d) crack segmentation using multi-threshold technique and binarization.</w:t>
      </w:r>
    </w:p>
    <w:p w14:paraId="331E1177" w14:textId="77777777" w:rsidR="00E71A76" w:rsidRDefault="00691926" w:rsidP="003B6131">
      <w:pPr>
        <w:pStyle w:val="BodyText"/>
        <w:rPr>
          <w:bCs/>
        </w:rPr>
      </w:pPr>
      <w:r>
        <w:rPr>
          <w:b/>
          <w:bCs/>
        </w:rPr>
        <w:t>Computational model development</w:t>
      </w:r>
      <w:r>
        <w:t>:</w:t>
      </w:r>
      <w:r w:rsidR="009628A0">
        <w:t xml:space="preserve"> Two modeling approaches have been performed in parallel</w:t>
      </w:r>
      <w:r w:rsidR="00296E65">
        <w:t xml:space="preserve"> in support of this project. One is the implementation of an existing model that accounts for gas flow through the pellet-to-cladding gap as well as the fragmented pellets from the literature. This model provides a framework for axial gas transport modeling in a fuel performance code like BISON. The second approach uses computational fluid dynamics (CFD) capabilities in </w:t>
      </w:r>
      <w:r w:rsidR="00570B4B">
        <w:t>MOOSE</w:t>
      </w:r>
      <w:r w:rsidR="00296E65">
        <w:t xml:space="preserve"> to predict the pressure decay in specimens</w:t>
      </w:r>
      <w:r w:rsidR="00570B4B">
        <w:t xml:space="preserve"> using</w:t>
      </w:r>
      <w:r w:rsidR="00296E65">
        <w:t xml:space="preserve"> the experimentally measured data and digital image analysis</w:t>
      </w:r>
      <w:r w:rsidR="00570B4B">
        <w:t xml:space="preserve"> information</w:t>
      </w:r>
      <w:r w:rsidR="00296E65">
        <w:t xml:space="preserve">. These </w:t>
      </w:r>
      <w:r w:rsidR="00472EA6">
        <w:t>simulations</w:t>
      </w:r>
      <w:r w:rsidR="00296E65">
        <w:t xml:space="preserve"> are used to develop a correlation for permeability of flow through the fragmented pellets. This correlation </w:t>
      </w:r>
      <w:r w:rsidR="00570B4B">
        <w:t>is designed to r</w:t>
      </w:r>
      <w:r w:rsidR="00296E65">
        <w:t>eplace the one from the literature model</w:t>
      </w:r>
      <w:r w:rsidR="00570B4B">
        <w:t xml:space="preserve"> for flow pathway through fragmented pellets. </w:t>
      </w:r>
      <w:r w:rsidR="00472EA6">
        <w:t>Figure 4 provides an example of using the CFD capabilities in MOOSE to compute the pressure decay at various initial pressure levels for control tube 4. An excellent match to the experimental data is obtained.</w:t>
      </w:r>
      <w:r w:rsidR="00E71A76" w:rsidRPr="00E71A76">
        <w:rPr>
          <w:bCs/>
        </w:rPr>
        <w:t xml:space="preserve"> </w:t>
      </w:r>
    </w:p>
    <w:p w14:paraId="6B4E08BD" w14:textId="19F04F47" w:rsidR="00F81468" w:rsidRDefault="00E71A76" w:rsidP="00E71A76">
      <w:pPr>
        <w:pStyle w:val="BodyText"/>
        <w:jc w:val="center"/>
      </w:pPr>
      <w:r w:rsidRPr="00472EA6">
        <w:rPr>
          <w:bCs/>
        </w:rPr>
        <w:drawing>
          <wp:inline distT="0" distB="0" distL="0" distR="0" wp14:anchorId="38E863E1" wp14:editId="7BF9C8EE">
            <wp:extent cx="2780512" cy="2067560"/>
            <wp:effectExtent l="0" t="0" r="1270" b="2540"/>
            <wp:docPr id="98576192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1920" name="Picture 1" descr="Chart&#10;&#10;Description automatically generated"/>
                    <pic:cNvPicPr/>
                  </pic:nvPicPr>
                  <pic:blipFill>
                    <a:blip r:embed="rId33"/>
                    <a:stretch>
                      <a:fillRect/>
                    </a:stretch>
                  </pic:blipFill>
                  <pic:spPr>
                    <a:xfrm>
                      <a:off x="0" y="0"/>
                      <a:ext cx="2847892" cy="2117663"/>
                    </a:xfrm>
                    <a:prstGeom prst="rect">
                      <a:avLst/>
                    </a:prstGeom>
                  </pic:spPr>
                </pic:pic>
              </a:graphicData>
            </a:graphic>
          </wp:inline>
        </w:drawing>
      </w:r>
    </w:p>
    <w:p w14:paraId="750BC409" w14:textId="37C4DFD4" w:rsidR="00E71A76" w:rsidRPr="00E71A76" w:rsidRDefault="00E71A76" w:rsidP="00E71A76">
      <w:pPr>
        <w:pStyle w:val="Caption"/>
        <w:rPr>
          <w:bCs w:val="0"/>
          <w:sz w:val="22"/>
        </w:rPr>
      </w:pPr>
      <w:r w:rsidRPr="001763BE">
        <w:rPr>
          <w:sz w:val="22"/>
        </w:rPr>
        <w:t xml:space="preserve">Figure </w:t>
      </w:r>
      <w:r w:rsidRPr="001763BE">
        <w:rPr>
          <w:sz w:val="22"/>
        </w:rPr>
        <w:fldChar w:fldCharType="begin"/>
      </w:r>
      <w:r w:rsidRPr="001763BE">
        <w:rPr>
          <w:sz w:val="22"/>
        </w:rPr>
        <w:instrText xml:space="preserve"> SEQ Figure \* ARABIC </w:instrText>
      </w:r>
      <w:r w:rsidRPr="001763BE">
        <w:rPr>
          <w:sz w:val="22"/>
        </w:rPr>
        <w:fldChar w:fldCharType="separate"/>
      </w:r>
      <w:r w:rsidRPr="001763BE">
        <w:rPr>
          <w:noProof/>
          <w:sz w:val="22"/>
        </w:rPr>
        <w:t>6</w:t>
      </w:r>
      <w:r w:rsidRPr="001763BE">
        <w:rPr>
          <w:sz w:val="22"/>
        </w:rPr>
        <w:fldChar w:fldCharType="end"/>
      </w:r>
      <w:r w:rsidRPr="001763BE">
        <w:rPr>
          <w:sz w:val="22"/>
        </w:rPr>
        <w:t>: Best-fit curves for experiment CT4 at different pressure levels.</w:t>
      </w:r>
    </w:p>
    <w:p w14:paraId="366F950F" w14:textId="17B8E16A" w:rsidR="0089079B" w:rsidRPr="008E220A" w:rsidRDefault="002A41CC" w:rsidP="008E220A">
      <w:pPr>
        <w:pStyle w:val="Heading1"/>
      </w:pPr>
      <w:r w:rsidRPr="008E220A">
        <w:lastRenderedPageBreak/>
        <w:t>BENEFITS TO DEPARTMENT OF ENERGY (DOE)</w:t>
      </w:r>
    </w:p>
    <w:p w14:paraId="24F856A0" w14:textId="60E218BF" w:rsidR="001763BE" w:rsidRDefault="00795825" w:rsidP="001763BE">
      <w:pPr>
        <w:pStyle w:val="HangingIndent"/>
        <w:keepNext/>
        <w:tabs>
          <w:tab w:val="clear" w:pos="440"/>
          <w:tab w:val="left" w:pos="360"/>
        </w:tabs>
        <w:spacing w:line="240" w:lineRule="auto"/>
        <w:ind w:left="0" w:firstLine="0"/>
        <w:jc w:val="left"/>
        <w:rPr>
          <w:rFonts w:ascii="Times New Roman" w:hAnsi="Times New Roman"/>
          <w:bCs/>
          <w:szCs w:val="22"/>
        </w:rPr>
      </w:pPr>
      <w:r w:rsidRPr="00C2748B">
        <w:rPr>
          <w:rFonts w:ascii="Times New Roman" w:hAnsi="Times New Roman"/>
          <w:bCs/>
          <w:szCs w:val="22"/>
        </w:rPr>
        <w:t xml:space="preserve">This project </w:t>
      </w:r>
      <w:r>
        <w:rPr>
          <w:rFonts w:ascii="Times New Roman" w:hAnsi="Times New Roman"/>
          <w:bCs/>
          <w:szCs w:val="22"/>
        </w:rPr>
        <w:t xml:space="preserve">has </w:t>
      </w:r>
      <w:r w:rsidRPr="00C2748B">
        <w:rPr>
          <w:rFonts w:ascii="Times New Roman" w:hAnsi="Times New Roman"/>
          <w:bCs/>
          <w:szCs w:val="22"/>
        </w:rPr>
        <w:t>set the engineering and modeling basis to perform axial gas</w:t>
      </w:r>
      <w:r>
        <w:rPr>
          <w:rFonts w:ascii="Times New Roman" w:hAnsi="Times New Roman"/>
          <w:bCs/>
          <w:szCs w:val="22"/>
        </w:rPr>
        <w:t xml:space="preserve"> transport</w:t>
      </w:r>
      <w:r w:rsidRPr="00C2748B">
        <w:rPr>
          <w:rFonts w:ascii="Times New Roman" w:hAnsi="Times New Roman"/>
          <w:bCs/>
          <w:szCs w:val="22"/>
        </w:rPr>
        <w:t xml:space="preserve"> studies in nuclear fuels at INL. The </w:t>
      </w:r>
      <w:r>
        <w:rPr>
          <w:rFonts w:ascii="Times New Roman" w:hAnsi="Times New Roman"/>
          <w:bCs/>
          <w:szCs w:val="22"/>
        </w:rPr>
        <w:t xml:space="preserve">experimental apparatus is </w:t>
      </w:r>
      <w:r w:rsidRPr="00C2748B">
        <w:rPr>
          <w:rFonts w:ascii="Times New Roman" w:hAnsi="Times New Roman"/>
          <w:bCs/>
          <w:szCs w:val="22"/>
        </w:rPr>
        <w:t>design</w:t>
      </w:r>
      <w:r>
        <w:rPr>
          <w:rFonts w:ascii="Times New Roman" w:hAnsi="Times New Roman"/>
          <w:bCs/>
          <w:szCs w:val="22"/>
        </w:rPr>
        <w:t>ed to</w:t>
      </w:r>
      <w:r w:rsidRPr="00C2748B">
        <w:rPr>
          <w:rFonts w:ascii="Times New Roman" w:hAnsi="Times New Roman"/>
          <w:bCs/>
          <w:szCs w:val="22"/>
        </w:rPr>
        <w:t xml:space="preserve"> be versatile, and this set-up can be easily adapted to different fuel designs to serve different programs within the DOE/</w:t>
      </w:r>
      <w:r>
        <w:rPr>
          <w:rFonts w:ascii="Times New Roman" w:hAnsi="Times New Roman"/>
          <w:bCs/>
          <w:szCs w:val="22"/>
        </w:rPr>
        <w:t>National Nuclear Security Administration (NNSA)</w:t>
      </w:r>
      <w:r w:rsidRPr="00C2748B">
        <w:rPr>
          <w:rFonts w:ascii="Times New Roman" w:hAnsi="Times New Roman"/>
          <w:bCs/>
          <w:szCs w:val="22"/>
        </w:rPr>
        <w:t xml:space="preserve">. In the short term, outcomes of this project are relevant for the Used Fuel Program (see for instance TEV-4234) and the sustainability of the existing fleet through burnup extensions by industry. The modeling capabilities added to BISON will further INL’s expertise in advanced modeling and simulation of nuclear fuels. Development of a model for permeability of ceramic nuclear fuel </w:t>
      </w:r>
      <w:r>
        <w:rPr>
          <w:rFonts w:ascii="Times New Roman" w:hAnsi="Times New Roman"/>
          <w:bCs/>
          <w:szCs w:val="22"/>
        </w:rPr>
        <w:t>utilizing x-ray CT imaged experimental specimens is a first-of-its kind.</w:t>
      </w:r>
      <w:r w:rsidRPr="00C2748B">
        <w:rPr>
          <w:rFonts w:ascii="Times New Roman" w:hAnsi="Times New Roman"/>
          <w:bCs/>
          <w:szCs w:val="22"/>
        </w:rPr>
        <w:t xml:space="preserve"> </w:t>
      </w:r>
    </w:p>
    <w:p w14:paraId="3752431B" w14:textId="4D3B71F5" w:rsidR="009042DF" w:rsidRPr="00F1158E" w:rsidRDefault="00185E38" w:rsidP="008E220A">
      <w:pPr>
        <w:pStyle w:val="Heading1"/>
      </w:pPr>
      <w:r w:rsidRPr="00185E38">
        <w:t xml:space="preserve">PROGRAM DEVELOPMENT ACCOMPLISHMENTS </w:t>
      </w:r>
    </w:p>
    <w:p w14:paraId="0B2C3978" w14:textId="54EA1B40" w:rsidR="00B430A1" w:rsidRDefault="00B430A1" w:rsidP="00B430A1">
      <w:pPr>
        <w:pStyle w:val="HangingIndent"/>
        <w:tabs>
          <w:tab w:val="clear" w:pos="440"/>
          <w:tab w:val="left" w:pos="360"/>
        </w:tabs>
        <w:spacing w:line="240" w:lineRule="auto"/>
        <w:ind w:left="0" w:firstLine="0"/>
        <w:jc w:val="left"/>
        <w:rPr>
          <w:rFonts w:ascii="Times New Roman" w:hAnsi="Times New Roman"/>
          <w:bCs/>
        </w:rPr>
      </w:pPr>
      <w:r w:rsidRPr="00836F88">
        <w:rPr>
          <w:rFonts w:ascii="Times New Roman" w:hAnsi="Times New Roman"/>
          <w:bCs/>
        </w:rPr>
        <w:t xml:space="preserve">The experimental work </w:t>
      </w:r>
      <w:r>
        <w:rPr>
          <w:rFonts w:ascii="Times New Roman" w:hAnsi="Times New Roman"/>
          <w:bCs/>
        </w:rPr>
        <w:t xml:space="preserve">completed </w:t>
      </w:r>
      <w:r w:rsidRPr="00836F88">
        <w:rPr>
          <w:rFonts w:ascii="Times New Roman" w:hAnsi="Times New Roman"/>
          <w:bCs/>
        </w:rPr>
        <w:t>in this project provide</w:t>
      </w:r>
      <w:r>
        <w:rPr>
          <w:rFonts w:ascii="Times New Roman" w:hAnsi="Times New Roman"/>
          <w:bCs/>
        </w:rPr>
        <w:t>s</w:t>
      </w:r>
      <w:r w:rsidRPr="00836F88">
        <w:rPr>
          <w:rFonts w:ascii="Times New Roman" w:hAnsi="Times New Roman"/>
          <w:bCs/>
        </w:rPr>
        <w:t xml:space="preserve"> a proof-of-concept capability </w:t>
      </w:r>
      <w:r>
        <w:rPr>
          <w:rFonts w:ascii="Times New Roman" w:hAnsi="Times New Roman"/>
          <w:bCs/>
        </w:rPr>
        <w:t>that enables full characterization of specimens.</w:t>
      </w:r>
      <w:r w:rsidRPr="00836F88">
        <w:rPr>
          <w:rFonts w:ascii="Times New Roman" w:hAnsi="Times New Roman"/>
          <w:bCs/>
        </w:rPr>
        <w:t xml:space="preserve"> The initial capability provide</w:t>
      </w:r>
      <w:r>
        <w:rPr>
          <w:rFonts w:ascii="Times New Roman" w:hAnsi="Times New Roman"/>
          <w:bCs/>
        </w:rPr>
        <w:t>s</w:t>
      </w:r>
      <w:r w:rsidRPr="00836F88">
        <w:rPr>
          <w:rFonts w:ascii="Times New Roman" w:hAnsi="Times New Roman"/>
          <w:bCs/>
        </w:rPr>
        <w:t xml:space="preserve"> INL (and the United States) with experimental capabilities to look at axial gas transport in fuel rods</w:t>
      </w:r>
      <w:r>
        <w:rPr>
          <w:rFonts w:ascii="Times New Roman" w:hAnsi="Times New Roman"/>
          <w:bCs/>
        </w:rPr>
        <w:t xml:space="preserve"> (LWR and helium-bonded fast reactor) using surrogate materials</w:t>
      </w:r>
      <w:r w:rsidRPr="00836F88">
        <w:rPr>
          <w:rFonts w:ascii="Times New Roman" w:hAnsi="Times New Roman"/>
          <w:bCs/>
        </w:rPr>
        <w:t>, which is currently lacking in the country. The experimental capabilities could be used either by third-party customers (e.g., nuclear fuel vendor</w:t>
      </w:r>
      <w:r>
        <w:rPr>
          <w:rFonts w:ascii="Times New Roman" w:hAnsi="Times New Roman"/>
          <w:bCs/>
        </w:rPr>
        <w:t>s</w:t>
      </w:r>
      <w:r w:rsidRPr="00836F88">
        <w:rPr>
          <w:rFonts w:ascii="Times New Roman" w:hAnsi="Times New Roman"/>
          <w:bCs/>
        </w:rPr>
        <w:t xml:space="preserve"> or the Nuclear Regulatory Commission) or by other research institutions as part of the Nuclear Science User Facilities (NSUF) to investigate the gas behavior in existing and next generation fuel concepts during accident-like and dry storage conditions.  Moreover, the new modeling capabilities in BISON </w:t>
      </w:r>
      <w:r>
        <w:rPr>
          <w:rFonts w:ascii="Times New Roman" w:hAnsi="Times New Roman"/>
          <w:bCs/>
        </w:rPr>
        <w:t xml:space="preserve">are available for </w:t>
      </w:r>
      <w:r w:rsidRPr="00836F88">
        <w:rPr>
          <w:rFonts w:ascii="Times New Roman" w:hAnsi="Times New Roman"/>
          <w:bCs/>
        </w:rPr>
        <w:t>use</w:t>
      </w:r>
      <w:r>
        <w:rPr>
          <w:rFonts w:ascii="Times New Roman" w:hAnsi="Times New Roman"/>
          <w:bCs/>
        </w:rPr>
        <w:t xml:space="preserve"> by all users including industry</w:t>
      </w:r>
      <w:r w:rsidRPr="00836F88">
        <w:rPr>
          <w:rFonts w:ascii="Times New Roman" w:hAnsi="Times New Roman"/>
          <w:bCs/>
        </w:rPr>
        <w:t>.</w:t>
      </w:r>
      <w:r>
        <w:rPr>
          <w:rFonts w:ascii="Times New Roman" w:hAnsi="Times New Roman"/>
          <w:bCs/>
        </w:rPr>
        <w:t xml:space="preserve"> The use of 3D x-ray tomography to obtain detailed pre-characterization of specimens for modeling purpose puts INL at the forefront of advanced modeling and simulation coupled with experimental capabilities.</w:t>
      </w:r>
      <w:r w:rsidRPr="00836F88">
        <w:rPr>
          <w:rFonts w:ascii="Times New Roman" w:hAnsi="Times New Roman"/>
          <w:bCs/>
        </w:rPr>
        <w:t xml:space="preserve"> Industry partners can also utilize the Gateway for Accelerated Innovation in Nuclear (GAIN) program for access to the experimental capabilities.</w:t>
      </w:r>
      <w:r>
        <w:rPr>
          <w:rFonts w:ascii="Times New Roman" w:hAnsi="Times New Roman"/>
          <w:bCs/>
        </w:rPr>
        <w:t xml:space="preserve"> </w:t>
      </w:r>
    </w:p>
    <w:p w14:paraId="48240E4E" w14:textId="77777777" w:rsidR="00B430A1" w:rsidRDefault="00B430A1" w:rsidP="00B430A1">
      <w:pPr>
        <w:pStyle w:val="HangingIndent"/>
        <w:tabs>
          <w:tab w:val="clear" w:pos="440"/>
          <w:tab w:val="left" w:pos="360"/>
        </w:tabs>
        <w:spacing w:line="240" w:lineRule="auto"/>
        <w:ind w:left="0" w:firstLine="0"/>
        <w:jc w:val="left"/>
        <w:rPr>
          <w:rFonts w:ascii="Times New Roman" w:hAnsi="Times New Roman"/>
          <w:bCs/>
        </w:rPr>
      </w:pPr>
    </w:p>
    <w:p w14:paraId="69E5239F" w14:textId="09FA8DE5" w:rsidR="009042DF" w:rsidRPr="00FA092D" w:rsidRDefault="00C736C7" w:rsidP="00E83E13">
      <w:pPr>
        <w:pStyle w:val="BodyText"/>
      </w:pPr>
      <w:r>
        <w:t>A technology commercialization fund (TCF) project was awarded in FY20 but the statement of work was not finalized until FY23. This project titled “</w:t>
      </w:r>
      <w:r>
        <w:rPr>
          <w:rStyle w:val="ui-provider"/>
        </w:rPr>
        <w:t>Targeting Analytic Tool Development Supporting Licensing of Higher Burnup/Higher Enrichment Nuclear Fuels for the U.S. Light Water Reactor Fleet” is providing support for continued modeling activities related to axial gas transport under CRADA No. 22TCF2 in collaboration with the Electric Power Research Institute.</w:t>
      </w:r>
    </w:p>
    <w:p w14:paraId="004FB681" w14:textId="70B5D94A" w:rsidR="00FA435E" w:rsidRDefault="00286F64" w:rsidP="008E220A">
      <w:pPr>
        <w:pStyle w:val="Heading1"/>
      </w:pPr>
      <w:r>
        <w:t>RESEARCH OUTPUTS</w:t>
      </w:r>
    </w:p>
    <w:p w14:paraId="01B1AAB6" w14:textId="36A3200B" w:rsidR="00876089" w:rsidRDefault="008608E9" w:rsidP="00876089">
      <w:pPr>
        <w:pStyle w:val="BodyText"/>
      </w:pPr>
      <w:r>
        <w:t xml:space="preserve">C. Genoni, K. A. Gamble, F. Cappia, C. E. Christen, S. Kwon, K. K. Bawane, “Modeling and Measurement of Axial Gas Transport in Nuclear Fuels,” in Transactions of the American Nuclear Society Annual Conference, </w:t>
      </w:r>
      <w:r w:rsidR="006E5A40" w:rsidRPr="00EF27E9">
        <w:t>Indian</w:t>
      </w:r>
      <w:r w:rsidR="00AD6DB0">
        <w:t>a</w:t>
      </w:r>
      <w:r w:rsidR="006E5A40" w:rsidRPr="00EF27E9">
        <w:t>polis, IN</w:t>
      </w:r>
      <w:r w:rsidR="00EF27E9">
        <w:t>, June 2023</w:t>
      </w:r>
      <w:r w:rsidR="006E5A40" w:rsidRPr="00EF27E9">
        <w:t>.</w:t>
      </w:r>
      <w:r w:rsidR="00EF27E9" w:rsidRPr="00EF27E9">
        <w:t xml:space="preserve"> INL/CON-23-71205</w:t>
      </w:r>
      <w:r w:rsidR="00726996">
        <w:t>.</w:t>
      </w:r>
    </w:p>
    <w:p w14:paraId="4E735181" w14:textId="46292A6E" w:rsidR="00EF247E" w:rsidRDefault="00EF247E" w:rsidP="00876089">
      <w:pPr>
        <w:pStyle w:val="BodyText"/>
      </w:pPr>
      <w:r>
        <w:t>S. Kwon, K. A. Gamble, F. Cappia, C. E. Christen, K. K. Bawane, “</w:t>
      </w:r>
      <w:r w:rsidRPr="00EF247E">
        <w:t>Fabrication of Surrogate Oxide Spent Fuel with Various Cracking Patterns and the Design of an Axial Gas Transport Apparatus</w:t>
      </w:r>
      <w:r>
        <w:t>,” Journal of Nuclear Materials (planned submission October 2023).</w:t>
      </w:r>
    </w:p>
    <w:p w14:paraId="1DBA3CAF" w14:textId="2326EB7B" w:rsidR="00EF247E" w:rsidRDefault="00EF247E" w:rsidP="00876089">
      <w:pPr>
        <w:pStyle w:val="BodyText"/>
      </w:pPr>
      <w:r>
        <w:t xml:space="preserve">C. Genoni, D. Pizzocri, K. A. Gamble, F. Cappia, T. Bergomi, </w:t>
      </w:r>
      <w:r w:rsidRPr="00EF247E">
        <w:t>“Investigation of the Impact of Non-Uniform Permeability on Axial Gas Transport within</w:t>
      </w:r>
      <w:r>
        <w:t xml:space="preserve"> </w:t>
      </w:r>
      <w:r w:rsidRPr="00EF247E">
        <w:t xml:space="preserve">Light Water Reactor Fuel Rods during a Loss </w:t>
      </w:r>
      <w:r>
        <w:t>o</w:t>
      </w:r>
      <w:r w:rsidRPr="00EF247E">
        <w:t>f Coolant Accident and Clad Failure</w:t>
      </w:r>
      <w:r>
        <w:t>,” Journal of Nuclear Materials (planned submission December 2023).</w:t>
      </w:r>
    </w:p>
    <w:p w14:paraId="67F36E01" w14:textId="2F49DE38" w:rsidR="00650A24" w:rsidRPr="00A024F1" w:rsidRDefault="00A024F1" w:rsidP="00A024F1">
      <w:pPr>
        <w:pStyle w:val="BodyText"/>
        <w:rPr>
          <w:rStyle w:val="StylePlaceholderText10ptAuto"/>
          <w:color w:val="auto"/>
          <w:sz w:val="22"/>
        </w:rPr>
      </w:pPr>
      <w:r>
        <w:t>T. Bergomi, “</w:t>
      </w:r>
      <w:r w:rsidRPr="00A024F1">
        <w:t>Fuel Pellets Three-Dimensional Properties Reconstruction Exploiting Image Analysis: A Bridge Between Experiments and Modeling”, Master’s Thesis,</w:t>
      </w:r>
      <w:r>
        <w:t xml:space="preserve"> Politecnico di Milano (spring 2024).</w:t>
      </w:r>
      <w:bookmarkEnd w:id="0"/>
      <w:bookmarkEnd w:id="1"/>
    </w:p>
    <w:sectPr w:rsidR="00650A24" w:rsidRPr="00A024F1" w:rsidSect="00D12F8C">
      <w:headerReference w:type="default" r:id="rId34"/>
      <w:footerReference w:type="default" r:id="rId35"/>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9B337" w14:textId="77777777" w:rsidR="007E3E32" w:rsidRDefault="007E3E32">
      <w:r>
        <w:separator/>
      </w:r>
    </w:p>
    <w:p w14:paraId="6D9D05A4" w14:textId="77777777" w:rsidR="007E3E32" w:rsidRDefault="007E3E32"/>
    <w:p w14:paraId="3BEE5B6A" w14:textId="77777777" w:rsidR="007E3E32" w:rsidRDefault="007E3E32"/>
  </w:endnote>
  <w:endnote w:type="continuationSeparator" w:id="0">
    <w:p w14:paraId="25456151" w14:textId="77777777" w:rsidR="007E3E32" w:rsidRDefault="007E3E32">
      <w:r>
        <w:continuationSeparator/>
      </w:r>
    </w:p>
    <w:p w14:paraId="71B31DF0" w14:textId="77777777" w:rsidR="007E3E32" w:rsidRDefault="007E3E32"/>
    <w:p w14:paraId="7F908542" w14:textId="77777777" w:rsidR="007E3E32" w:rsidRDefault="007E3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0000500000000020000"/>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2431" w14:textId="77777777" w:rsidR="00D12F8C" w:rsidRPr="007E076A" w:rsidRDefault="0086408A" w:rsidP="007E076A">
    <w:pPr>
      <w:pStyle w:val="Footer"/>
    </w:pPr>
    <w:r w:rsidRPr="007E076A">
      <w:t xml:space="preserve">Page </w:t>
    </w:r>
    <w:r w:rsidRPr="007E076A">
      <w:fldChar w:fldCharType="begin"/>
    </w:r>
    <w:r w:rsidRPr="007E076A">
      <w:instrText xml:space="preserve"> PAGE  \* Arabic  \* MERGEFORMAT </w:instrText>
    </w:r>
    <w:r w:rsidRPr="007E076A">
      <w:fldChar w:fldCharType="separate"/>
    </w:r>
    <w:r w:rsidRPr="007E076A">
      <w:t>1</w:t>
    </w:r>
    <w:r w:rsidRPr="007E076A">
      <w:fldChar w:fldCharType="end"/>
    </w:r>
    <w:r w:rsidRPr="007E076A">
      <w:t xml:space="preserve"> of </w:t>
    </w:r>
    <w:fldSimple w:instr=" NUMPAGES  \* Arabic  \* MERGEFORMAT ">
      <w:r w:rsidRPr="007E076A">
        <w:t>2</w:t>
      </w:r>
    </w:fldSimple>
  </w:p>
  <w:p w14:paraId="329527F8" w14:textId="77777777" w:rsidR="00D60D77" w:rsidRDefault="00D12F8C" w:rsidP="007E076A">
    <w:pPr>
      <w:pStyle w:val="FooterOUOMarking"/>
    </w:pPr>
    <w:r w:rsidRPr="00D12F8C">
      <w:t>OFFICIAL USE ONLY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DB473" w14:textId="77777777" w:rsidR="007E3E32" w:rsidRDefault="007E3E32">
      <w:r>
        <w:separator/>
      </w:r>
    </w:p>
    <w:p w14:paraId="117077D2" w14:textId="77777777" w:rsidR="007E3E32" w:rsidRDefault="007E3E32"/>
    <w:p w14:paraId="22B1772D" w14:textId="77777777" w:rsidR="007E3E32" w:rsidRDefault="007E3E32"/>
  </w:footnote>
  <w:footnote w:type="continuationSeparator" w:id="0">
    <w:p w14:paraId="627586D1" w14:textId="77777777" w:rsidR="007E3E32" w:rsidRDefault="007E3E32">
      <w:r>
        <w:continuationSeparator/>
      </w:r>
    </w:p>
    <w:p w14:paraId="51C1F9D5" w14:textId="77777777" w:rsidR="007E3E32" w:rsidRDefault="007E3E32"/>
    <w:p w14:paraId="199A4E87" w14:textId="77777777" w:rsidR="007E3E32" w:rsidRDefault="007E3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AB195" w14:textId="77777777" w:rsidR="00CD1CA3" w:rsidRDefault="00CD1CA3" w:rsidP="007E076A">
    <w:pPr>
      <w:pStyle w:val="HeaderINLLogo"/>
      <w:rPr>
        <w:sz w:val="20"/>
      </w:rPr>
    </w:pPr>
    <w:r>
      <w:drawing>
        <wp:inline distT="0" distB="0" distL="0" distR="0" wp14:anchorId="6F58E3A7" wp14:editId="40227DA5">
          <wp:extent cx="1630723" cy="31725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6157" cy="322207"/>
                  </a:xfrm>
                  <a:prstGeom prst="rect">
                    <a:avLst/>
                  </a:prstGeom>
                  <a:noFill/>
                  <a:ln>
                    <a:noFill/>
                  </a:ln>
                </pic:spPr>
              </pic:pic>
            </a:graphicData>
          </a:graphic>
        </wp:inline>
      </w:drawing>
    </w:r>
  </w:p>
  <w:p w14:paraId="058B5B80" w14:textId="488253BC" w:rsidR="00D418E9" w:rsidRPr="007E076A" w:rsidRDefault="00D418E9" w:rsidP="007E076A">
    <w:pPr>
      <w:pStyle w:val="HeaderTitle"/>
    </w:pPr>
    <w:r w:rsidRPr="007E076A">
      <w:t>Laboratory Directed Research and Development</w:t>
    </w:r>
    <w:r w:rsidR="001563D3" w:rsidRPr="007E076A">
      <w:t xml:space="preserve"> </w:t>
    </w:r>
    <w:r w:rsidR="007802C1">
      <w:t>Conclusion</w:t>
    </w:r>
    <w:r w:rsidR="009D1645">
      <w:t xml:space="preserve"> Report</w:t>
    </w:r>
  </w:p>
  <w:p w14:paraId="4E420415" w14:textId="77777777" w:rsidR="00CD1CA3" w:rsidRPr="007E076A" w:rsidRDefault="00D418E9" w:rsidP="000A24CE">
    <w:pPr>
      <w:pStyle w:val="HeaderCenter"/>
    </w:pPr>
    <w:r w:rsidRPr="007E076A">
      <w:t>Program Sensitive Information</w:t>
    </w:r>
    <w:r w:rsidR="004111DF" w:rsidRPr="007E076A">
      <w:t xml:space="preserve">. </w:t>
    </w:r>
    <w:r w:rsidRPr="007E076A">
      <w:t xml:space="preserve">Do not distribute without authorization from the LDRD </w:t>
    </w:r>
    <w:r w:rsidR="004641D9" w:rsidRPr="007E076A">
      <w:t>p</w:t>
    </w:r>
    <w:r w:rsidRPr="007E076A">
      <w:t xml:space="preserve">rogram </w:t>
    </w:r>
    <w:r w:rsidR="004641D9" w:rsidRPr="007E076A">
      <w:t>o</w:t>
    </w:r>
    <w:r w:rsidRPr="007E076A">
      <w:t>ffice</w:t>
    </w:r>
    <w:r w:rsidR="007579E2" w:rsidRPr="007E076A">
      <w:t>.</w:t>
    </w:r>
  </w:p>
  <w:p w14:paraId="55A37783" w14:textId="77777777" w:rsidR="00D60D77" w:rsidRPr="00095AD3" w:rsidRDefault="00D60D77" w:rsidP="007E076A">
    <w:pPr>
      <w:pStyle w:val="HeaderSpac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FC88958"/>
    <w:lvl w:ilvl="0">
      <w:start w:val="1"/>
      <w:numFmt w:val="bullet"/>
      <w:pStyle w:val="ListBullet5"/>
      <w:lvlText w:val=""/>
      <w:lvlJc w:val="left"/>
      <w:pPr>
        <w:tabs>
          <w:tab w:val="num" w:pos="2016"/>
        </w:tabs>
        <w:ind w:left="2016" w:hanging="576"/>
      </w:pPr>
      <w:rPr>
        <w:rFonts w:ascii="Symbol" w:hAnsi="Symbol" w:hint="default"/>
        <w:sz w:val="20"/>
        <w:szCs w:val="20"/>
      </w:rPr>
    </w:lvl>
  </w:abstractNum>
  <w:abstractNum w:abstractNumId="1" w15:restartNumberingAfterBreak="0">
    <w:nsid w:val="FFFFFF89"/>
    <w:multiLevelType w:val="singleLevel"/>
    <w:tmpl w:val="EA764FE2"/>
    <w:lvl w:ilvl="0">
      <w:start w:val="1"/>
      <w:numFmt w:val="bullet"/>
      <w:pStyle w:val="ListBullet"/>
      <w:lvlText w:val=""/>
      <w:lvlJc w:val="left"/>
      <w:pPr>
        <w:tabs>
          <w:tab w:val="num" w:pos="360"/>
        </w:tabs>
        <w:ind w:left="360" w:hanging="360"/>
      </w:pPr>
      <w:rPr>
        <w:rFonts w:ascii="Symbol" w:hAnsi="Symbol" w:hint="default"/>
        <w:sz w:val="20"/>
        <w:szCs w:val="20"/>
      </w:rPr>
    </w:lvl>
  </w:abstractNum>
  <w:abstractNum w:abstractNumId="2" w15:restartNumberingAfterBreak="0">
    <w:nsid w:val="000454AE"/>
    <w:multiLevelType w:val="multilevel"/>
    <w:tmpl w:val="134221BE"/>
    <w:lvl w:ilvl="0">
      <w:start w:val="1"/>
      <w:numFmt w:val="decimal"/>
      <w:lvlRestart w:val="0"/>
      <w:pStyle w:val="AppL1"/>
      <w:lvlText w:val="L-%1."/>
      <w:lvlJc w:val="left"/>
      <w:pPr>
        <w:tabs>
          <w:tab w:val="num" w:pos="720"/>
        </w:tabs>
        <w:ind w:left="720" w:hanging="720"/>
      </w:pPr>
      <w:rPr>
        <w:rFonts w:hint="default"/>
      </w:rPr>
    </w:lvl>
    <w:lvl w:ilvl="1">
      <w:start w:val="1"/>
      <w:numFmt w:val="decimal"/>
      <w:pStyle w:val="AppL2"/>
      <w:lvlText w:val="L-%1.%2"/>
      <w:lvlJc w:val="left"/>
      <w:pPr>
        <w:tabs>
          <w:tab w:val="num" w:pos="936"/>
        </w:tabs>
        <w:ind w:left="936" w:hanging="936"/>
      </w:pPr>
      <w:rPr>
        <w:rFonts w:hint="default"/>
      </w:rPr>
    </w:lvl>
    <w:lvl w:ilvl="2">
      <w:start w:val="1"/>
      <w:numFmt w:val="decimal"/>
      <w:pStyle w:val="AppL3"/>
      <w:lvlText w:val="L-%1.%2.%3"/>
      <w:lvlJc w:val="left"/>
      <w:pPr>
        <w:tabs>
          <w:tab w:val="num" w:pos="1080"/>
        </w:tabs>
        <w:ind w:left="1080" w:hanging="1080"/>
      </w:pPr>
      <w:rPr>
        <w:rFonts w:hint="default"/>
      </w:rPr>
    </w:lvl>
    <w:lvl w:ilvl="3">
      <w:start w:val="1"/>
      <w:numFmt w:val="decimal"/>
      <w:pStyle w:val="AppL4"/>
      <w:lvlText w:val="L-%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0282B6C"/>
    <w:multiLevelType w:val="multilevel"/>
    <w:tmpl w:val="C5CCD03A"/>
    <w:lvl w:ilvl="0">
      <w:start w:val="1"/>
      <w:numFmt w:val="decimal"/>
      <w:lvlRestart w:val="0"/>
      <w:pStyle w:val="AppV1"/>
      <w:lvlText w:val="V-%1."/>
      <w:lvlJc w:val="left"/>
      <w:pPr>
        <w:tabs>
          <w:tab w:val="num" w:pos="720"/>
        </w:tabs>
        <w:ind w:left="720" w:hanging="720"/>
      </w:pPr>
      <w:rPr>
        <w:rFonts w:hint="default"/>
      </w:rPr>
    </w:lvl>
    <w:lvl w:ilvl="1">
      <w:start w:val="1"/>
      <w:numFmt w:val="decimal"/>
      <w:pStyle w:val="AppV2"/>
      <w:lvlText w:val="V-%1.%2"/>
      <w:lvlJc w:val="left"/>
      <w:pPr>
        <w:tabs>
          <w:tab w:val="num" w:pos="936"/>
        </w:tabs>
        <w:ind w:left="936" w:hanging="936"/>
      </w:pPr>
      <w:rPr>
        <w:rFonts w:hint="default"/>
      </w:rPr>
    </w:lvl>
    <w:lvl w:ilvl="2">
      <w:start w:val="1"/>
      <w:numFmt w:val="decimal"/>
      <w:pStyle w:val="AppV3"/>
      <w:lvlText w:val="V-%1.%2.%3"/>
      <w:lvlJc w:val="left"/>
      <w:pPr>
        <w:tabs>
          <w:tab w:val="num" w:pos="1080"/>
        </w:tabs>
        <w:ind w:left="1080" w:hanging="1080"/>
      </w:pPr>
      <w:rPr>
        <w:rFonts w:hint="default"/>
      </w:rPr>
    </w:lvl>
    <w:lvl w:ilvl="3">
      <w:start w:val="1"/>
      <w:numFmt w:val="decimal"/>
      <w:pStyle w:val="AppV4"/>
      <w:lvlText w:val="V-%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6CF5ED7"/>
    <w:multiLevelType w:val="hybridMultilevel"/>
    <w:tmpl w:val="3E3E1E2C"/>
    <w:lvl w:ilvl="0" w:tplc="26B44A4C">
      <w:start w:val="1"/>
      <w:numFmt w:val="upperLetter"/>
      <w:pStyle w:val="ListA4"/>
      <w:lvlText w:val="%1."/>
      <w:lvlJc w:val="left"/>
      <w:pPr>
        <w:tabs>
          <w:tab w:val="num" w:pos="4248"/>
        </w:tabs>
        <w:ind w:left="4248" w:hanging="720"/>
      </w:pPr>
      <w:rPr>
        <w:rFonts w:hint="default"/>
      </w:rPr>
    </w:lvl>
    <w:lvl w:ilvl="1" w:tplc="9A1A5DA6" w:tentative="1">
      <w:start w:val="1"/>
      <w:numFmt w:val="lowerLetter"/>
      <w:lvlText w:val="%2."/>
      <w:lvlJc w:val="left"/>
      <w:pPr>
        <w:tabs>
          <w:tab w:val="num" w:pos="1440"/>
        </w:tabs>
        <w:ind w:left="1440" w:hanging="360"/>
      </w:pPr>
    </w:lvl>
    <w:lvl w:ilvl="2" w:tplc="3AA09338" w:tentative="1">
      <w:start w:val="1"/>
      <w:numFmt w:val="lowerRoman"/>
      <w:lvlText w:val="%3."/>
      <w:lvlJc w:val="right"/>
      <w:pPr>
        <w:tabs>
          <w:tab w:val="num" w:pos="2160"/>
        </w:tabs>
        <w:ind w:left="2160" w:hanging="180"/>
      </w:pPr>
    </w:lvl>
    <w:lvl w:ilvl="3" w:tplc="66AC4948" w:tentative="1">
      <w:start w:val="1"/>
      <w:numFmt w:val="decimal"/>
      <w:lvlText w:val="%4."/>
      <w:lvlJc w:val="left"/>
      <w:pPr>
        <w:tabs>
          <w:tab w:val="num" w:pos="2880"/>
        </w:tabs>
        <w:ind w:left="2880" w:hanging="360"/>
      </w:pPr>
    </w:lvl>
    <w:lvl w:ilvl="4" w:tplc="AA2AA6B6" w:tentative="1">
      <w:start w:val="1"/>
      <w:numFmt w:val="lowerLetter"/>
      <w:lvlText w:val="%5."/>
      <w:lvlJc w:val="left"/>
      <w:pPr>
        <w:tabs>
          <w:tab w:val="num" w:pos="3600"/>
        </w:tabs>
        <w:ind w:left="3600" w:hanging="360"/>
      </w:pPr>
    </w:lvl>
    <w:lvl w:ilvl="5" w:tplc="3F482628" w:tentative="1">
      <w:start w:val="1"/>
      <w:numFmt w:val="lowerRoman"/>
      <w:lvlText w:val="%6."/>
      <w:lvlJc w:val="right"/>
      <w:pPr>
        <w:tabs>
          <w:tab w:val="num" w:pos="4320"/>
        </w:tabs>
        <w:ind w:left="4320" w:hanging="180"/>
      </w:pPr>
    </w:lvl>
    <w:lvl w:ilvl="6" w:tplc="1932F21A" w:tentative="1">
      <w:start w:val="1"/>
      <w:numFmt w:val="decimal"/>
      <w:lvlText w:val="%7."/>
      <w:lvlJc w:val="left"/>
      <w:pPr>
        <w:tabs>
          <w:tab w:val="num" w:pos="5040"/>
        </w:tabs>
        <w:ind w:left="5040" w:hanging="360"/>
      </w:pPr>
    </w:lvl>
    <w:lvl w:ilvl="7" w:tplc="66F4FC90" w:tentative="1">
      <w:start w:val="1"/>
      <w:numFmt w:val="lowerLetter"/>
      <w:lvlText w:val="%8."/>
      <w:lvlJc w:val="left"/>
      <w:pPr>
        <w:tabs>
          <w:tab w:val="num" w:pos="5760"/>
        </w:tabs>
        <w:ind w:left="5760" w:hanging="360"/>
      </w:pPr>
    </w:lvl>
    <w:lvl w:ilvl="8" w:tplc="A3B84ACC" w:tentative="1">
      <w:start w:val="1"/>
      <w:numFmt w:val="lowerRoman"/>
      <w:lvlText w:val="%9."/>
      <w:lvlJc w:val="right"/>
      <w:pPr>
        <w:tabs>
          <w:tab w:val="num" w:pos="6480"/>
        </w:tabs>
        <w:ind w:left="6480" w:hanging="180"/>
      </w:pPr>
    </w:lvl>
  </w:abstractNum>
  <w:abstractNum w:abstractNumId="5" w15:restartNumberingAfterBreak="0">
    <w:nsid w:val="08293F1C"/>
    <w:multiLevelType w:val="multilevel"/>
    <w:tmpl w:val="803AAD18"/>
    <w:lvl w:ilvl="0">
      <w:start w:val="1"/>
      <w:numFmt w:val="decimal"/>
      <w:lvlRestart w:val="0"/>
      <w:pStyle w:val="AppO1"/>
      <w:lvlText w:val="O-%1."/>
      <w:lvlJc w:val="left"/>
      <w:pPr>
        <w:tabs>
          <w:tab w:val="num" w:pos="720"/>
        </w:tabs>
        <w:ind w:left="720" w:hanging="720"/>
      </w:pPr>
      <w:rPr>
        <w:rFonts w:hint="default"/>
      </w:rPr>
    </w:lvl>
    <w:lvl w:ilvl="1">
      <w:start w:val="1"/>
      <w:numFmt w:val="decimal"/>
      <w:pStyle w:val="AppO2"/>
      <w:lvlText w:val="O-%1.%2"/>
      <w:lvlJc w:val="left"/>
      <w:pPr>
        <w:tabs>
          <w:tab w:val="num" w:pos="936"/>
        </w:tabs>
        <w:ind w:left="936" w:hanging="936"/>
      </w:pPr>
      <w:rPr>
        <w:rFonts w:hint="default"/>
      </w:rPr>
    </w:lvl>
    <w:lvl w:ilvl="2">
      <w:start w:val="1"/>
      <w:numFmt w:val="decimal"/>
      <w:pStyle w:val="AppO3"/>
      <w:lvlText w:val="O-%1.%2.%3"/>
      <w:lvlJc w:val="left"/>
      <w:pPr>
        <w:tabs>
          <w:tab w:val="num" w:pos="1080"/>
        </w:tabs>
        <w:ind w:left="1080" w:hanging="1080"/>
      </w:pPr>
      <w:rPr>
        <w:rFonts w:hint="default"/>
      </w:rPr>
    </w:lvl>
    <w:lvl w:ilvl="3">
      <w:start w:val="1"/>
      <w:numFmt w:val="decimal"/>
      <w:pStyle w:val="AppO4"/>
      <w:lvlText w:val="O-%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1BD387A"/>
    <w:multiLevelType w:val="multilevel"/>
    <w:tmpl w:val="E48C4AFC"/>
    <w:lvl w:ilvl="0">
      <w:start w:val="1"/>
      <w:numFmt w:val="decimal"/>
      <w:lvlRestart w:val="0"/>
      <w:pStyle w:val="AppY1"/>
      <w:lvlText w:val="Y-%1."/>
      <w:lvlJc w:val="left"/>
      <w:pPr>
        <w:tabs>
          <w:tab w:val="num" w:pos="720"/>
        </w:tabs>
        <w:ind w:left="720" w:hanging="720"/>
      </w:pPr>
      <w:rPr>
        <w:rFonts w:hint="default"/>
      </w:rPr>
    </w:lvl>
    <w:lvl w:ilvl="1">
      <w:start w:val="1"/>
      <w:numFmt w:val="decimal"/>
      <w:pStyle w:val="AppY2"/>
      <w:lvlText w:val="Y-%1.%2"/>
      <w:lvlJc w:val="left"/>
      <w:pPr>
        <w:tabs>
          <w:tab w:val="num" w:pos="936"/>
        </w:tabs>
        <w:ind w:left="936" w:hanging="936"/>
      </w:pPr>
      <w:rPr>
        <w:rFonts w:hint="default"/>
      </w:rPr>
    </w:lvl>
    <w:lvl w:ilvl="2">
      <w:start w:val="1"/>
      <w:numFmt w:val="decimal"/>
      <w:pStyle w:val="AppY3"/>
      <w:lvlText w:val="Y-%1.%2.%3"/>
      <w:lvlJc w:val="left"/>
      <w:pPr>
        <w:tabs>
          <w:tab w:val="num" w:pos="1080"/>
        </w:tabs>
        <w:ind w:left="1080" w:hanging="1080"/>
      </w:pPr>
      <w:rPr>
        <w:rFonts w:hint="default"/>
      </w:rPr>
    </w:lvl>
    <w:lvl w:ilvl="3">
      <w:start w:val="1"/>
      <w:numFmt w:val="decimal"/>
      <w:pStyle w:val="AppY4"/>
      <w:lvlText w:val="Y-%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2FA2934"/>
    <w:multiLevelType w:val="multilevel"/>
    <w:tmpl w:val="D9D08AD8"/>
    <w:lvl w:ilvl="0">
      <w:start w:val="1"/>
      <w:numFmt w:val="decimal"/>
      <w:lvlRestart w:val="0"/>
      <w:pStyle w:val="AppI1"/>
      <w:lvlText w:val="I-%1."/>
      <w:lvlJc w:val="left"/>
      <w:pPr>
        <w:tabs>
          <w:tab w:val="num" w:pos="720"/>
        </w:tabs>
        <w:ind w:left="720" w:hanging="720"/>
      </w:pPr>
      <w:rPr>
        <w:rFonts w:hint="default"/>
      </w:rPr>
    </w:lvl>
    <w:lvl w:ilvl="1">
      <w:start w:val="1"/>
      <w:numFmt w:val="decimal"/>
      <w:pStyle w:val="AppI2"/>
      <w:lvlText w:val="I-%1.%2"/>
      <w:lvlJc w:val="left"/>
      <w:pPr>
        <w:tabs>
          <w:tab w:val="num" w:pos="936"/>
        </w:tabs>
        <w:ind w:left="936" w:hanging="936"/>
      </w:pPr>
      <w:rPr>
        <w:rFonts w:hint="default"/>
      </w:rPr>
    </w:lvl>
    <w:lvl w:ilvl="2">
      <w:start w:val="1"/>
      <w:numFmt w:val="decimal"/>
      <w:pStyle w:val="AppI3"/>
      <w:lvlText w:val="I-%1.%2.%3"/>
      <w:lvlJc w:val="left"/>
      <w:pPr>
        <w:tabs>
          <w:tab w:val="num" w:pos="1080"/>
        </w:tabs>
        <w:ind w:left="1080" w:hanging="1080"/>
      </w:pPr>
      <w:rPr>
        <w:rFonts w:hint="default"/>
      </w:rPr>
    </w:lvl>
    <w:lvl w:ilvl="3">
      <w:start w:val="1"/>
      <w:numFmt w:val="decimal"/>
      <w:pStyle w:val="AppI4"/>
      <w:lvlText w:val="I-%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3D74664"/>
    <w:multiLevelType w:val="multilevel"/>
    <w:tmpl w:val="949CCF24"/>
    <w:lvl w:ilvl="0">
      <w:start w:val="1"/>
      <w:numFmt w:val="decimal"/>
      <w:pStyle w:val="AppA1"/>
      <w:lvlText w:val="A-%1."/>
      <w:lvlJc w:val="left"/>
      <w:pPr>
        <w:tabs>
          <w:tab w:val="num" w:pos="720"/>
        </w:tabs>
        <w:ind w:left="720" w:hanging="720"/>
      </w:pPr>
      <w:rPr>
        <w:rFonts w:hint="default"/>
      </w:rPr>
    </w:lvl>
    <w:lvl w:ilvl="1">
      <w:start w:val="1"/>
      <w:numFmt w:val="decimal"/>
      <w:pStyle w:val="AppA2"/>
      <w:lvlText w:val="A-%1.%2"/>
      <w:lvlJc w:val="left"/>
      <w:pPr>
        <w:tabs>
          <w:tab w:val="num" w:pos="936"/>
        </w:tabs>
        <w:ind w:left="936" w:hanging="936"/>
      </w:pPr>
      <w:rPr>
        <w:rFonts w:hint="default"/>
      </w:rPr>
    </w:lvl>
    <w:lvl w:ilvl="2">
      <w:start w:val="1"/>
      <w:numFmt w:val="decimal"/>
      <w:pStyle w:val="AppA3"/>
      <w:lvlText w:val="A-%1.%2.%3"/>
      <w:lvlJc w:val="left"/>
      <w:pPr>
        <w:tabs>
          <w:tab w:val="num" w:pos="1080"/>
        </w:tabs>
        <w:ind w:left="1080" w:hanging="1080"/>
      </w:pPr>
      <w:rPr>
        <w:rFonts w:hint="default"/>
      </w:rPr>
    </w:lvl>
    <w:lvl w:ilvl="3">
      <w:start w:val="1"/>
      <w:numFmt w:val="decimal"/>
      <w:pStyle w:val="AppA4"/>
      <w:lvlText w:val="A-%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2E4B33"/>
    <w:multiLevelType w:val="multilevel"/>
    <w:tmpl w:val="AEE6644C"/>
    <w:lvl w:ilvl="0">
      <w:start w:val="1"/>
      <w:numFmt w:val="decimal"/>
      <w:lvlRestart w:val="0"/>
      <w:pStyle w:val="AppW1"/>
      <w:lvlText w:val="W-%1."/>
      <w:lvlJc w:val="left"/>
      <w:pPr>
        <w:tabs>
          <w:tab w:val="num" w:pos="720"/>
        </w:tabs>
        <w:ind w:left="720" w:hanging="720"/>
      </w:pPr>
      <w:rPr>
        <w:rFonts w:hint="default"/>
      </w:rPr>
    </w:lvl>
    <w:lvl w:ilvl="1">
      <w:start w:val="1"/>
      <w:numFmt w:val="decimal"/>
      <w:pStyle w:val="AppW2"/>
      <w:lvlText w:val="W-%1.%2"/>
      <w:lvlJc w:val="left"/>
      <w:pPr>
        <w:tabs>
          <w:tab w:val="num" w:pos="936"/>
        </w:tabs>
        <w:ind w:left="936" w:hanging="936"/>
      </w:pPr>
      <w:rPr>
        <w:rFonts w:hint="default"/>
      </w:rPr>
    </w:lvl>
    <w:lvl w:ilvl="2">
      <w:start w:val="1"/>
      <w:numFmt w:val="decimal"/>
      <w:pStyle w:val="AppW3"/>
      <w:lvlText w:val="W-%1.%2.%3"/>
      <w:lvlJc w:val="left"/>
      <w:pPr>
        <w:tabs>
          <w:tab w:val="num" w:pos="1080"/>
        </w:tabs>
        <w:ind w:left="1080" w:hanging="1080"/>
      </w:pPr>
      <w:rPr>
        <w:rFonts w:hint="default"/>
      </w:rPr>
    </w:lvl>
    <w:lvl w:ilvl="3">
      <w:start w:val="1"/>
      <w:numFmt w:val="decimal"/>
      <w:pStyle w:val="AppW4"/>
      <w:lvlText w:val="W-%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C6F1186"/>
    <w:multiLevelType w:val="multilevel"/>
    <w:tmpl w:val="895023AE"/>
    <w:lvl w:ilvl="0">
      <w:start w:val="1"/>
      <w:numFmt w:val="decimal"/>
      <w:pStyle w:val="AppC1"/>
      <w:lvlText w:val="C-%1."/>
      <w:lvlJc w:val="left"/>
      <w:pPr>
        <w:tabs>
          <w:tab w:val="num" w:pos="720"/>
        </w:tabs>
        <w:ind w:left="720" w:hanging="720"/>
      </w:pPr>
      <w:rPr>
        <w:rFonts w:hint="default"/>
      </w:rPr>
    </w:lvl>
    <w:lvl w:ilvl="1">
      <w:start w:val="1"/>
      <w:numFmt w:val="decimal"/>
      <w:pStyle w:val="AppC2"/>
      <w:lvlText w:val="C-%1.%2"/>
      <w:lvlJc w:val="left"/>
      <w:pPr>
        <w:tabs>
          <w:tab w:val="num" w:pos="936"/>
        </w:tabs>
        <w:ind w:left="936" w:hanging="936"/>
      </w:pPr>
      <w:rPr>
        <w:rFonts w:hint="default"/>
      </w:rPr>
    </w:lvl>
    <w:lvl w:ilvl="2">
      <w:start w:val="1"/>
      <w:numFmt w:val="decimal"/>
      <w:pStyle w:val="AppC3"/>
      <w:lvlText w:val="C-%1.%2.%3"/>
      <w:lvlJc w:val="left"/>
      <w:pPr>
        <w:tabs>
          <w:tab w:val="num" w:pos="1080"/>
        </w:tabs>
        <w:ind w:left="1080" w:hanging="1080"/>
      </w:pPr>
      <w:rPr>
        <w:rFonts w:hint="default"/>
      </w:rPr>
    </w:lvl>
    <w:lvl w:ilvl="3">
      <w:start w:val="1"/>
      <w:numFmt w:val="decimal"/>
      <w:pStyle w:val="AppC4"/>
      <w:lvlText w:val="C-%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1D1D2B36"/>
    <w:multiLevelType w:val="hybridMultilevel"/>
    <w:tmpl w:val="601EF932"/>
    <w:lvl w:ilvl="0" w:tplc="B4186A6E">
      <w:start w:val="1"/>
      <w:numFmt w:val="lowerLetter"/>
      <w:pStyle w:val="ListNumber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FD90FDA"/>
    <w:multiLevelType w:val="multilevel"/>
    <w:tmpl w:val="78A6D788"/>
    <w:lvl w:ilvl="0">
      <w:start w:val="1"/>
      <w:numFmt w:val="decimal"/>
      <w:lvlText w:val="B-%1."/>
      <w:lvlJc w:val="left"/>
      <w:pPr>
        <w:tabs>
          <w:tab w:val="num" w:pos="720"/>
        </w:tabs>
        <w:ind w:left="720" w:hanging="720"/>
      </w:pPr>
      <w:rPr>
        <w:rFonts w:hint="default"/>
      </w:rPr>
    </w:lvl>
    <w:lvl w:ilvl="1">
      <w:start w:val="1"/>
      <w:numFmt w:val="decimal"/>
      <w:pStyle w:val="AppB2"/>
      <w:lvlText w:val="B-%1.%2"/>
      <w:lvlJc w:val="left"/>
      <w:pPr>
        <w:tabs>
          <w:tab w:val="num" w:pos="936"/>
        </w:tabs>
        <w:ind w:left="936" w:hanging="936"/>
      </w:pPr>
      <w:rPr>
        <w:rFonts w:hint="default"/>
      </w:rPr>
    </w:lvl>
    <w:lvl w:ilvl="2">
      <w:start w:val="1"/>
      <w:numFmt w:val="decimal"/>
      <w:pStyle w:val="AppB3"/>
      <w:lvlText w:val="B-%1.%2.%3"/>
      <w:lvlJc w:val="left"/>
      <w:pPr>
        <w:tabs>
          <w:tab w:val="num" w:pos="1080"/>
        </w:tabs>
        <w:ind w:left="1080" w:hanging="1080"/>
      </w:pPr>
      <w:rPr>
        <w:rFonts w:hint="default"/>
      </w:rPr>
    </w:lvl>
    <w:lvl w:ilvl="3">
      <w:start w:val="1"/>
      <w:numFmt w:val="decimal"/>
      <w:pStyle w:val="AppB4"/>
      <w:lvlText w:val="B-%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231C210A"/>
    <w:multiLevelType w:val="multilevel"/>
    <w:tmpl w:val="89786042"/>
    <w:lvl w:ilvl="0">
      <w:start w:val="1"/>
      <w:numFmt w:val="decimal"/>
      <w:lvlRestart w:val="0"/>
      <w:pStyle w:val="AppH1"/>
      <w:lvlText w:val="H-%1."/>
      <w:lvlJc w:val="left"/>
      <w:pPr>
        <w:tabs>
          <w:tab w:val="num" w:pos="720"/>
        </w:tabs>
        <w:ind w:left="720" w:hanging="720"/>
      </w:pPr>
      <w:rPr>
        <w:rFonts w:hint="default"/>
      </w:rPr>
    </w:lvl>
    <w:lvl w:ilvl="1">
      <w:start w:val="1"/>
      <w:numFmt w:val="decimal"/>
      <w:pStyle w:val="AppH2"/>
      <w:lvlText w:val="H-%1.%2"/>
      <w:lvlJc w:val="left"/>
      <w:pPr>
        <w:tabs>
          <w:tab w:val="num" w:pos="936"/>
        </w:tabs>
        <w:ind w:left="936" w:hanging="936"/>
      </w:pPr>
      <w:rPr>
        <w:rFonts w:hint="default"/>
      </w:rPr>
    </w:lvl>
    <w:lvl w:ilvl="2">
      <w:start w:val="1"/>
      <w:numFmt w:val="decimal"/>
      <w:pStyle w:val="AppH3"/>
      <w:lvlText w:val="H-%1.%2.%3"/>
      <w:lvlJc w:val="left"/>
      <w:pPr>
        <w:tabs>
          <w:tab w:val="num" w:pos="1080"/>
        </w:tabs>
        <w:ind w:left="1080" w:hanging="1080"/>
      </w:pPr>
      <w:rPr>
        <w:rFonts w:hint="default"/>
      </w:rPr>
    </w:lvl>
    <w:lvl w:ilvl="3">
      <w:start w:val="1"/>
      <w:numFmt w:val="decimal"/>
      <w:pStyle w:val="AppH4"/>
      <w:lvlText w:val="H-%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264B4FCE"/>
    <w:multiLevelType w:val="multilevel"/>
    <w:tmpl w:val="98BA9572"/>
    <w:lvl w:ilvl="0">
      <w:start w:val="1"/>
      <w:numFmt w:val="decimal"/>
      <w:pStyle w:val="AppD1"/>
      <w:lvlText w:val="D-%1."/>
      <w:lvlJc w:val="left"/>
      <w:pPr>
        <w:tabs>
          <w:tab w:val="num" w:pos="720"/>
        </w:tabs>
        <w:ind w:left="720" w:hanging="720"/>
      </w:pPr>
      <w:rPr>
        <w:rFonts w:hint="default"/>
      </w:rPr>
    </w:lvl>
    <w:lvl w:ilvl="1">
      <w:start w:val="1"/>
      <w:numFmt w:val="decimal"/>
      <w:pStyle w:val="AppD2"/>
      <w:lvlText w:val="D-%1.%2"/>
      <w:lvlJc w:val="left"/>
      <w:pPr>
        <w:tabs>
          <w:tab w:val="num" w:pos="936"/>
        </w:tabs>
        <w:ind w:left="936" w:hanging="936"/>
      </w:pPr>
      <w:rPr>
        <w:rFonts w:hint="default"/>
      </w:rPr>
    </w:lvl>
    <w:lvl w:ilvl="2">
      <w:start w:val="1"/>
      <w:numFmt w:val="decimal"/>
      <w:pStyle w:val="AppD3"/>
      <w:lvlText w:val="D-%1.%2.%3"/>
      <w:lvlJc w:val="left"/>
      <w:pPr>
        <w:tabs>
          <w:tab w:val="num" w:pos="1080"/>
        </w:tabs>
        <w:ind w:left="1080" w:hanging="1080"/>
      </w:pPr>
      <w:rPr>
        <w:rFonts w:hint="default"/>
      </w:rPr>
    </w:lvl>
    <w:lvl w:ilvl="3">
      <w:start w:val="1"/>
      <w:numFmt w:val="decimal"/>
      <w:pStyle w:val="AppD4"/>
      <w:lvlText w:val="D-%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269842A4"/>
    <w:multiLevelType w:val="hybridMultilevel"/>
    <w:tmpl w:val="3774CC0A"/>
    <w:lvl w:ilvl="0" w:tplc="9A16DFCC">
      <w:start w:val="1"/>
      <w:numFmt w:val="upperLetter"/>
      <w:pStyle w:val="ListA2"/>
      <w:lvlText w:val="%1."/>
      <w:lvlJc w:val="left"/>
      <w:pPr>
        <w:tabs>
          <w:tab w:val="num" w:pos="2160"/>
        </w:tabs>
        <w:ind w:left="2160" w:hanging="720"/>
      </w:pPr>
      <w:rPr>
        <w:rFonts w:hint="default"/>
      </w:rPr>
    </w:lvl>
    <w:lvl w:ilvl="1" w:tplc="57C4908C" w:tentative="1">
      <w:start w:val="1"/>
      <w:numFmt w:val="lowerLetter"/>
      <w:lvlText w:val="%2."/>
      <w:lvlJc w:val="left"/>
      <w:pPr>
        <w:tabs>
          <w:tab w:val="num" w:pos="1440"/>
        </w:tabs>
        <w:ind w:left="1440" w:hanging="360"/>
      </w:pPr>
    </w:lvl>
    <w:lvl w:ilvl="2" w:tplc="AC689C34" w:tentative="1">
      <w:start w:val="1"/>
      <w:numFmt w:val="lowerRoman"/>
      <w:lvlText w:val="%3."/>
      <w:lvlJc w:val="right"/>
      <w:pPr>
        <w:tabs>
          <w:tab w:val="num" w:pos="2160"/>
        </w:tabs>
        <w:ind w:left="2160" w:hanging="180"/>
      </w:pPr>
    </w:lvl>
    <w:lvl w:ilvl="3" w:tplc="FFEA767E" w:tentative="1">
      <w:start w:val="1"/>
      <w:numFmt w:val="decimal"/>
      <w:lvlText w:val="%4."/>
      <w:lvlJc w:val="left"/>
      <w:pPr>
        <w:tabs>
          <w:tab w:val="num" w:pos="2880"/>
        </w:tabs>
        <w:ind w:left="2880" w:hanging="360"/>
      </w:pPr>
    </w:lvl>
    <w:lvl w:ilvl="4" w:tplc="4B7412F0" w:tentative="1">
      <w:start w:val="1"/>
      <w:numFmt w:val="lowerLetter"/>
      <w:lvlText w:val="%5."/>
      <w:lvlJc w:val="left"/>
      <w:pPr>
        <w:tabs>
          <w:tab w:val="num" w:pos="3600"/>
        </w:tabs>
        <w:ind w:left="3600" w:hanging="360"/>
      </w:pPr>
    </w:lvl>
    <w:lvl w:ilvl="5" w:tplc="EE4EDC8C" w:tentative="1">
      <w:start w:val="1"/>
      <w:numFmt w:val="lowerRoman"/>
      <w:lvlText w:val="%6."/>
      <w:lvlJc w:val="right"/>
      <w:pPr>
        <w:tabs>
          <w:tab w:val="num" w:pos="4320"/>
        </w:tabs>
        <w:ind w:left="4320" w:hanging="180"/>
      </w:pPr>
    </w:lvl>
    <w:lvl w:ilvl="6" w:tplc="6B5AF99A" w:tentative="1">
      <w:start w:val="1"/>
      <w:numFmt w:val="decimal"/>
      <w:lvlText w:val="%7."/>
      <w:lvlJc w:val="left"/>
      <w:pPr>
        <w:tabs>
          <w:tab w:val="num" w:pos="5040"/>
        </w:tabs>
        <w:ind w:left="5040" w:hanging="360"/>
      </w:pPr>
    </w:lvl>
    <w:lvl w:ilvl="7" w:tplc="16947C42" w:tentative="1">
      <w:start w:val="1"/>
      <w:numFmt w:val="lowerLetter"/>
      <w:lvlText w:val="%8."/>
      <w:lvlJc w:val="left"/>
      <w:pPr>
        <w:tabs>
          <w:tab w:val="num" w:pos="5760"/>
        </w:tabs>
        <w:ind w:left="5760" w:hanging="360"/>
      </w:pPr>
    </w:lvl>
    <w:lvl w:ilvl="8" w:tplc="53960B86" w:tentative="1">
      <w:start w:val="1"/>
      <w:numFmt w:val="lowerRoman"/>
      <w:lvlText w:val="%9."/>
      <w:lvlJc w:val="right"/>
      <w:pPr>
        <w:tabs>
          <w:tab w:val="num" w:pos="6480"/>
        </w:tabs>
        <w:ind w:left="6480" w:hanging="180"/>
      </w:pPr>
    </w:lvl>
  </w:abstractNum>
  <w:abstractNum w:abstractNumId="16" w15:restartNumberingAfterBreak="0">
    <w:nsid w:val="27F23860"/>
    <w:multiLevelType w:val="multilevel"/>
    <w:tmpl w:val="1694A9D2"/>
    <w:lvl w:ilvl="0">
      <w:start w:val="1"/>
      <w:numFmt w:val="decimal"/>
      <w:lvlRestart w:val="0"/>
      <w:pStyle w:val="AppK1"/>
      <w:lvlText w:val="K-%1."/>
      <w:lvlJc w:val="left"/>
      <w:pPr>
        <w:tabs>
          <w:tab w:val="num" w:pos="720"/>
        </w:tabs>
        <w:ind w:left="720" w:hanging="720"/>
      </w:pPr>
      <w:rPr>
        <w:rFonts w:hint="default"/>
      </w:rPr>
    </w:lvl>
    <w:lvl w:ilvl="1">
      <w:start w:val="1"/>
      <w:numFmt w:val="decimal"/>
      <w:pStyle w:val="AppK2"/>
      <w:lvlText w:val="K-%1.%2"/>
      <w:lvlJc w:val="left"/>
      <w:pPr>
        <w:tabs>
          <w:tab w:val="num" w:pos="936"/>
        </w:tabs>
        <w:ind w:left="936" w:hanging="936"/>
      </w:pPr>
      <w:rPr>
        <w:rFonts w:hint="default"/>
      </w:rPr>
    </w:lvl>
    <w:lvl w:ilvl="2">
      <w:start w:val="1"/>
      <w:numFmt w:val="decimal"/>
      <w:pStyle w:val="AppK3"/>
      <w:lvlText w:val="K-%1.%2.%3"/>
      <w:lvlJc w:val="left"/>
      <w:pPr>
        <w:tabs>
          <w:tab w:val="num" w:pos="1080"/>
        </w:tabs>
        <w:ind w:left="1080" w:hanging="1080"/>
      </w:pPr>
      <w:rPr>
        <w:rFonts w:hint="default"/>
      </w:rPr>
    </w:lvl>
    <w:lvl w:ilvl="3">
      <w:start w:val="1"/>
      <w:numFmt w:val="decimal"/>
      <w:pStyle w:val="AppK4"/>
      <w:lvlText w:val="K-%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280327F4"/>
    <w:multiLevelType w:val="hybridMultilevel"/>
    <w:tmpl w:val="548E4BD0"/>
    <w:lvl w:ilvl="0" w:tplc="C134874E">
      <w:start w:val="2"/>
      <w:numFmt w:val="decimal"/>
      <w:pStyle w:val="listnumberinstructions"/>
      <w:lvlText w:val="%1."/>
      <w:lvlJc w:val="left"/>
      <w:pPr>
        <w:tabs>
          <w:tab w:val="num" w:pos="0"/>
        </w:tabs>
        <w:ind w:left="43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294317A6"/>
    <w:multiLevelType w:val="multilevel"/>
    <w:tmpl w:val="0F5A6642"/>
    <w:lvl w:ilvl="0">
      <w:start w:val="1"/>
      <w:numFmt w:val="decimal"/>
      <w:lvlRestart w:val="0"/>
      <w:pStyle w:val="AppR1"/>
      <w:lvlText w:val="R-%1."/>
      <w:lvlJc w:val="left"/>
      <w:pPr>
        <w:tabs>
          <w:tab w:val="num" w:pos="720"/>
        </w:tabs>
        <w:ind w:left="720" w:hanging="720"/>
      </w:pPr>
      <w:rPr>
        <w:rFonts w:hint="default"/>
      </w:rPr>
    </w:lvl>
    <w:lvl w:ilvl="1">
      <w:start w:val="1"/>
      <w:numFmt w:val="decimal"/>
      <w:pStyle w:val="AppR2"/>
      <w:lvlText w:val="R-%1.%2"/>
      <w:lvlJc w:val="left"/>
      <w:pPr>
        <w:tabs>
          <w:tab w:val="num" w:pos="936"/>
        </w:tabs>
        <w:ind w:left="936" w:hanging="936"/>
      </w:pPr>
      <w:rPr>
        <w:rFonts w:hint="default"/>
      </w:rPr>
    </w:lvl>
    <w:lvl w:ilvl="2">
      <w:start w:val="1"/>
      <w:numFmt w:val="decimal"/>
      <w:pStyle w:val="AppR3"/>
      <w:lvlText w:val="R-%1.%2.%3"/>
      <w:lvlJc w:val="left"/>
      <w:pPr>
        <w:tabs>
          <w:tab w:val="num" w:pos="1080"/>
        </w:tabs>
        <w:ind w:left="1080" w:hanging="1080"/>
      </w:pPr>
      <w:rPr>
        <w:rFonts w:hint="default"/>
      </w:rPr>
    </w:lvl>
    <w:lvl w:ilvl="3">
      <w:start w:val="1"/>
      <w:numFmt w:val="decimal"/>
      <w:pStyle w:val="AppR4"/>
      <w:lvlText w:val="R-%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CC94CED"/>
    <w:multiLevelType w:val="multilevel"/>
    <w:tmpl w:val="5BBEDBB6"/>
    <w:lvl w:ilvl="0">
      <w:start w:val="1"/>
      <w:numFmt w:val="decimal"/>
      <w:lvlRestart w:val="0"/>
      <w:pStyle w:val="AppU1"/>
      <w:lvlText w:val="U-%1."/>
      <w:lvlJc w:val="left"/>
      <w:pPr>
        <w:tabs>
          <w:tab w:val="num" w:pos="720"/>
        </w:tabs>
        <w:ind w:left="720" w:hanging="720"/>
      </w:pPr>
      <w:rPr>
        <w:rFonts w:hint="default"/>
      </w:rPr>
    </w:lvl>
    <w:lvl w:ilvl="1">
      <w:start w:val="1"/>
      <w:numFmt w:val="decimal"/>
      <w:pStyle w:val="AppU2"/>
      <w:lvlText w:val="U-%1.%2"/>
      <w:lvlJc w:val="left"/>
      <w:pPr>
        <w:tabs>
          <w:tab w:val="num" w:pos="936"/>
        </w:tabs>
        <w:ind w:left="936" w:hanging="936"/>
      </w:pPr>
      <w:rPr>
        <w:rFonts w:hint="default"/>
      </w:rPr>
    </w:lvl>
    <w:lvl w:ilvl="2">
      <w:start w:val="1"/>
      <w:numFmt w:val="decimal"/>
      <w:pStyle w:val="AppU3"/>
      <w:lvlText w:val="U-%1.%2.%3"/>
      <w:lvlJc w:val="left"/>
      <w:pPr>
        <w:tabs>
          <w:tab w:val="num" w:pos="1080"/>
        </w:tabs>
        <w:ind w:left="1080" w:hanging="1080"/>
      </w:pPr>
      <w:rPr>
        <w:rFonts w:hint="default"/>
      </w:rPr>
    </w:lvl>
    <w:lvl w:ilvl="3">
      <w:start w:val="1"/>
      <w:numFmt w:val="decimal"/>
      <w:pStyle w:val="AppU4"/>
      <w:lvlText w:val="U-%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D4866EB"/>
    <w:multiLevelType w:val="multilevel"/>
    <w:tmpl w:val="E00E11D4"/>
    <w:lvl w:ilvl="0">
      <w:start w:val="1"/>
      <w:numFmt w:val="decimal"/>
      <w:lvlRestart w:val="0"/>
      <w:pStyle w:val="AppG1"/>
      <w:lvlText w:val="G-%1."/>
      <w:lvlJc w:val="left"/>
      <w:pPr>
        <w:tabs>
          <w:tab w:val="num" w:pos="720"/>
        </w:tabs>
        <w:ind w:left="720" w:hanging="720"/>
      </w:pPr>
      <w:rPr>
        <w:rFonts w:hint="default"/>
      </w:rPr>
    </w:lvl>
    <w:lvl w:ilvl="1">
      <w:start w:val="1"/>
      <w:numFmt w:val="decimal"/>
      <w:pStyle w:val="AppG2"/>
      <w:lvlText w:val="G-%1.%2"/>
      <w:lvlJc w:val="left"/>
      <w:pPr>
        <w:tabs>
          <w:tab w:val="num" w:pos="936"/>
        </w:tabs>
        <w:ind w:left="936" w:hanging="936"/>
      </w:pPr>
      <w:rPr>
        <w:rFonts w:hint="default"/>
      </w:rPr>
    </w:lvl>
    <w:lvl w:ilvl="2">
      <w:start w:val="1"/>
      <w:numFmt w:val="decimal"/>
      <w:pStyle w:val="AppG3"/>
      <w:lvlText w:val="G-%1.%2.%3"/>
      <w:lvlJc w:val="left"/>
      <w:pPr>
        <w:tabs>
          <w:tab w:val="num" w:pos="1080"/>
        </w:tabs>
        <w:ind w:left="1080" w:hanging="1080"/>
      </w:pPr>
      <w:rPr>
        <w:rFonts w:hint="default"/>
      </w:rPr>
    </w:lvl>
    <w:lvl w:ilvl="3">
      <w:start w:val="1"/>
      <w:numFmt w:val="decimal"/>
      <w:pStyle w:val="AppG4"/>
      <w:lvlText w:val="G-%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2DB53534"/>
    <w:multiLevelType w:val="multilevel"/>
    <w:tmpl w:val="F3720F4C"/>
    <w:lvl w:ilvl="0">
      <w:start w:val="1"/>
      <w:numFmt w:val="decimal"/>
      <w:lvlRestart w:val="0"/>
      <w:pStyle w:val="AppF1"/>
      <w:lvlText w:val="F-%1."/>
      <w:lvlJc w:val="left"/>
      <w:pPr>
        <w:tabs>
          <w:tab w:val="num" w:pos="720"/>
        </w:tabs>
        <w:ind w:left="720" w:hanging="720"/>
      </w:pPr>
      <w:rPr>
        <w:rFonts w:hint="default"/>
      </w:rPr>
    </w:lvl>
    <w:lvl w:ilvl="1">
      <w:start w:val="1"/>
      <w:numFmt w:val="decimal"/>
      <w:pStyle w:val="AppF2"/>
      <w:lvlText w:val="F-%1.%2"/>
      <w:lvlJc w:val="left"/>
      <w:pPr>
        <w:tabs>
          <w:tab w:val="num" w:pos="936"/>
        </w:tabs>
        <w:ind w:left="936" w:hanging="936"/>
      </w:pPr>
      <w:rPr>
        <w:rFonts w:hint="default"/>
      </w:rPr>
    </w:lvl>
    <w:lvl w:ilvl="2">
      <w:start w:val="1"/>
      <w:numFmt w:val="decimal"/>
      <w:pStyle w:val="AppF3"/>
      <w:lvlText w:val="F-%1.%2.%3"/>
      <w:lvlJc w:val="left"/>
      <w:pPr>
        <w:tabs>
          <w:tab w:val="num" w:pos="1080"/>
        </w:tabs>
        <w:ind w:left="1080" w:hanging="1080"/>
      </w:pPr>
      <w:rPr>
        <w:rFonts w:hint="default"/>
      </w:rPr>
    </w:lvl>
    <w:lvl w:ilvl="3">
      <w:start w:val="1"/>
      <w:numFmt w:val="decimal"/>
      <w:pStyle w:val="AppF4"/>
      <w:lvlText w:val="F-%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36AB028E"/>
    <w:multiLevelType w:val="multilevel"/>
    <w:tmpl w:val="B728206E"/>
    <w:lvl w:ilvl="0">
      <w:start w:val="1"/>
      <w:numFmt w:val="decimal"/>
      <w:lvlRestart w:val="0"/>
      <w:pStyle w:val="AppS1"/>
      <w:lvlText w:val="S-%1."/>
      <w:lvlJc w:val="left"/>
      <w:pPr>
        <w:tabs>
          <w:tab w:val="num" w:pos="720"/>
        </w:tabs>
        <w:ind w:left="720" w:hanging="720"/>
      </w:pPr>
      <w:rPr>
        <w:rFonts w:hint="default"/>
      </w:rPr>
    </w:lvl>
    <w:lvl w:ilvl="1">
      <w:start w:val="1"/>
      <w:numFmt w:val="decimal"/>
      <w:pStyle w:val="AppS2"/>
      <w:lvlText w:val="S-%1.%2"/>
      <w:lvlJc w:val="left"/>
      <w:pPr>
        <w:tabs>
          <w:tab w:val="num" w:pos="936"/>
        </w:tabs>
        <w:ind w:left="936" w:hanging="936"/>
      </w:pPr>
      <w:rPr>
        <w:rFonts w:hint="default"/>
      </w:rPr>
    </w:lvl>
    <w:lvl w:ilvl="2">
      <w:start w:val="1"/>
      <w:numFmt w:val="decimal"/>
      <w:pStyle w:val="AppS3"/>
      <w:lvlText w:val="S-%1.%2.%3"/>
      <w:lvlJc w:val="left"/>
      <w:pPr>
        <w:tabs>
          <w:tab w:val="num" w:pos="1080"/>
        </w:tabs>
        <w:ind w:left="1080" w:hanging="1080"/>
      </w:pPr>
      <w:rPr>
        <w:rFonts w:hint="default"/>
      </w:rPr>
    </w:lvl>
    <w:lvl w:ilvl="3">
      <w:start w:val="1"/>
      <w:numFmt w:val="decimal"/>
      <w:pStyle w:val="AppS4"/>
      <w:lvlText w:val="S-%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37736DFF"/>
    <w:multiLevelType w:val="hybridMultilevel"/>
    <w:tmpl w:val="2EB8D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C3320"/>
    <w:multiLevelType w:val="hybridMultilevel"/>
    <w:tmpl w:val="15A00F5E"/>
    <w:lvl w:ilvl="0" w:tplc="29FC30AE">
      <w:start w:val="1"/>
      <w:numFmt w:val="decimal"/>
      <w:pStyle w:val="ListNumber6"/>
      <w:lvlText w:val="%1."/>
      <w:lvlJc w:val="left"/>
      <w:pPr>
        <w:tabs>
          <w:tab w:val="num" w:pos="6840"/>
        </w:tabs>
        <w:ind w:left="6840" w:hanging="72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3CED0445"/>
    <w:multiLevelType w:val="hybridMultilevel"/>
    <w:tmpl w:val="B13A985E"/>
    <w:lvl w:ilvl="0" w:tplc="7DEC48E2">
      <w:start w:val="1"/>
      <w:numFmt w:val="lowerLetter"/>
      <w:pStyle w:val="listnumber2instructions"/>
      <w:lvlText w:val="%1."/>
      <w:lvlJc w:val="left"/>
      <w:pPr>
        <w:tabs>
          <w:tab w:val="num" w:pos="1134"/>
        </w:tabs>
        <w:ind w:left="1566" w:hanging="432"/>
      </w:pPr>
      <w:rPr>
        <w:rFonts w:hint="default"/>
      </w:rPr>
    </w:lvl>
    <w:lvl w:ilvl="1" w:tplc="04090019" w:tentative="1">
      <w:start w:val="1"/>
      <w:numFmt w:val="lowerLetter"/>
      <w:lvlText w:val="%2."/>
      <w:lvlJc w:val="left"/>
      <w:pPr>
        <w:tabs>
          <w:tab w:val="num" w:pos="2142"/>
        </w:tabs>
        <w:ind w:left="2142" w:hanging="360"/>
      </w:pPr>
    </w:lvl>
    <w:lvl w:ilvl="2" w:tplc="0409001B" w:tentative="1">
      <w:start w:val="1"/>
      <w:numFmt w:val="lowerRoman"/>
      <w:lvlText w:val="%3."/>
      <w:lvlJc w:val="right"/>
      <w:pPr>
        <w:tabs>
          <w:tab w:val="num" w:pos="2862"/>
        </w:tabs>
        <w:ind w:left="2862" w:hanging="180"/>
      </w:pPr>
    </w:lvl>
    <w:lvl w:ilvl="3" w:tplc="0409000F" w:tentative="1">
      <w:start w:val="1"/>
      <w:numFmt w:val="decimal"/>
      <w:lvlText w:val="%4."/>
      <w:lvlJc w:val="left"/>
      <w:pPr>
        <w:tabs>
          <w:tab w:val="num" w:pos="3582"/>
        </w:tabs>
        <w:ind w:left="3582" w:hanging="360"/>
      </w:pPr>
    </w:lvl>
    <w:lvl w:ilvl="4" w:tplc="04090019" w:tentative="1">
      <w:start w:val="1"/>
      <w:numFmt w:val="lowerLetter"/>
      <w:lvlText w:val="%5."/>
      <w:lvlJc w:val="left"/>
      <w:pPr>
        <w:tabs>
          <w:tab w:val="num" w:pos="4302"/>
        </w:tabs>
        <w:ind w:left="4302" w:hanging="360"/>
      </w:pPr>
    </w:lvl>
    <w:lvl w:ilvl="5" w:tplc="0409001B" w:tentative="1">
      <w:start w:val="1"/>
      <w:numFmt w:val="lowerRoman"/>
      <w:lvlText w:val="%6."/>
      <w:lvlJc w:val="right"/>
      <w:pPr>
        <w:tabs>
          <w:tab w:val="num" w:pos="5022"/>
        </w:tabs>
        <w:ind w:left="5022" w:hanging="180"/>
      </w:pPr>
    </w:lvl>
    <w:lvl w:ilvl="6" w:tplc="0409000F" w:tentative="1">
      <w:start w:val="1"/>
      <w:numFmt w:val="decimal"/>
      <w:lvlText w:val="%7."/>
      <w:lvlJc w:val="left"/>
      <w:pPr>
        <w:tabs>
          <w:tab w:val="num" w:pos="5742"/>
        </w:tabs>
        <w:ind w:left="5742" w:hanging="360"/>
      </w:pPr>
    </w:lvl>
    <w:lvl w:ilvl="7" w:tplc="04090019" w:tentative="1">
      <w:start w:val="1"/>
      <w:numFmt w:val="lowerLetter"/>
      <w:lvlText w:val="%8."/>
      <w:lvlJc w:val="left"/>
      <w:pPr>
        <w:tabs>
          <w:tab w:val="num" w:pos="6462"/>
        </w:tabs>
        <w:ind w:left="6462" w:hanging="360"/>
      </w:pPr>
    </w:lvl>
    <w:lvl w:ilvl="8" w:tplc="0409001B" w:tentative="1">
      <w:start w:val="1"/>
      <w:numFmt w:val="lowerRoman"/>
      <w:lvlText w:val="%9."/>
      <w:lvlJc w:val="right"/>
      <w:pPr>
        <w:tabs>
          <w:tab w:val="num" w:pos="7182"/>
        </w:tabs>
        <w:ind w:left="7182" w:hanging="180"/>
      </w:pPr>
    </w:lvl>
  </w:abstractNum>
  <w:abstractNum w:abstractNumId="26" w15:restartNumberingAfterBreak="0">
    <w:nsid w:val="3CEF665B"/>
    <w:multiLevelType w:val="multilevel"/>
    <w:tmpl w:val="AB82057A"/>
    <w:lvl w:ilvl="0">
      <w:start w:val="1"/>
      <w:numFmt w:val="decimal"/>
      <w:lvlRestart w:val="0"/>
      <w:pStyle w:val="AppP1"/>
      <w:lvlText w:val="P-%1."/>
      <w:lvlJc w:val="left"/>
      <w:pPr>
        <w:tabs>
          <w:tab w:val="num" w:pos="720"/>
        </w:tabs>
        <w:ind w:left="720" w:hanging="720"/>
      </w:pPr>
      <w:rPr>
        <w:rFonts w:hint="default"/>
      </w:rPr>
    </w:lvl>
    <w:lvl w:ilvl="1">
      <w:start w:val="1"/>
      <w:numFmt w:val="decimal"/>
      <w:pStyle w:val="AppP2"/>
      <w:lvlText w:val="P-%1.%2"/>
      <w:lvlJc w:val="left"/>
      <w:pPr>
        <w:tabs>
          <w:tab w:val="num" w:pos="936"/>
        </w:tabs>
        <w:ind w:left="936" w:hanging="936"/>
      </w:pPr>
      <w:rPr>
        <w:rFonts w:hint="default"/>
      </w:rPr>
    </w:lvl>
    <w:lvl w:ilvl="2">
      <w:start w:val="1"/>
      <w:numFmt w:val="decimal"/>
      <w:pStyle w:val="AppP3"/>
      <w:lvlText w:val="P-%1.%2.%3"/>
      <w:lvlJc w:val="left"/>
      <w:pPr>
        <w:tabs>
          <w:tab w:val="num" w:pos="1080"/>
        </w:tabs>
        <w:ind w:left="1080" w:hanging="1080"/>
      </w:pPr>
      <w:rPr>
        <w:rFonts w:hint="default"/>
      </w:rPr>
    </w:lvl>
    <w:lvl w:ilvl="3">
      <w:start w:val="1"/>
      <w:numFmt w:val="decimal"/>
      <w:pStyle w:val="AppP4"/>
      <w:lvlText w:val="P-%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428A61E7"/>
    <w:multiLevelType w:val="multilevel"/>
    <w:tmpl w:val="F7981A4E"/>
    <w:lvl w:ilvl="0">
      <w:start w:val="1"/>
      <w:numFmt w:val="decimal"/>
      <w:lvlRestart w:val="0"/>
      <w:pStyle w:val="AppN1"/>
      <w:lvlText w:val="N-%1."/>
      <w:lvlJc w:val="left"/>
      <w:pPr>
        <w:tabs>
          <w:tab w:val="num" w:pos="720"/>
        </w:tabs>
        <w:ind w:left="720" w:hanging="720"/>
      </w:pPr>
      <w:rPr>
        <w:rFonts w:hint="default"/>
      </w:rPr>
    </w:lvl>
    <w:lvl w:ilvl="1">
      <w:start w:val="1"/>
      <w:numFmt w:val="decimal"/>
      <w:pStyle w:val="AppN2"/>
      <w:lvlText w:val="N-%1.%2"/>
      <w:lvlJc w:val="left"/>
      <w:pPr>
        <w:tabs>
          <w:tab w:val="num" w:pos="936"/>
        </w:tabs>
        <w:ind w:left="936" w:hanging="936"/>
      </w:pPr>
      <w:rPr>
        <w:rFonts w:hint="default"/>
      </w:rPr>
    </w:lvl>
    <w:lvl w:ilvl="2">
      <w:start w:val="1"/>
      <w:numFmt w:val="decimal"/>
      <w:pStyle w:val="AppN3"/>
      <w:lvlText w:val="N-%1.%2.%3"/>
      <w:lvlJc w:val="left"/>
      <w:pPr>
        <w:tabs>
          <w:tab w:val="num" w:pos="1080"/>
        </w:tabs>
        <w:ind w:left="1080" w:hanging="1080"/>
      </w:pPr>
      <w:rPr>
        <w:rFonts w:hint="default"/>
      </w:rPr>
    </w:lvl>
    <w:lvl w:ilvl="3">
      <w:start w:val="1"/>
      <w:numFmt w:val="decimal"/>
      <w:pStyle w:val="AppN4"/>
      <w:lvlText w:val="N-%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438510C7"/>
    <w:multiLevelType w:val="multilevel"/>
    <w:tmpl w:val="CD1E996E"/>
    <w:lvl w:ilvl="0">
      <w:start w:val="1"/>
      <w:numFmt w:val="decimal"/>
      <w:lvlRestart w:val="0"/>
      <w:pStyle w:val="AppJ1"/>
      <w:lvlText w:val="J-%1."/>
      <w:lvlJc w:val="left"/>
      <w:pPr>
        <w:tabs>
          <w:tab w:val="num" w:pos="720"/>
        </w:tabs>
        <w:ind w:left="720" w:hanging="720"/>
      </w:pPr>
      <w:rPr>
        <w:rFonts w:hint="default"/>
      </w:rPr>
    </w:lvl>
    <w:lvl w:ilvl="1">
      <w:start w:val="1"/>
      <w:numFmt w:val="decimal"/>
      <w:pStyle w:val="AppJ2"/>
      <w:lvlText w:val="J-%1.%2"/>
      <w:lvlJc w:val="left"/>
      <w:pPr>
        <w:tabs>
          <w:tab w:val="num" w:pos="936"/>
        </w:tabs>
        <w:ind w:left="936" w:hanging="936"/>
      </w:pPr>
      <w:rPr>
        <w:rFonts w:hint="default"/>
      </w:rPr>
    </w:lvl>
    <w:lvl w:ilvl="2">
      <w:start w:val="1"/>
      <w:numFmt w:val="decimal"/>
      <w:pStyle w:val="AppJ3"/>
      <w:lvlText w:val="J-%1.%2.%3"/>
      <w:lvlJc w:val="left"/>
      <w:pPr>
        <w:tabs>
          <w:tab w:val="num" w:pos="1080"/>
        </w:tabs>
        <w:ind w:left="1080" w:hanging="1080"/>
      </w:pPr>
      <w:rPr>
        <w:rFonts w:hint="default"/>
      </w:rPr>
    </w:lvl>
    <w:lvl w:ilvl="3">
      <w:start w:val="1"/>
      <w:numFmt w:val="decimal"/>
      <w:pStyle w:val="AppJ4"/>
      <w:lvlText w:val="J-%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4CC61030"/>
    <w:multiLevelType w:val="multilevel"/>
    <w:tmpl w:val="55FE8CF2"/>
    <w:lvl w:ilvl="0">
      <w:start w:val="1"/>
      <w:numFmt w:val="decimal"/>
      <w:lvlRestart w:val="0"/>
      <w:pStyle w:val="AppT1"/>
      <w:lvlText w:val="T-%1."/>
      <w:lvlJc w:val="left"/>
      <w:pPr>
        <w:tabs>
          <w:tab w:val="num" w:pos="720"/>
        </w:tabs>
        <w:ind w:left="720" w:hanging="720"/>
      </w:pPr>
      <w:rPr>
        <w:rFonts w:hint="default"/>
      </w:rPr>
    </w:lvl>
    <w:lvl w:ilvl="1">
      <w:start w:val="1"/>
      <w:numFmt w:val="decimal"/>
      <w:pStyle w:val="AppT2"/>
      <w:lvlText w:val="T-%1.%2"/>
      <w:lvlJc w:val="left"/>
      <w:pPr>
        <w:tabs>
          <w:tab w:val="num" w:pos="936"/>
        </w:tabs>
        <w:ind w:left="936" w:hanging="936"/>
      </w:pPr>
      <w:rPr>
        <w:rFonts w:hint="default"/>
      </w:rPr>
    </w:lvl>
    <w:lvl w:ilvl="2">
      <w:start w:val="1"/>
      <w:numFmt w:val="decimal"/>
      <w:pStyle w:val="AppT3"/>
      <w:lvlText w:val="T-%1.%2.%3"/>
      <w:lvlJc w:val="left"/>
      <w:pPr>
        <w:tabs>
          <w:tab w:val="num" w:pos="1080"/>
        </w:tabs>
        <w:ind w:left="1080" w:hanging="1080"/>
      </w:pPr>
      <w:rPr>
        <w:rFonts w:hint="default"/>
      </w:rPr>
    </w:lvl>
    <w:lvl w:ilvl="3">
      <w:start w:val="1"/>
      <w:numFmt w:val="decimal"/>
      <w:pStyle w:val="AppT4"/>
      <w:lvlText w:val="T-%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52456090"/>
    <w:multiLevelType w:val="hybridMultilevel"/>
    <w:tmpl w:val="48DC7590"/>
    <w:lvl w:ilvl="0" w:tplc="2AF2ED52">
      <w:start w:val="1"/>
      <w:numFmt w:val="upperLetter"/>
      <w:pStyle w:val="ListA6"/>
      <w:lvlText w:val="%1."/>
      <w:lvlJc w:val="left"/>
      <w:pPr>
        <w:tabs>
          <w:tab w:val="num" w:pos="6840"/>
        </w:tabs>
        <w:ind w:left="6840" w:hanging="720"/>
      </w:pPr>
      <w:rPr>
        <w:rFonts w:hint="default"/>
      </w:rPr>
    </w:lvl>
    <w:lvl w:ilvl="1" w:tplc="25FA6F0E" w:tentative="1">
      <w:start w:val="1"/>
      <w:numFmt w:val="lowerLetter"/>
      <w:lvlText w:val="%2."/>
      <w:lvlJc w:val="left"/>
      <w:pPr>
        <w:tabs>
          <w:tab w:val="num" w:pos="1440"/>
        </w:tabs>
        <w:ind w:left="1440" w:hanging="360"/>
      </w:pPr>
    </w:lvl>
    <w:lvl w:ilvl="2" w:tplc="CB80815A" w:tentative="1">
      <w:start w:val="1"/>
      <w:numFmt w:val="lowerRoman"/>
      <w:lvlText w:val="%3."/>
      <w:lvlJc w:val="right"/>
      <w:pPr>
        <w:tabs>
          <w:tab w:val="num" w:pos="2160"/>
        </w:tabs>
        <w:ind w:left="2160" w:hanging="180"/>
      </w:pPr>
    </w:lvl>
    <w:lvl w:ilvl="3" w:tplc="E18A1A76" w:tentative="1">
      <w:start w:val="1"/>
      <w:numFmt w:val="decimal"/>
      <w:lvlText w:val="%4."/>
      <w:lvlJc w:val="left"/>
      <w:pPr>
        <w:tabs>
          <w:tab w:val="num" w:pos="2880"/>
        </w:tabs>
        <w:ind w:left="2880" w:hanging="360"/>
      </w:pPr>
    </w:lvl>
    <w:lvl w:ilvl="4" w:tplc="642665E4" w:tentative="1">
      <w:start w:val="1"/>
      <w:numFmt w:val="lowerLetter"/>
      <w:lvlText w:val="%5."/>
      <w:lvlJc w:val="left"/>
      <w:pPr>
        <w:tabs>
          <w:tab w:val="num" w:pos="3600"/>
        </w:tabs>
        <w:ind w:left="3600" w:hanging="360"/>
      </w:pPr>
    </w:lvl>
    <w:lvl w:ilvl="5" w:tplc="5810ED00" w:tentative="1">
      <w:start w:val="1"/>
      <w:numFmt w:val="lowerRoman"/>
      <w:lvlText w:val="%6."/>
      <w:lvlJc w:val="right"/>
      <w:pPr>
        <w:tabs>
          <w:tab w:val="num" w:pos="4320"/>
        </w:tabs>
        <w:ind w:left="4320" w:hanging="180"/>
      </w:pPr>
    </w:lvl>
    <w:lvl w:ilvl="6" w:tplc="A364E1A4" w:tentative="1">
      <w:start w:val="1"/>
      <w:numFmt w:val="decimal"/>
      <w:lvlText w:val="%7."/>
      <w:lvlJc w:val="left"/>
      <w:pPr>
        <w:tabs>
          <w:tab w:val="num" w:pos="5040"/>
        </w:tabs>
        <w:ind w:left="5040" w:hanging="360"/>
      </w:pPr>
    </w:lvl>
    <w:lvl w:ilvl="7" w:tplc="04E8B226" w:tentative="1">
      <w:start w:val="1"/>
      <w:numFmt w:val="lowerLetter"/>
      <w:lvlText w:val="%8."/>
      <w:lvlJc w:val="left"/>
      <w:pPr>
        <w:tabs>
          <w:tab w:val="num" w:pos="5760"/>
        </w:tabs>
        <w:ind w:left="5760" w:hanging="360"/>
      </w:pPr>
    </w:lvl>
    <w:lvl w:ilvl="8" w:tplc="CFDCCF2A" w:tentative="1">
      <w:start w:val="1"/>
      <w:numFmt w:val="lowerRoman"/>
      <w:lvlText w:val="%9."/>
      <w:lvlJc w:val="right"/>
      <w:pPr>
        <w:tabs>
          <w:tab w:val="num" w:pos="6480"/>
        </w:tabs>
        <w:ind w:left="6480" w:hanging="180"/>
      </w:pPr>
    </w:lvl>
  </w:abstractNum>
  <w:abstractNum w:abstractNumId="31" w15:restartNumberingAfterBreak="0">
    <w:nsid w:val="55CC4647"/>
    <w:multiLevelType w:val="multilevel"/>
    <w:tmpl w:val="C32C13DE"/>
    <w:lvl w:ilvl="0">
      <w:start w:val="1"/>
      <w:numFmt w:val="decimal"/>
      <w:lvlRestart w:val="0"/>
      <w:pStyle w:val="AppQ1"/>
      <w:lvlText w:val="Q-%1."/>
      <w:lvlJc w:val="left"/>
      <w:pPr>
        <w:tabs>
          <w:tab w:val="num" w:pos="720"/>
        </w:tabs>
        <w:ind w:left="720" w:hanging="720"/>
      </w:pPr>
      <w:rPr>
        <w:rFonts w:hint="default"/>
      </w:rPr>
    </w:lvl>
    <w:lvl w:ilvl="1">
      <w:start w:val="1"/>
      <w:numFmt w:val="decimal"/>
      <w:pStyle w:val="AppQ2"/>
      <w:lvlText w:val="Q-%1.%2"/>
      <w:lvlJc w:val="left"/>
      <w:pPr>
        <w:tabs>
          <w:tab w:val="num" w:pos="936"/>
        </w:tabs>
        <w:ind w:left="936" w:hanging="936"/>
      </w:pPr>
      <w:rPr>
        <w:rFonts w:hint="default"/>
      </w:rPr>
    </w:lvl>
    <w:lvl w:ilvl="2">
      <w:start w:val="1"/>
      <w:numFmt w:val="decimal"/>
      <w:pStyle w:val="AppQ3"/>
      <w:lvlText w:val="Q-%1.%2.%3"/>
      <w:lvlJc w:val="left"/>
      <w:pPr>
        <w:tabs>
          <w:tab w:val="num" w:pos="1080"/>
        </w:tabs>
        <w:ind w:left="1080" w:hanging="1080"/>
      </w:pPr>
      <w:rPr>
        <w:rFonts w:hint="default"/>
      </w:rPr>
    </w:lvl>
    <w:lvl w:ilvl="3">
      <w:start w:val="1"/>
      <w:numFmt w:val="decimal"/>
      <w:pStyle w:val="AppQ4"/>
      <w:lvlText w:val="Q-%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56926ED2"/>
    <w:multiLevelType w:val="multilevel"/>
    <w:tmpl w:val="8FC2911E"/>
    <w:lvl w:ilvl="0">
      <w:start w:val="1"/>
      <w:numFmt w:val="decimal"/>
      <w:lvlRestart w:val="0"/>
      <w:pStyle w:val="AppZ1"/>
      <w:lvlText w:val="Z-%1."/>
      <w:lvlJc w:val="left"/>
      <w:pPr>
        <w:tabs>
          <w:tab w:val="num" w:pos="720"/>
        </w:tabs>
        <w:ind w:left="720" w:hanging="720"/>
      </w:pPr>
      <w:rPr>
        <w:rFonts w:hint="default"/>
      </w:rPr>
    </w:lvl>
    <w:lvl w:ilvl="1">
      <w:start w:val="1"/>
      <w:numFmt w:val="decimal"/>
      <w:pStyle w:val="AppZ2"/>
      <w:lvlText w:val="Z-%1.%2"/>
      <w:lvlJc w:val="left"/>
      <w:pPr>
        <w:tabs>
          <w:tab w:val="num" w:pos="936"/>
        </w:tabs>
        <w:ind w:left="936" w:hanging="936"/>
      </w:pPr>
      <w:rPr>
        <w:rFonts w:hint="default"/>
      </w:rPr>
    </w:lvl>
    <w:lvl w:ilvl="2">
      <w:start w:val="1"/>
      <w:numFmt w:val="decimal"/>
      <w:pStyle w:val="AppZ3"/>
      <w:lvlText w:val="Z-%1.%2.%3"/>
      <w:lvlJc w:val="left"/>
      <w:pPr>
        <w:tabs>
          <w:tab w:val="num" w:pos="1080"/>
        </w:tabs>
        <w:ind w:left="1080" w:hanging="1080"/>
      </w:pPr>
      <w:rPr>
        <w:rFonts w:hint="default"/>
      </w:rPr>
    </w:lvl>
    <w:lvl w:ilvl="3">
      <w:start w:val="1"/>
      <w:numFmt w:val="decimal"/>
      <w:pStyle w:val="AppZ4"/>
      <w:lvlText w:val="Z-%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59F4352D"/>
    <w:multiLevelType w:val="hybridMultilevel"/>
    <w:tmpl w:val="FD426DD2"/>
    <w:lvl w:ilvl="0" w:tplc="32B48590">
      <w:start w:val="1"/>
      <w:numFmt w:val="upperLetter"/>
      <w:pStyle w:val="ListA3"/>
      <w:lvlText w:val="%1."/>
      <w:lvlJc w:val="left"/>
      <w:pPr>
        <w:tabs>
          <w:tab w:val="num" w:pos="3024"/>
        </w:tabs>
        <w:ind w:left="3024"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3964F3A"/>
    <w:multiLevelType w:val="multilevel"/>
    <w:tmpl w:val="DC56822C"/>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936"/>
        </w:tabs>
        <w:ind w:left="936" w:hanging="936"/>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2016"/>
        </w:tabs>
        <w:ind w:left="0" w:firstLine="576"/>
      </w:pPr>
      <w:rPr>
        <w:rFonts w:hint="default"/>
      </w:rPr>
    </w:lvl>
    <w:lvl w:ilvl="5">
      <w:start w:val="1"/>
      <w:numFmt w:val="decimal"/>
      <w:lvlText w:val="%1.%2.%3.%4.%5.%6"/>
      <w:lvlJc w:val="left"/>
      <w:pPr>
        <w:tabs>
          <w:tab w:val="num" w:pos="2592"/>
        </w:tabs>
        <w:ind w:left="0" w:firstLine="1152"/>
      </w:pPr>
      <w:rPr>
        <w:rFonts w:hint="default"/>
      </w:rPr>
    </w:lvl>
    <w:lvl w:ilvl="6">
      <w:start w:val="1"/>
      <w:numFmt w:val="decimal"/>
      <w:lvlText w:val="%1.%2.%3.%4.%5.%6.%7"/>
      <w:lvlJc w:val="left"/>
      <w:pPr>
        <w:tabs>
          <w:tab w:val="num" w:pos="3528"/>
        </w:tabs>
        <w:ind w:left="-576" w:firstLine="2304"/>
      </w:pPr>
      <w:rPr>
        <w:rFonts w:hint="default"/>
      </w:rPr>
    </w:lvl>
    <w:lvl w:ilvl="7">
      <w:start w:val="1"/>
      <w:numFmt w:val="decimal"/>
      <w:lvlText w:val="%1.%2.%3.%4.%5.%6.%7.%8"/>
      <w:lvlJc w:val="left"/>
      <w:pPr>
        <w:tabs>
          <w:tab w:val="num" w:pos="4104"/>
        </w:tabs>
        <w:ind w:left="-576" w:firstLine="2880"/>
      </w:pPr>
      <w:rPr>
        <w:rFonts w:hint="default"/>
      </w:rPr>
    </w:lvl>
    <w:lvl w:ilvl="8">
      <w:start w:val="1"/>
      <w:numFmt w:val="decimal"/>
      <w:lvlText w:val="%1.%2.%3.%4.%5.%6.%7.%8.%9"/>
      <w:lvlJc w:val="left"/>
      <w:pPr>
        <w:tabs>
          <w:tab w:val="num" w:pos="5040"/>
        </w:tabs>
        <w:ind w:left="-576" w:firstLine="3456"/>
      </w:pPr>
      <w:rPr>
        <w:rFonts w:hint="default"/>
      </w:rPr>
    </w:lvl>
  </w:abstractNum>
  <w:abstractNum w:abstractNumId="35" w15:restartNumberingAfterBreak="0">
    <w:nsid w:val="64974519"/>
    <w:multiLevelType w:val="hybridMultilevel"/>
    <w:tmpl w:val="145C5E4E"/>
    <w:lvl w:ilvl="0" w:tplc="5EEE4D26">
      <w:start w:val="1"/>
      <w:numFmt w:val="lowerRoman"/>
      <w:pStyle w:val="ListNumber5"/>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66976EEC"/>
    <w:multiLevelType w:val="hybridMultilevel"/>
    <w:tmpl w:val="87A2C38C"/>
    <w:lvl w:ilvl="0" w:tplc="386A95A8">
      <w:start w:val="1"/>
      <w:numFmt w:val="upperLetter"/>
      <w:pStyle w:val="ListA1"/>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7364148"/>
    <w:multiLevelType w:val="hybridMultilevel"/>
    <w:tmpl w:val="E3C454C8"/>
    <w:lvl w:ilvl="0" w:tplc="D8387DCE">
      <w:start w:val="1"/>
      <w:numFmt w:val="bullet"/>
      <w:pStyle w:val="ListBullet4"/>
      <w:lvlText w:val=""/>
      <w:lvlJc w:val="left"/>
      <w:pPr>
        <w:tabs>
          <w:tab w:val="num" w:pos="1440"/>
        </w:tabs>
        <w:ind w:left="1440" w:hanging="360"/>
      </w:pPr>
      <w:rPr>
        <w:rFonts w:ascii="Symbol" w:hAnsi="Symbol" w:hint="default"/>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59B080A"/>
    <w:multiLevelType w:val="hybridMultilevel"/>
    <w:tmpl w:val="FD3CABA8"/>
    <w:lvl w:ilvl="0" w:tplc="69069C06">
      <w:start w:val="1"/>
      <w:numFmt w:val="bullet"/>
      <w:pStyle w:val="ListBullet2"/>
      <w:lvlText w:val="-"/>
      <w:lvlJc w:val="left"/>
      <w:pPr>
        <w:tabs>
          <w:tab w:val="num" w:pos="720"/>
        </w:tabs>
        <w:ind w:left="720" w:hanging="360"/>
      </w:pPr>
      <w:rPr>
        <w:rFonts w:ascii="Times New Roman" w:hAnsi="Times New Roman" w:cs="Times New Roman" w:hint="default"/>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76CA712C"/>
    <w:multiLevelType w:val="multilevel"/>
    <w:tmpl w:val="D556CCF8"/>
    <w:lvl w:ilvl="0">
      <w:start w:val="1"/>
      <w:numFmt w:val="decimal"/>
      <w:lvlText w:val="%1."/>
      <w:lvlJc w:val="left"/>
      <w:pPr>
        <w:ind w:left="360" w:hanging="360"/>
      </w:pPr>
    </w:lvl>
    <w:lvl w:ilvl="1">
      <w:start w:val="1"/>
      <w:numFmt w:val="upperLetter"/>
      <w:pStyle w:val="ListNumber2"/>
      <w:lvlText w:val="%2."/>
      <w:lvlJc w:val="left"/>
      <w:pPr>
        <w:ind w:left="792" w:hanging="432"/>
      </w:pPr>
    </w:lvl>
    <w:lvl w:ilvl="2">
      <w:start w:val="1"/>
      <w:numFmt w:val="decimal"/>
      <w:pStyle w:val="ListNumber3"/>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6F309FB"/>
    <w:multiLevelType w:val="multilevel"/>
    <w:tmpl w:val="9B9422A2"/>
    <w:lvl w:ilvl="0">
      <w:start w:val="1"/>
      <w:numFmt w:val="decimal"/>
      <w:pStyle w:val="AppE1"/>
      <w:lvlText w:val="E-%1."/>
      <w:lvlJc w:val="left"/>
      <w:pPr>
        <w:tabs>
          <w:tab w:val="num" w:pos="720"/>
        </w:tabs>
        <w:ind w:left="720" w:hanging="720"/>
      </w:pPr>
      <w:rPr>
        <w:rFonts w:hint="default"/>
      </w:rPr>
    </w:lvl>
    <w:lvl w:ilvl="1">
      <w:start w:val="1"/>
      <w:numFmt w:val="decimal"/>
      <w:pStyle w:val="AppE2"/>
      <w:lvlText w:val="E-%1.%2"/>
      <w:lvlJc w:val="left"/>
      <w:pPr>
        <w:tabs>
          <w:tab w:val="num" w:pos="936"/>
        </w:tabs>
        <w:ind w:left="936" w:hanging="936"/>
      </w:pPr>
      <w:rPr>
        <w:rFonts w:hint="default"/>
      </w:rPr>
    </w:lvl>
    <w:lvl w:ilvl="2">
      <w:start w:val="1"/>
      <w:numFmt w:val="decimal"/>
      <w:pStyle w:val="AppE3"/>
      <w:lvlText w:val="E-%1.%2.%3"/>
      <w:lvlJc w:val="left"/>
      <w:pPr>
        <w:tabs>
          <w:tab w:val="num" w:pos="1080"/>
        </w:tabs>
        <w:ind w:left="1080" w:hanging="1080"/>
      </w:pPr>
      <w:rPr>
        <w:rFonts w:hint="default"/>
      </w:rPr>
    </w:lvl>
    <w:lvl w:ilvl="3">
      <w:start w:val="1"/>
      <w:numFmt w:val="decimal"/>
      <w:pStyle w:val="AppE4"/>
      <w:lvlText w:val="E-%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1" w15:restartNumberingAfterBreak="0">
    <w:nsid w:val="7A2701C3"/>
    <w:multiLevelType w:val="multilevel"/>
    <w:tmpl w:val="7A6E2E30"/>
    <w:lvl w:ilvl="0">
      <w:start w:val="1"/>
      <w:numFmt w:val="decimal"/>
      <w:pStyle w:val="AppB1"/>
      <w:lvlText w:val="B-%1."/>
      <w:lvlJc w:val="left"/>
      <w:pPr>
        <w:tabs>
          <w:tab w:val="num" w:pos="720"/>
        </w:tabs>
        <w:ind w:left="720" w:hanging="720"/>
      </w:pPr>
      <w:rPr>
        <w:rFonts w:hint="default"/>
      </w:rPr>
    </w:lvl>
    <w:lvl w:ilvl="1">
      <w:start w:val="1"/>
      <w:numFmt w:val="decimal"/>
      <w:lvlText w:val="B-%1.%2"/>
      <w:lvlJc w:val="left"/>
      <w:pPr>
        <w:tabs>
          <w:tab w:val="num" w:pos="936"/>
        </w:tabs>
        <w:ind w:left="936" w:hanging="936"/>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7AA2618E"/>
    <w:multiLevelType w:val="hybridMultilevel"/>
    <w:tmpl w:val="2C90F84A"/>
    <w:lvl w:ilvl="0" w:tplc="ED464E7A">
      <w:start w:val="1"/>
      <w:numFmt w:val="bullet"/>
      <w:pStyle w:val="ListBullet3"/>
      <w:lvlText w:val=""/>
      <w:lvlJc w:val="left"/>
      <w:pPr>
        <w:tabs>
          <w:tab w:val="num" w:pos="1080"/>
        </w:tabs>
        <w:ind w:left="1080" w:hanging="360"/>
      </w:pPr>
      <w:rPr>
        <w:rFonts w:ascii="Symbol" w:hAnsi="Symbol" w:hint="default"/>
        <w:b w:val="0"/>
        <w:i w:val="0"/>
        <w:color w:val="auto"/>
        <w:sz w:val="22"/>
        <w:u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C576F7D"/>
    <w:multiLevelType w:val="multilevel"/>
    <w:tmpl w:val="6DD058FA"/>
    <w:lvl w:ilvl="0">
      <w:start w:val="1"/>
      <w:numFmt w:val="decimal"/>
      <w:lvlRestart w:val="0"/>
      <w:pStyle w:val="AppX1"/>
      <w:lvlText w:val="X-%1."/>
      <w:lvlJc w:val="left"/>
      <w:pPr>
        <w:tabs>
          <w:tab w:val="num" w:pos="720"/>
        </w:tabs>
        <w:ind w:left="720" w:hanging="720"/>
      </w:pPr>
      <w:rPr>
        <w:rFonts w:hint="default"/>
      </w:rPr>
    </w:lvl>
    <w:lvl w:ilvl="1">
      <w:start w:val="1"/>
      <w:numFmt w:val="decimal"/>
      <w:pStyle w:val="AppX2"/>
      <w:lvlText w:val="X-%1.%2"/>
      <w:lvlJc w:val="left"/>
      <w:pPr>
        <w:tabs>
          <w:tab w:val="num" w:pos="936"/>
        </w:tabs>
        <w:ind w:left="936" w:hanging="936"/>
      </w:pPr>
      <w:rPr>
        <w:rFonts w:hint="default"/>
      </w:rPr>
    </w:lvl>
    <w:lvl w:ilvl="2">
      <w:start w:val="1"/>
      <w:numFmt w:val="decimal"/>
      <w:pStyle w:val="AppX3"/>
      <w:lvlText w:val="X-%1.%2.%3"/>
      <w:lvlJc w:val="left"/>
      <w:pPr>
        <w:tabs>
          <w:tab w:val="num" w:pos="1080"/>
        </w:tabs>
        <w:ind w:left="1080" w:hanging="1080"/>
      </w:pPr>
      <w:rPr>
        <w:rFonts w:hint="default"/>
      </w:rPr>
    </w:lvl>
    <w:lvl w:ilvl="3">
      <w:start w:val="1"/>
      <w:numFmt w:val="decimal"/>
      <w:pStyle w:val="AppX4"/>
      <w:lvlText w:val="X-%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C67507F"/>
    <w:multiLevelType w:val="multilevel"/>
    <w:tmpl w:val="B5145C86"/>
    <w:lvl w:ilvl="0">
      <w:start w:val="1"/>
      <w:numFmt w:val="decimal"/>
      <w:lvlRestart w:val="0"/>
      <w:pStyle w:val="AppM1"/>
      <w:lvlText w:val="M-%1."/>
      <w:lvlJc w:val="left"/>
      <w:pPr>
        <w:tabs>
          <w:tab w:val="num" w:pos="720"/>
        </w:tabs>
        <w:ind w:left="720" w:hanging="720"/>
      </w:pPr>
      <w:rPr>
        <w:rFonts w:hint="default"/>
      </w:rPr>
    </w:lvl>
    <w:lvl w:ilvl="1">
      <w:start w:val="1"/>
      <w:numFmt w:val="decimal"/>
      <w:pStyle w:val="AppM2"/>
      <w:lvlText w:val="M-%1.%2"/>
      <w:lvlJc w:val="left"/>
      <w:pPr>
        <w:tabs>
          <w:tab w:val="num" w:pos="936"/>
        </w:tabs>
        <w:ind w:left="936" w:hanging="936"/>
      </w:pPr>
      <w:rPr>
        <w:rFonts w:hint="default"/>
      </w:rPr>
    </w:lvl>
    <w:lvl w:ilvl="2">
      <w:start w:val="1"/>
      <w:numFmt w:val="decimal"/>
      <w:pStyle w:val="AppM3"/>
      <w:lvlText w:val="M-%1.%2.%3"/>
      <w:lvlJc w:val="left"/>
      <w:pPr>
        <w:tabs>
          <w:tab w:val="num" w:pos="1080"/>
        </w:tabs>
        <w:ind w:left="1080" w:hanging="1080"/>
      </w:pPr>
      <w:rPr>
        <w:rFonts w:hint="default"/>
      </w:rPr>
    </w:lvl>
    <w:lvl w:ilvl="3">
      <w:start w:val="1"/>
      <w:numFmt w:val="decimal"/>
      <w:pStyle w:val="AppM4"/>
      <w:lvlText w:val="M-%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7D8C3E54"/>
    <w:multiLevelType w:val="hybridMultilevel"/>
    <w:tmpl w:val="DC9A9550"/>
    <w:lvl w:ilvl="0" w:tplc="73261D08">
      <w:start w:val="1"/>
      <w:numFmt w:val="decimal"/>
      <w:pStyle w:val="ListNumb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7DD93880"/>
    <w:multiLevelType w:val="hybridMultilevel"/>
    <w:tmpl w:val="D2161224"/>
    <w:lvl w:ilvl="0" w:tplc="FFFFFFFF">
      <w:start w:val="1"/>
      <w:numFmt w:val="upperLetter"/>
      <w:pStyle w:val="ListA5"/>
      <w:lvlText w:val="%1."/>
      <w:lvlJc w:val="left"/>
      <w:pPr>
        <w:tabs>
          <w:tab w:val="num" w:pos="5472"/>
        </w:tabs>
        <w:ind w:left="5472" w:hanging="72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586698013">
    <w:abstractNumId w:val="34"/>
  </w:num>
  <w:num w:numId="2" w16cid:durableId="1712417471">
    <w:abstractNumId w:val="36"/>
  </w:num>
  <w:num w:numId="3" w16cid:durableId="1729643666">
    <w:abstractNumId w:val="33"/>
  </w:num>
  <w:num w:numId="4" w16cid:durableId="982391345">
    <w:abstractNumId w:val="4"/>
  </w:num>
  <w:num w:numId="5" w16cid:durableId="696083752">
    <w:abstractNumId w:val="46"/>
  </w:num>
  <w:num w:numId="6" w16cid:durableId="1051222321">
    <w:abstractNumId w:val="30"/>
  </w:num>
  <w:num w:numId="7" w16cid:durableId="92287396">
    <w:abstractNumId w:val="1"/>
  </w:num>
  <w:num w:numId="8" w16cid:durableId="1844781399">
    <w:abstractNumId w:val="0"/>
  </w:num>
  <w:num w:numId="9" w16cid:durableId="306017237">
    <w:abstractNumId w:val="24"/>
  </w:num>
  <w:num w:numId="10" w16cid:durableId="1466433619">
    <w:abstractNumId w:val="17"/>
  </w:num>
  <w:num w:numId="11" w16cid:durableId="1770857608">
    <w:abstractNumId w:val="25"/>
  </w:num>
  <w:num w:numId="12" w16cid:durableId="162548488">
    <w:abstractNumId w:val="15"/>
  </w:num>
  <w:num w:numId="13" w16cid:durableId="418523564">
    <w:abstractNumId w:val="38"/>
  </w:num>
  <w:num w:numId="14" w16cid:durableId="673070719">
    <w:abstractNumId w:val="42"/>
  </w:num>
  <w:num w:numId="15" w16cid:durableId="972908951">
    <w:abstractNumId w:val="37"/>
  </w:num>
  <w:num w:numId="16" w16cid:durableId="2021271102">
    <w:abstractNumId w:val="45"/>
  </w:num>
  <w:num w:numId="17" w16cid:durableId="428159400">
    <w:abstractNumId w:val="8"/>
  </w:num>
  <w:num w:numId="18" w16cid:durableId="590091590">
    <w:abstractNumId w:val="41"/>
  </w:num>
  <w:num w:numId="19" w16cid:durableId="1212839281">
    <w:abstractNumId w:val="12"/>
  </w:num>
  <w:num w:numId="20" w16cid:durableId="1657958362">
    <w:abstractNumId w:val="10"/>
  </w:num>
  <w:num w:numId="21" w16cid:durableId="512110740">
    <w:abstractNumId w:val="14"/>
  </w:num>
  <w:num w:numId="22" w16cid:durableId="35082646">
    <w:abstractNumId w:val="40"/>
  </w:num>
  <w:num w:numId="23" w16cid:durableId="1573587228">
    <w:abstractNumId w:val="21"/>
  </w:num>
  <w:num w:numId="24" w16cid:durableId="528420698">
    <w:abstractNumId w:val="20"/>
  </w:num>
  <w:num w:numId="25" w16cid:durableId="333454326">
    <w:abstractNumId w:val="13"/>
  </w:num>
  <w:num w:numId="26" w16cid:durableId="439760160">
    <w:abstractNumId w:val="7"/>
  </w:num>
  <w:num w:numId="27" w16cid:durableId="1591890958">
    <w:abstractNumId w:val="28"/>
  </w:num>
  <w:num w:numId="28" w16cid:durableId="1204369852">
    <w:abstractNumId w:val="16"/>
  </w:num>
  <w:num w:numId="29" w16cid:durableId="1873230899">
    <w:abstractNumId w:val="2"/>
  </w:num>
  <w:num w:numId="30" w16cid:durableId="1360202735">
    <w:abstractNumId w:val="44"/>
  </w:num>
  <w:num w:numId="31" w16cid:durableId="787895692">
    <w:abstractNumId w:val="27"/>
  </w:num>
  <w:num w:numId="32" w16cid:durableId="1065953940">
    <w:abstractNumId w:val="5"/>
  </w:num>
  <w:num w:numId="33" w16cid:durableId="1126853493">
    <w:abstractNumId w:val="26"/>
  </w:num>
  <w:num w:numId="34" w16cid:durableId="1279949505">
    <w:abstractNumId w:val="31"/>
  </w:num>
  <w:num w:numId="35" w16cid:durableId="863519997">
    <w:abstractNumId w:val="18"/>
  </w:num>
  <w:num w:numId="36" w16cid:durableId="68693452">
    <w:abstractNumId w:val="22"/>
  </w:num>
  <w:num w:numId="37" w16cid:durableId="1595939920">
    <w:abstractNumId w:val="29"/>
  </w:num>
  <w:num w:numId="38" w16cid:durableId="1790313535">
    <w:abstractNumId w:val="19"/>
  </w:num>
  <w:num w:numId="39" w16cid:durableId="2090422632">
    <w:abstractNumId w:val="3"/>
  </w:num>
  <w:num w:numId="40" w16cid:durableId="894006634">
    <w:abstractNumId w:val="9"/>
  </w:num>
  <w:num w:numId="41" w16cid:durableId="193886013">
    <w:abstractNumId w:val="43"/>
  </w:num>
  <w:num w:numId="42" w16cid:durableId="228267529">
    <w:abstractNumId w:val="6"/>
  </w:num>
  <w:num w:numId="43" w16cid:durableId="510024873">
    <w:abstractNumId w:val="32"/>
  </w:num>
  <w:num w:numId="44" w16cid:durableId="1435904239">
    <w:abstractNumId w:val="45"/>
    <w:lvlOverride w:ilvl="0">
      <w:startOverride w:val="1"/>
    </w:lvlOverride>
  </w:num>
  <w:num w:numId="45" w16cid:durableId="1112749137">
    <w:abstractNumId w:val="45"/>
    <w:lvlOverride w:ilvl="0">
      <w:startOverride w:val="1"/>
    </w:lvlOverride>
  </w:num>
  <w:num w:numId="46" w16cid:durableId="567110747">
    <w:abstractNumId w:val="39"/>
  </w:num>
  <w:num w:numId="47" w16cid:durableId="1294483698">
    <w:abstractNumId w:val="11"/>
  </w:num>
  <w:num w:numId="48" w16cid:durableId="1034841232">
    <w:abstractNumId w:val="35"/>
  </w:num>
  <w:num w:numId="49" w16cid:durableId="307785594">
    <w:abstractNumId w:val="45"/>
    <w:lvlOverride w:ilvl="0">
      <w:startOverride w:val="1"/>
    </w:lvlOverride>
  </w:num>
  <w:num w:numId="50" w16cid:durableId="1803617417">
    <w:abstractNumId w:val="1"/>
  </w:num>
  <w:num w:numId="51" w16cid:durableId="1823736465">
    <w:abstractNumId w:val="1"/>
  </w:num>
  <w:num w:numId="52" w16cid:durableId="1149050860">
    <w:abstractNumId w:val="1"/>
  </w:num>
  <w:num w:numId="53" w16cid:durableId="1575045529">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drawingGridHorizontalSpacing w:val="187"/>
  <w:drawingGridVerticalSpacing w:val="18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BA1"/>
    <w:rsid w:val="0000107E"/>
    <w:rsid w:val="000019DF"/>
    <w:rsid w:val="000040EC"/>
    <w:rsid w:val="0000665C"/>
    <w:rsid w:val="000106CD"/>
    <w:rsid w:val="00012A6D"/>
    <w:rsid w:val="0001368C"/>
    <w:rsid w:val="00015621"/>
    <w:rsid w:val="00016073"/>
    <w:rsid w:val="00016244"/>
    <w:rsid w:val="000169F4"/>
    <w:rsid w:val="00017988"/>
    <w:rsid w:val="00017A5A"/>
    <w:rsid w:val="00020509"/>
    <w:rsid w:val="00021AC3"/>
    <w:rsid w:val="000247EC"/>
    <w:rsid w:val="000248BA"/>
    <w:rsid w:val="0002684B"/>
    <w:rsid w:val="00026F70"/>
    <w:rsid w:val="000270C3"/>
    <w:rsid w:val="000314CC"/>
    <w:rsid w:val="00031910"/>
    <w:rsid w:val="000323EF"/>
    <w:rsid w:val="000329B7"/>
    <w:rsid w:val="0003378F"/>
    <w:rsid w:val="00034EA2"/>
    <w:rsid w:val="0004041C"/>
    <w:rsid w:val="0004068A"/>
    <w:rsid w:val="00040733"/>
    <w:rsid w:val="000417FF"/>
    <w:rsid w:val="000422A9"/>
    <w:rsid w:val="00042E2F"/>
    <w:rsid w:val="000463E4"/>
    <w:rsid w:val="00046CAD"/>
    <w:rsid w:val="000516C6"/>
    <w:rsid w:val="00052EA4"/>
    <w:rsid w:val="00053070"/>
    <w:rsid w:val="00053244"/>
    <w:rsid w:val="00053AE0"/>
    <w:rsid w:val="0005442F"/>
    <w:rsid w:val="000577EF"/>
    <w:rsid w:val="00057CD1"/>
    <w:rsid w:val="00060514"/>
    <w:rsid w:val="00061A9D"/>
    <w:rsid w:val="0006283B"/>
    <w:rsid w:val="00064466"/>
    <w:rsid w:val="000648FF"/>
    <w:rsid w:val="00064CDE"/>
    <w:rsid w:val="000651C7"/>
    <w:rsid w:val="0006582E"/>
    <w:rsid w:val="00066761"/>
    <w:rsid w:val="000669DD"/>
    <w:rsid w:val="00066BED"/>
    <w:rsid w:val="0007034F"/>
    <w:rsid w:val="00071605"/>
    <w:rsid w:val="00071960"/>
    <w:rsid w:val="00072733"/>
    <w:rsid w:val="0007330E"/>
    <w:rsid w:val="00074374"/>
    <w:rsid w:val="0007479F"/>
    <w:rsid w:val="00074AC3"/>
    <w:rsid w:val="0007589E"/>
    <w:rsid w:val="00075925"/>
    <w:rsid w:val="000772EB"/>
    <w:rsid w:val="000778D7"/>
    <w:rsid w:val="00077C1F"/>
    <w:rsid w:val="00083646"/>
    <w:rsid w:val="000857AA"/>
    <w:rsid w:val="0008590E"/>
    <w:rsid w:val="00087ED2"/>
    <w:rsid w:val="00090394"/>
    <w:rsid w:val="000908EA"/>
    <w:rsid w:val="0009129F"/>
    <w:rsid w:val="00092405"/>
    <w:rsid w:val="00093990"/>
    <w:rsid w:val="00094B8E"/>
    <w:rsid w:val="00095AD3"/>
    <w:rsid w:val="000962AF"/>
    <w:rsid w:val="000969BB"/>
    <w:rsid w:val="000A0F03"/>
    <w:rsid w:val="000A1090"/>
    <w:rsid w:val="000A24CE"/>
    <w:rsid w:val="000A37AA"/>
    <w:rsid w:val="000A6685"/>
    <w:rsid w:val="000A72F0"/>
    <w:rsid w:val="000B2458"/>
    <w:rsid w:val="000B2F5F"/>
    <w:rsid w:val="000B382B"/>
    <w:rsid w:val="000B3C4B"/>
    <w:rsid w:val="000B427A"/>
    <w:rsid w:val="000B5930"/>
    <w:rsid w:val="000B63DE"/>
    <w:rsid w:val="000B6509"/>
    <w:rsid w:val="000C1139"/>
    <w:rsid w:val="000C137F"/>
    <w:rsid w:val="000C15D0"/>
    <w:rsid w:val="000C3AF0"/>
    <w:rsid w:val="000C40EA"/>
    <w:rsid w:val="000C4953"/>
    <w:rsid w:val="000C6804"/>
    <w:rsid w:val="000C72F4"/>
    <w:rsid w:val="000D1A30"/>
    <w:rsid w:val="000D2661"/>
    <w:rsid w:val="000D3A23"/>
    <w:rsid w:val="000D473D"/>
    <w:rsid w:val="000D48A2"/>
    <w:rsid w:val="000D4B9C"/>
    <w:rsid w:val="000D5D19"/>
    <w:rsid w:val="000E0E81"/>
    <w:rsid w:val="000E3EDE"/>
    <w:rsid w:val="000E4DA0"/>
    <w:rsid w:val="000E6A02"/>
    <w:rsid w:val="000E6BB4"/>
    <w:rsid w:val="000E72B9"/>
    <w:rsid w:val="000E7B86"/>
    <w:rsid w:val="000E7C2A"/>
    <w:rsid w:val="000F0932"/>
    <w:rsid w:val="000F0B53"/>
    <w:rsid w:val="000F1643"/>
    <w:rsid w:val="000F1E18"/>
    <w:rsid w:val="000F2040"/>
    <w:rsid w:val="000F2A97"/>
    <w:rsid w:val="000F2FA9"/>
    <w:rsid w:val="000F3053"/>
    <w:rsid w:val="000F32F9"/>
    <w:rsid w:val="000F3670"/>
    <w:rsid w:val="000F37DF"/>
    <w:rsid w:val="000F4344"/>
    <w:rsid w:val="000F6197"/>
    <w:rsid w:val="000F681B"/>
    <w:rsid w:val="000F78CB"/>
    <w:rsid w:val="00102297"/>
    <w:rsid w:val="00103F2D"/>
    <w:rsid w:val="00103FA7"/>
    <w:rsid w:val="00104F46"/>
    <w:rsid w:val="00105615"/>
    <w:rsid w:val="0010685D"/>
    <w:rsid w:val="00106B28"/>
    <w:rsid w:val="00107563"/>
    <w:rsid w:val="00107781"/>
    <w:rsid w:val="001104E3"/>
    <w:rsid w:val="00111AB2"/>
    <w:rsid w:val="00113F9E"/>
    <w:rsid w:val="00114485"/>
    <w:rsid w:val="00114961"/>
    <w:rsid w:val="00116149"/>
    <w:rsid w:val="0012007F"/>
    <w:rsid w:val="001210F9"/>
    <w:rsid w:val="001215E6"/>
    <w:rsid w:val="00122E25"/>
    <w:rsid w:val="001239E4"/>
    <w:rsid w:val="00123B3F"/>
    <w:rsid w:val="00124702"/>
    <w:rsid w:val="00126183"/>
    <w:rsid w:val="00126AA8"/>
    <w:rsid w:val="001331C5"/>
    <w:rsid w:val="00133F34"/>
    <w:rsid w:val="00134BE7"/>
    <w:rsid w:val="00136FCE"/>
    <w:rsid w:val="001410E0"/>
    <w:rsid w:val="00141DC6"/>
    <w:rsid w:val="00142245"/>
    <w:rsid w:val="001435F0"/>
    <w:rsid w:val="00147474"/>
    <w:rsid w:val="00150766"/>
    <w:rsid w:val="00150B74"/>
    <w:rsid w:val="00150E25"/>
    <w:rsid w:val="00150FA7"/>
    <w:rsid w:val="001512B9"/>
    <w:rsid w:val="0015139E"/>
    <w:rsid w:val="00151A5C"/>
    <w:rsid w:val="00152DFB"/>
    <w:rsid w:val="00154314"/>
    <w:rsid w:val="00154646"/>
    <w:rsid w:val="00155233"/>
    <w:rsid w:val="001563D3"/>
    <w:rsid w:val="00157A45"/>
    <w:rsid w:val="001608EE"/>
    <w:rsid w:val="00161386"/>
    <w:rsid w:val="001628F7"/>
    <w:rsid w:val="00164A13"/>
    <w:rsid w:val="0017106D"/>
    <w:rsid w:val="00171797"/>
    <w:rsid w:val="00172EFE"/>
    <w:rsid w:val="0017586F"/>
    <w:rsid w:val="001758C5"/>
    <w:rsid w:val="00175A7B"/>
    <w:rsid w:val="0017619C"/>
    <w:rsid w:val="001763BE"/>
    <w:rsid w:val="001777D5"/>
    <w:rsid w:val="00177918"/>
    <w:rsid w:val="00177B95"/>
    <w:rsid w:val="0018090F"/>
    <w:rsid w:val="0018272B"/>
    <w:rsid w:val="001828AE"/>
    <w:rsid w:val="00183721"/>
    <w:rsid w:val="00185E38"/>
    <w:rsid w:val="00185F0E"/>
    <w:rsid w:val="00186793"/>
    <w:rsid w:val="00187AAB"/>
    <w:rsid w:val="00187BF1"/>
    <w:rsid w:val="0019077A"/>
    <w:rsid w:val="001914C6"/>
    <w:rsid w:val="00191D18"/>
    <w:rsid w:val="00192A38"/>
    <w:rsid w:val="00193EDD"/>
    <w:rsid w:val="001947C2"/>
    <w:rsid w:val="00194DF4"/>
    <w:rsid w:val="00195893"/>
    <w:rsid w:val="00196C96"/>
    <w:rsid w:val="00196EBD"/>
    <w:rsid w:val="001975C0"/>
    <w:rsid w:val="001A0D57"/>
    <w:rsid w:val="001A2724"/>
    <w:rsid w:val="001A2E4C"/>
    <w:rsid w:val="001A3EC6"/>
    <w:rsid w:val="001A5103"/>
    <w:rsid w:val="001A51BD"/>
    <w:rsid w:val="001A6151"/>
    <w:rsid w:val="001A6B84"/>
    <w:rsid w:val="001A7C59"/>
    <w:rsid w:val="001A7F1B"/>
    <w:rsid w:val="001B0035"/>
    <w:rsid w:val="001B035B"/>
    <w:rsid w:val="001B0E8E"/>
    <w:rsid w:val="001B3683"/>
    <w:rsid w:val="001B51C2"/>
    <w:rsid w:val="001B5355"/>
    <w:rsid w:val="001B7192"/>
    <w:rsid w:val="001B7507"/>
    <w:rsid w:val="001C0FEA"/>
    <w:rsid w:val="001C2B16"/>
    <w:rsid w:val="001C2CDB"/>
    <w:rsid w:val="001C40CC"/>
    <w:rsid w:val="001C4F4C"/>
    <w:rsid w:val="001C6301"/>
    <w:rsid w:val="001D1238"/>
    <w:rsid w:val="001D1C1B"/>
    <w:rsid w:val="001D26DD"/>
    <w:rsid w:val="001D2BED"/>
    <w:rsid w:val="001D2EAF"/>
    <w:rsid w:val="001D3CAB"/>
    <w:rsid w:val="001D3EFA"/>
    <w:rsid w:val="001D432A"/>
    <w:rsid w:val="001D462C"/>
    <w:rsid w:val="001D5F7A"/>
    <w:rsid w:val="001D68C4"/>
    <w:rsid w:val="001D7531"/>
    <w:rsid w:val="001D787D"/>
    <w:rsid w:val="001E34BB"/>
    <w:rsid w:val="001E380E"/>
    <w:rsid w:val="001E3E60"/>
    <w:rsid w:val="001E5A70"/>
    <w:rsid w:val="001E618F"/>
    <w:rsid w:val="001F19A6"/>
    <w:rsid w:val="001F1F40"/>
    <w:rsid w:val="001F2B2D"/>
    <w:rsid w:val="001F2BF0"/>
    <w:rsid w:val="001F3383"/>
    <w:rsid w:val="001F5244"/>
    <w:rsid w:val="001F535F"/>
    <w:rsid w:val="001F7865"/>
    <w:rsid w:val="00200EBC"/>
    <w:rsid w:val="00201011"/>
    <w:rsid w:val="00202890"/>
    <w:rsid w:val="002038AA"/>
    <w:rsid w:val="002045A6"/>
    <w:rsid w:val="0020520F"/>
    <w:rsid w:val="00206B3B"/>
    <w:rsid w:val="002072EA"/>
    <w:rsid w:val="00207E55"/>
    <w:rsid w:val="0021353E"/>
    <w:rsid w:val="00221C06"/>
    <w:rsid w:val="002222D3"/>
    <w:rsid w:val="0022286C"/>
    <w:rsid w:val="00222AC8"/>
    <w:rsid w:val="00224E0A"/>
    <w:rsid w:val="00225DFD"/>
    <w:rsid w:val="002275F5"/>
    <w:rsid w:val="00230C30"/>
    <w:rsid w:val="00230D73"/>
    <w:rsid w:val="00231F43"/>
    <w:rsid w:val="00231FAE"/>
    <w:rsid w:val="00232CA7"/>
    <w:rsid w:val="002330B1"/>
    <w:rsid w:val="00233994"/>
    <w:rsid w:val="00235237"/>
    <w:rsid w:val="00236F69"/>
    <w:rsid w:val="002373DA"/>
    <w:rsid w:val="00240389"/>
    <w:rsid w:val="00243091"/>
    <w:rsid w:val="00245F33"/>
    <w:rsid w:val="002464BE"/>
    <w:rsid w:val="002471D3"/>
    <w:rsid w:val="00247CE1"/>
    <w:rsid w:val="002510B4"/>
    <w:rsid w:val="0025263C"/>
    <w:rsid w:val="00254225"/>
    <w:rsid w:val="002552D9"/>
    <w:rsid w:val="002605D7"/>
    <w:rsid w:val="002652EF"/>
    <w:rsid w:val="002677B9"/>
    <w:rsid w:val="00267DAB"/>
    <w:rsid w:val="00267EAF"/>
    <w:rsid w:val="00270FB3"/>
    <w:rsid w:val="00272CF1"/>
    <w:rsid w:val="00272D02"/>
    <w:rsid w:val="00272EDB"/>
    <w:rsid w:val="002730C2"/>
    <w:rsid w:val="00273EED"/>
    <w:rsid w:val="00275147"/>
    <w:rsid w:val="00281E73"/>
    <w:rsid w:val="00282DF9"/>
    <w:rsid w:val="0028321C"/>
    <w:rsid w:val="00284E02"/>
    <w:rsid w:val="00285752"/>
    <w:rsid w:val="002862B7"/>
    <w:rsid w:val="00286F64"/>
    <w:rsid w:val="0028794B"/>
    <w:rsid w:val="002907E0"/>
    <w:rsid w:val="00291306"/>
    <w:rsid w:val="0029191E"/>
    <w:rsid w:val="00294D22"/>
    <w:rsid w:val="00296337"/>
    <w:rsid w:val="00296E65"/>
    <w:rsid w:val="002978BC"/>
    <w:rsid w:val="00297925"/>
    <w:rsid w:val="002A040F"/>
    <w:rsid w:val="002A1342"/>
    <w:rsid w:val="002A3076"/>
    <w:rsid w:val="002A418D"/>
    <w:rsid w:val="002A41CC"/>
    <w:rsid w:val="002A45C4"/>
    <w:rsid w:val="002A72E2"/>
    <w:rsid w:val="002B1800"/>
    <w:rsid w:val="002B2D19"/>
    <w:rsid w:val="002B48CD"/>
    <w:rsid w:val="002B6B92"/>
    <w:rsid w:val="002C0212"/>
    <w:rsid w:val="002C0D41"/>
    <w:rsid w:val="002C429B"/>
    <w:rsid w:val="002C5EB0"/>
    <w:rsid w:val="002C66A9"/>
    <w:rsid w:val="002D2040"/>
    <w:rsid w:val="002D25CE"/>
    <w:rsid w:val="002D35E9"/>
    <w:rsid w:val="002D4355"/>
    <w:rsid w:val="002D438F"/>
    <w:rsid w:val="002D4A3B"/>
    <w:rsid w:val="002D6066"/>
    <w:rsid w:val="002D6A8A"/>
    <w:rsid w:val="002D7A0C"/>
    <w:rsid w:val="002E0DDE"/>
    <w:rsid w:val="002E491A"/>
    <w:rsid w:val="002E4D7B"/>
    <w:rsid w:val="002F218A"/>
    <w:rsid w:val="002F2711"/>
    <w:rsid w:val="002F4FD7"/>
    <w:rsid w:val="002F4FE7"/>
    <w:rsid w:val="002F575D"/>
    <w:rsid w:val="002F6583"/>
    <w:rsid w:val="002F6870"/>
    <w:rsid w:val="002F6DEA"/>
    <w:rsid w:val="002F7E90"/>
    <w:rsid w:val="00301642"/>
    <w:rsid w:val="00301AA3"/>
    <w:rsid w:val="00301F8C"/>
    <w:rsid w:val="00302067"/>
    <w:rsid w:val="003025AD"/>
    <w:rsid w:val="00302AFF"/>
    <w:rsid w:val="0030359C"/>
    <w:rsid w:val="00303792"/>
    <w:rsid w:val="00304521"/>
    <w:rsid w:val="003060B1"/>
    <w:rsid w:val="00306AC5"/>
    <w:rsid w:val="0030775F"/>
    <w:rsid w:val="003079E0"/>
    <w:rsid w:val="00307BFF"/>
    <w:rsid w:val="0031139C"/>
    <w:rsid w:val="00311407"/>
    <w:rsid w:val="00311797"/>
    <w:rsid w:val="003126CC"/>
    <w:rsid w:val="00313D9D"/>
    <w:rsid w:val="00314BA6"/>
    <w:rsid w:val="003161C6"/>
    <w:rsid w:val="003164F1"/>
    <w:rsid w:val="00317AA6"/>
    <w:rsid w:val="00320B6F"/>
    <w:rsid w:val="00321789"/>
    <w:rsid w:val="00323974"/>
    <w:rsid w:val="00326027"/>
    <w:rsid w:val="00326C75"/>
    <w:rsid w:val="0033227F"/>
    <w:rsid w:val="00332F79"/>
    <w:rsid w:val="00333854"/>
    <w:rsid w:val="0033607B"/>
    <w:rsid w:val="00336605"/>
    <w:rsid w:val="0034141A"/>
    <w:rsid w:val="0034308C"/>
    <w:rsid w:val="00343974"/>
    <w:rsid w:val="00343FC1"/>
    <w:rsid w:val="00344570"/>
    <w:rsid w:val="003447D1"/>
    <w:rsid w:val="00345AD6"/>
    <w:rsid w:val="003469FE"/>
    <w:rsid w:val="003475D0"/>
    <w:rsid w:val="00351842"/>
    <w:rsid w:val="003550F4"/>
    <w:rsid w:val="0035700A"/>
    <w:rsid w:val="00357668"/>
    <w:rsid w:val="00362A4C"/>
    <w:rsid w:val="003631ED"/>
    <w:rsid w:val="00365091"/>
    <w:rsid w:val="00365AD8"/>
    <w:rsid w:val="00365F41"/>
    <w:rsid w:val="003679DF"/>
    <w:rsid w:val="00370952"/>
    <w:rsid w:val="00370F0B"/>
    <w:rsid w:val="00371A28"/>
    <w:rsid w:val="003741F2"/>
    <w:rsid w:val="00376FA8"/>
    <w:rsid w:val="00376FC7"/>
    <w:rsid w:val="003775CC"/>
    <w:rsid w:val="003776DB"/>
    <w:rsid w:val="00381206"/>
    <w:rsid w:val="00381A39"/>
    <w:rsid w:val="0038225D"/>
    <w:rsid w:val="00382854"/>
    <w:rsid w:val="003829D1"/>
    <w:rsid w:val="00383C15"/>
    <w:rsid w:val="00383EA9"/>
    <w:rsid w:val="003848A1"/>
    <w:rsid w:val="00385B31"/>
    <w:rsid w:val="00386A3F"/>
    <w:rsid w:val="003907FA"/>
    <w:rsid w:val="003909A3"/>
    <w:rsid w:val="00391309"/>
    <w:rsid w:val="003925D8"/>
    <w:rsid w:val="00393A61"/>
    <w:rsid w:val="003958E7"/>
    <w:rsid w:val="00397F03"/>
    <w:rsid w:val="003A0F6F"/>
    <w:rsid w:val="003A4DC2"/>
    <w:rsid w:val="003A54E1"/>
    <w:rsid w:val="003A55D1"/>
    <w:rsid w:val="003A7F7C"/>
    <w:rsid w:val="003B22EA"/>
    <w:rsid w:val="003B40DB"/>
    <w:rsid w:val="003B4B14"/>
    <w:rsid w:val="003B6131"/>
    <w:rsid w:val="003B76D9"/>
    <w:rsid w:val="003C1283"/>
    <w:rsid w:val="003C2123"/>
    <w:rsid w:val="003C4D65"/>
    <w:rsid w:val="003C554A"/>
    <w:rsid w:val="003C5631"/>
    <w:rsid w:val="003C587F"/>
    <w:rsid w:val="003D1140"/>
    <w:rsid w:val="003D1578"/>
    <w:rsid w:val="003D1593"/>
    <w:rsid w:val="003D2657"/>
    <w:rsid w:val="003D4F3D"/>
    <w:rsid w:val="003D7016"/>
    <w:rsid w:val="003D70F8"/>
    <w:rsid w:val="003E0635"/>
    <w:rsid w:val="003E0A39"/>
    <w:rsid w:val="003E10F4"/>
    <w:rsid w:val="003E21B0"/>
    <w:rsid w:val="003E24A2"/>
    <w:rsid w:val="003E3E02"/>
    <w:rsid w:val="003E3EBB"/>
    <w:rsid w:val="003E47AD"/>
    <w:rsid w:val="003E65F0"/>
    <w:rsid w:val="003E66C3"/>
    <w:rsid w:val="003E7913"/>
    <w:rsid w:val="003E7A15"/>
    <w:rsid w:val="003F26E1"/>
    <w:rsid w:val="004001CD"/>
    <w:rsid w:val="0040132A"/>
    <w:rsid w:val="00402ED5"/>
    <w:rsid w:val="004038D9"/>
    <w:rsid w:val="0040714F"/>
    <w:rsid w:val="0040736A"/>
    <w:rsid w:val="004074C5"/>
    <w:rsid w:val="00410B6D"/>
    <w:rsid w:val="00410BBD"/>
    <w:rsid w:val="004111DF"/>
    <w:rsid w:val="004138E5"/>
    <w:rsid w:val="00413908"/>
    <w:rsid w:val="004150E7"/>
    <w:rsid w:val="00422C72"/>
    <w:rsid w:val="004246F0"/>
    <w:rsid w:val="00426113"/>
    <w:rsid w:val="00426A93"/>
    <w:rsid w:val="0043131C"/>
    <w:rsid w:val="004328F7"/>
    <w:rsid w:val="00433630"/>
    <w:rsid w:val="00434798"/>
    <w:rsid w:val="00441970"/>
    <w:rsid w:val="00442D54"/>
    <w:rsid w:val="00447AC1"/>
    <w:rsid w:val="0045011C"/>
    <w:rsid w:val="004512FB"/>
    <w:rsid w:val="004525F3"/>
    <w:rsid w:val="00452B37"/>
    <w:rsid w:val="00452D3C"/>
    <w:rsid w:val="00455890"/>
    <w:rsid w:val="00456733"/>
    <w:rsid w:val="00457729"/>
    <w:rsid w:val="00460472"/>
    <w:rsid w:val="00461159"/>
    <w:rsid w:val="00461427"/>
    <w:rsid w:val="00461931"/>
    <w:rsid w:val="00464083"/>
    <w:rsid w:val="004641D9"/>
    <w:rsid w:val="00464268"/>
    <w:rsid w:val="004649F5"/>
    <w:rsid w:val="0046759B"/>
    <w:rsid w:val="00472123"/>
    <w:rsid w:val="00472E7E"/>
    <w:rsid w:val="00472EA6"/>
    <w:rsid w:val="0047335D"/>
    <w:rsid w:val="00474100"/>
    <w:rsid w:val="00475926"/>
    <w:rsid w:val="00476343"/>
    <w:rsid w:val="00476DE7"/>
    <w:rsid w:val="004775DF"/>
    <w:rsid w:val="00477ADC"/>
    <w:rsid w:val="004804D7"/>
    <w:rsid w:val="004823CF"/>
    <w:rsid w:val="00485F21"/>
    <w:rsid w:val="00487647"/>
    <w:rsid w:val="00487BDF"/>
    <w:rsid w:val="00492390"/>
    <w:rsid w:val="00492DB0"/>
    <w:rsid w:val="00492E31"/>
    <w:rsid w:val="00492E7D"/>
    <w:rsid w:val="004939DC"/>
    <w:rsid w:val="00496485"/>
    <w:rsid w:val="00496CFD"/>
    <w:rsid w:val="00497A88"/>
    <w:rsid w:val="004A07A9"/>
    <w:rsid w:val="004A1080"/>
    <w:rsid w:val="004A1D73"/>
    <w:rsid w:val="004A1DD9"/>
    <w:rsid w:val="004A221C"/>
    <w:rsid w:val="004A2D76"/>
    <w:rsid w:val="004A2FBA"/>
    <w:rsid w:val="004A5FF8"/>
    <w:rsid w:val="004A672D"/>
    <w:rsid w:val="004A68CE"/>
    <w:rsid w:val="004A6EBD"/>
    <w:rsid w:val="004A7631"/>
    <w:rsid w:val="004A79FF"/>
    <w:rsid w:val="004B039B"/>
    <w:rsid w:val="004B0E49"/>
    <w:rsid w:val="004B4D9A"/>
    <w:rsid w:val="004B64BD"/>
    <w:rsid w:val="004B7F0D"/>
    <w:rsid w:val="004C2079"/>
    <w:rsid w:val="004C2152"/>
    <w:rsid w:val="004C32C5"/>
    <w:rsid w:val="004C3565"/>
    <w:rsid w:val="004C3FFB"/>
    <w:rsid w:val="004C4617"/>
    <w:rsid w:val="004C4851"/>
    <w:rsid w:val="004C49E0"/>
    <w:rsid w:val="004C5380"/>
    <w:rsid w:val="004C5549"/>
    <w:rsid w:val="004C5D54"/>
    <w:rsid w:val="004C7303"/>
    <w:rsid w:val="004D1A45"/>
    <w:rsid w:val="004D1BC6"/>
    <w:rsid w:val="004D2334"/>
    <w:rsid w:val="004D2494"/>
    <w:rsid w:val="004D2D8E"/>
    <w:rsid w:val="004D44E5"/>
    <w:rsid w:val="004D7748"/>
    <w:rsid w:val="004E0333"/>
    <w:rsid w:val="004E1276"/>
    <w:rsid w:val="004E208C"/>
    <w:rsid w:val="004E37AE"/>
    <w:rsid w:val="004E399E"/>
    <w:rsid w:val="004E42C3"/>
    <w:rsid w:val="004E49F7"/>
    <w:rsid w:val="004E4A93"/>
    <w:rsid w:val="004E50F6"/>
    <w:rsid w:val="004E61EF"/>
    <w:rsid w:val="004E6774"/>
    <w:rsid w:val="004E74A4"/>
    <w:rsid w:val="004F04E2"/>
    <w:rsid w:val="004F0B40"/>
    <w:rsid w:val="004F1BC2"/>
    <w:rsid w:val="004F2061"/>
    <w:rsid w:val="004F3000"/>
    <w:rsid w:val="004F35F2"/>
    <w:rsid w:val="0050022D"/>
    <w:rsid w:val="005008A8"/>
    <w:rsid w:val="005019DF"/>
    <w:rsid w:val="00503750"/>
    <w:rsid w:val="00505AFE"/>
    <w:rsid w:val="00506328"/>
    <w:rsid w:val="005063C4"/>
    <w:rsid w:val="0050729A"/>
    <w:rsid w:val="00507E11"/>
    <w:rsid w:val="00513076"/>
    <w:rsid w:val="00521672"/>
    <w:rsid w:val="005217AA"/>
    <w:rsid w:val="005244E3"/>
    <w:rsid w:val="00524E52"/>
    <w:rsid w:val="005259CD"/>
    <w:rsid w:val="00525D05"/>
    <w:rsid w:val="0052612B"/>
    <w:rsid w:val="005279B0"/>
    <w:rsid w:val="00531785"/>
    <w:rsid w:val="00532BFF"/>
    <w:rsid w:val="00533A2B"/>
    <w:rsid w:val="0053500C"/>
    <w:rsid w:val="005367B0"/>
    <w:rsid w:val="00537841"/>
    <w:rsid w:val="00537D4F"/>
    <w:rsid w:val="00540718"/>
    <w:rsid w:val="0054081C"/>
    <w:rsid w:val="00540D2B"/>
    <w:rsid w:val="00541E3D"/>
    <w:rsid w:val="00543738"/>
    <w:rsid w:val="0054462D"/>
    <w:rsid w:val="00550085"/>
    <w:rsid w:val="00550C80"/>
    <w:rsid w:val="00551325"/>
    <w:rsid w:val="00552B91"/>
    <w:rsid w:val="00555E96"/>
    <w:rsid w:val="00555F45"/>
    <w:rsid w:val="00557169"/>
    <w:rsid w:val="0056064C"/>
    <w:rsid w:val="00560652"/>
    <w:rsid w:val="00562899"/>
    <w:rsid w:val="00562958"/>
    <w:rsid w:val="00563054"/>
    <w:rsid w:val="005643FA"/>
    <w:rsid w:val="00565284"/>
    <w:rsid w:val="00565286"/>
    <w:rsid w:val="00565F7A"/>
    <w:rsid w:val="00566F47"/>
    <w:rsid w:val="005672DD"/>
    <w:rsid w:val="00567D44"/>
    <w:rsid w:val="00570998"/>
    <w:rsid w:val="00570B4B"/>
    <w:rsid w:val="005712AF"/>
    <w:rsid w:val="00573B6A"/>
    <w:rsid w:val="00577F52"/>
    <w:rsid w:val="00577FFC"/>
    <w:rsid w:val="0058039A"/>
    <w:rsid w:val="00582FB8"/>
    <w:rsid w:val="00583EA5"/>
    <w:rsid w:val="00584252"/>
    <w:rsid w:val="0058442A"/>
    <w:rsid w:val="00586241"/>
    <w:rsid w:val="00587841"/>
    <w:rsid w:val="00587974"/>
    <w:rsid w:val="00590040"/>
    <w:rsid w:val="00591EA2"/>
    <w:rsid w:val="00593F4E"/>
    <w:rsid w:val="00594952"/>
    <w:rsid w:val="0059547F"/>
    <w:rsid w:val="0059624F"/>
    <w:rsid w:val="0059659F"/>
    <w:rsid w:val="005A05DD"/>
    <w:rsid w:val="005A0BCD"/>
    <w:rsid w:val="005A112E"/>
    <w:rsid w:val="005A14B7"/>
    <w:rsid w:val="005A1743"/>
    <w:rsid w:val="005A2309"/>
    <w:rsid w:val="005A2816"/>
    <w:rsid w:val="005A3F73"/>
    <w:rsid w:val="005A4068"/>
    <w:rsid w:val="005B059C"/>
    <w:rsid w:val="005B10A0"/>
    <w:rsid w:val="005B14B2"/>
    <w:rsid w:val="005B16E1"/>
    <w:rsid w:val="005B31FA"/>
    <w:rsid w:val="005B45CF"/>
    <w:rsid w:val="005C0259"/>
    <w:rsid w:val="005C161B"/>
    <w:rsid w:val="005C5208"/>
    <w:rsid w:val="005C554F"/>
    <w:rsid w:val="005C6067"/>
    <w:rsid w:val="005C7FF1"/>
    <w:rsid w:val="005D1DEA"/>
    <w:rsid w:val="005D2E9D"/>
    <w:rsid w:val="005D2FB0"/>
    <w:rsid w:val="005D5516"/>
    <w:rsid w:val="005D5702"/>
    <w:rsid w:val="005D7852"/>
    <w:rsid w:val="005D7BA1"/>
    <w:rsid w:val="005E4075"/>
    <w:rsid w:val="005E43F8"/>
    <w:rsid w:val="005E443B"/>
    <w:rsid w:val="005E50A8"/>
    <w:rsid w:val="005E5F39"/>
    <w:rsid w:val="005E6624"/>
    <w:rsid w:val="005E68EC"/>
    <w:rsid w:val="005F05EC"/>
    <w:rsid w:val="005F146C"/>
    <w:rsid w:val="005F1857"/>
    <w:rsid w:val="005F26FD"/>
    <w:rsid w:val="005F2DE4"/>
    <w:rsid w:val="005F350B"/>
    <w:rsid w:val="005F6342"/>
    <w:rsid w:val="005F65A4"/>
    <w:rsid w:val="005F6C32"/>
    <w:rsid w:val="005F6D4B"/>
    <w:rsid w:val="0060005A"/>
    <w:rsid w:val="00600D3A"/>
    <w:rsid w:val="00603F56"/>
    <w:rsid w:val="00604E6F"/>
    <w:rsid w:val="00605036"/>
    <w:rsid w:val="006073A9"/>
    <w:rsid w:val="00613D82"/>
    <w:rsid w:val="006145B4"/>
    <w:rsid w:val="00620113"/>
    <w:rsid w:val="00622040"/>
    <w:rsid w:val="00622FAC"/>
    <w:rsid w:val="00623B5A"/>
    <w:rsid w:val="00623DFB"/>
    <w:rsid w:val="0062532C"/>
    <w:rsid w:val="0062644B"/>
    <w:rsid w:val="00626A62"/>
    <w:rsid w:val="00626CCF"/>
    <w:rsid w:val="006271D6"/>
    <w:rsid w:val="006271EB"/>
    <w:rsid w:val="00630205"/>
    <w:rsid w:val="00630847"/>
    <w:rsid w:val="00630AE9"/>
    <w:rsid w:val="00630CC7"/>
    <w:rsid w:val="006314EE"/>
    <w:rsid w:val="00633AC2"/>
    <w:rsid w:val="00635983"/>
    <w:rsid w:val="0063770A"/>
    <w:rsid w:val="00637D28"/>
    <w:rsid w:val="00637E5E"/>
    <w:rsid w:val="00640387"/>
    <w:rsid w:val="00640724"/>
    <w:rsid w:val="00640B50"/>
    <w:rsid w:val="00641DC6"/>
    <w:rsid w:val="00642578"/>
    <w:rsid w:val="00643044"/>
    <w:rsid w:val="00646AEB"/>
    <w:rsid w:val="0064765A"/>
    <w:rsid w:val="006509F2"/>
    <w:rsid w:val="00650A24"/>
    <w:rsid w:val="006518BE"/>
    <w:rsid w:val="00652293"/>
    <w:rsid w:val="00652886"/>
    <w:rsid w:val="0065348A"/>
    <w:rsid w:val="00654C68"/>
    <w:rsid w:val="00654DEC"/>
    <w:rsid w:val="00655712"/>
    <w:rsid w:val="00656B96"/>
    <w:rsid w:val="006575B6"/>
    <w:rsid w:val="006603E6"/>
    <w:rsid w:val="00660854"/>
    <w:rsid w:val="00660F5A"/>
    <w:rsid w:val="006623BC"/>
    <w:rsid w:val="00662DF8"/>
    <w:rsid w:val="006649A3"/>
    <w:rsid w:val="006658B5"/>
    <w:rsid w:val="00666070"/>
    <w:rsid w:val="00670A58"/>
    <w:rsid w:val="00671786"/>
    <w:rsid w:val="006725CC"/>
    <w:rsid w:val="00673AAB"/>
    <w:rsid w:val="00673EB6"/>
    <w:rsid w:val="0067448B"/>
    <w:rsid w:val="00677782"/>
    <w:rsid w:val="00680EA3"/>
    <w:rsid w:val="00690504"/>
    <w:rsid w:val="00691926"/>
    <w:rsid w:val="00693D19"/>
    <w:rsid w:val="00694F30"/>
    <w:rsid w:val="006950F2"/>
    <w:rsid w:val="00695C26"/>
    <w:rsid w:val="00696159"/>
    <w:rsid w:val="006972B5"/>
    <w:rsid w:val="006A1CC7"/>
    <w:rsid w:val="006A2D27"/>
    <w:rsid w:val="006A3015"/>
    <w:rsid w:val="006A4D79"/>
    <w:rsid w:val="006A67E0"/>
    <w:rsid w:val="006A7A73"/>
    <w:rsid w:val="006B05E2"/>
    <w:rsid w:val="006B1613"/>
    <w:rsid w:val="006B282F"/>
    <w:rsid w:val="006B2F33"/>
    <w:rsid w:val="006B4CDB"/>
    <w:rsid w:val="006B5474"/>
    <w:rsid w:val="006B6A96"/>
    <w:rsid w:val="006B7962"/>
    <w:rsid w:val="006C1618"/>
    <w:rsid w:val="006C3AED"/>
    <w:rsid w:val="006C4451"/>
    <w:rsid w:val="006C4663"/>
    <w:rsid w:val="006C75AA"/>
    <w:rsid w:val="006D0D60"/>
    <w:rsid w:val="006D19F2"/>
    <w:rsid w:val="006D2404"/>
    <w:rsid w:val="006D2EE9"/>
    <w:rsid w:val="006D4543"/>
    <w:rsid w:val="006E005D"/>
    <w:rsid w:val="006E09AC"/>
    <w:rsid w:val="006E0D76"/>
    <w:rsid w:val="006E0DA8"/>
    <w:rsid w:val="006E2DF7"/>
    <w:rsid w:val="006E5A40"/>
    <w:rsid w:val="006E74D0"/>
    <w:rsid w:val="006F073B"/>
    <w:rsid w:val="006F0E42"/>
    <w:rsid w:val="006F17A7"/>
    <w:rsid w:val="006F35CF"/>
    <w:rsid w:val="006F3625"/>
    <w:rsid w:val="006F4299"/>
    <w:rsid w:val="006F4935"/>
    <w:rsid w:val="006F4A2A"/>
    <w:rsid w:val="006F4F7D"/>
    <w:rsid w:val="006F5198"/>
    <w:rsid w:val="006F6A84"/>
    <w:rsid w:val="006F7928"/>
    <w:rsid w:val="007002E1"/>
    <w:rsid w:val="007004DD"/>
    <w:rsid w:val="0070115F"/>
    <w:rsid w:val="00703CE3"/>
    <w:rsid w:val="0070642B"/>
    <w:rsid w:val="00706B3B"/>
    <w:rsid w:val="00712CD8"/>
    <w:rsid w:val="007140E0"/>
    <w:rsid w:val="007166A5"/>
    <w:rsid w:val="00716F55"/>
    <w:rsid w:val="007178A5"/>
    <w:rsid w:val="00717ABB"/>
    <w:rsid w:val="007205A1"/>
    <w:rsid w:val="007207A2"/>
    <w:rsid w:val="00720DCF"/>
    <w:rsid w:val="00722814"/>
    <w:rsid w:val="0072319B"/>
    <w:rsid w:val="00723B81"/>
    <w:rsid w:val="00724A28"/>
    <w:rsid w:val="00724B8F"/>
    <w:rsid w:val="0072532C"/>
    <w:rsid w:val="00725A06"/>
    <w:rsid w:val="00726996"/>
    <w:rsid w:val="00730BFE"/>
    <w:rsid w:val="00730FB8"/>
    <w:rsid w:val="007313D5"/>
    <w:rsid w:val="00731D37"/>
    <w:rsid w:val="00732A42"/>
    <w:rsid w:val="00733B7C"/>
    <w:rsid w:val="00733F64"/>
    <w:rsid w:val="00734210"/>
    <w:rsid w:val="007353C9"/>
    <w:rsid w:val="0073606C"/>
    <w:rsid w:val="007365F3"/>
    <w:rsid w:val="00737186"/>
    <w:rsid w:val="007378A1"/>
    <w:rsid w:val="007405C5"/>
    <w:rsid w:val="0074089D"/>
    <w:rsid w:val="00740992"/>
    <w:rsid w:val="00740FCE"/>
    <w:rsid w:val="0074113A"/>
    <w:rsid w:val="00741BFB"/>
    <w:rsid w:val="00742F0E"/>
    <w:rsid w:val="00745530"/>
    <w:rsid w:val="00745689"/>
    <w:rsid w:val="007461A8"/>
    <w:rsid w:val="007521BC"/>
    <w:rsid w:val="0075309C"/>
    <w:rsid w:val="00753940"/>
    <w:rsid w:val="00754270"/>
    <w:rsid w:val="00754ADB"/>
    <w:rsid w:val="00754EDA"/>
    <w:rsid w:val="00755A17"/>
    <w:rsid w:val="007562D1"/>
    <w:rsid w:val="00756A5E"/>
    <w:rsid w:val="00757251"/>
    <w:rsid w:val="007579E2"/>
    <w:rsid w:val="0076100A"/>
    <w:rsid w:val="007610B5"/>
    <w:rsid w:val="00762532"/>
    <w:rsid w:val="00763A83"/>
    <w:rsid w:val="00763DF9"/>
    <w:rsid w:val="00764D90"/>
    <w:rsid w:val="007656C5"/>
    <w:rsid w:val="00765FDF"/>
    <w:rsid w:val="00767E29"/>
    <w:rsid w:val="007706BA"/>
    <w:rsid w:val="007802C1"/>
    <w:rsid w:val="00781982"/>
    <w:rsid w:val="007821B1"/>
    <w:rsid w:val="00782410"/>
    <w:rsid w:val="00782832"/>
    <w:rsid w:val="00784C6A"/>
    <w:rsid w:val="00786DAB"/>
    <w:rsid w:val="00787C7E"/>
    <w:rsid w:val="00791AD5"/>
    <w:rsid w:val="007932D6"/>
    <w:rsid w:val="00793A15"/>
    <w:rsid w:val="00794834"/>
    <w:rsid w:val="00795026"/>
    <w:rsid w:val="00795494"/>
    <w:rsid w:val="00795681"/>
    <w:rsid w:val="00795825"/>
    <w:rsid w:val="00795D82"/>
    <w:rsid w:val="00795FE3"/>
    <w:rsid w:val="007962C8"/>
    <w:rsid w:val="00796544"/>
    <w:rsid w:val="0079663B"/>
    <w:rsid w:val="007977A4"/>
    <w:rsid w:val="007A1C46"/>
    <w:rsid w:val="007A30DE"/>
    <w:rsid w:val="007A40D4"/>
    <w:rsid w:val="007A4980"/>
    <w:rsid w:val="007A4FDA"/>
    <w:rsid w:val="007A61BC"/>
    <w:rsid w:val="007A7DAF"/>
    <w:rsid w:val="007B1268"/>
    <w:rsid w:val="007B47F8"/>
    <w:rsid w:val="007B5442"/>
    <w:rsid w:val="007B6235"/>
    <w:rsid w:val="007C01F0"/>
    <w:rsid w:val="007C077F"/>
    <w:rsid w:val="007C110B"/>
    <w:rsid w:val="007C151E"/>
    <w:rsid w:val="007C1771"/>
    <w:rsid w:val="007C3682"/>
    <w:rsid w:val="007C5B52"/>
    <w:rsid w:val="007C63CB"/>
    <w:rsid w:val="007C69D3"/>
    <w:rsid w:val="007C7E22"/>
    <w:rsid w:val="007D1A6E"/>
    <w:rsid w:val="007D2CDD"/>
    <w:rsid w:val="007D3583"/>
    <w:rsid w:val="007D550C"/>
    <w:rsid w:val="007D5928"/>
    <w:rsid w:val="007D68EE"/>
    <w:rsid w:val="007D6B82"/>
    <w:rsid w:val="007E0757"/>
    <w:rsid w:val="007E076A"/>
    <w:rsid w:val="007E12BA"/>
    <w:rsid w:val="007E198C"/>
    <w:rsid w:val="007E21DF"/>
    <w:rsid w:val="007E3E32"/>
    <w:rsid w:val="007E4A82"/>
    <w:rsid w:val="007E573E"/>
    <w:rsid w:val="007E5E54"/>
    <w:rsid w:val="007E7073"/>
    <w:rsid w:val="007F0050"/>
    <w:rsid w:val="007F18AF"/>
    <w:rsid w:val="007F2020"/>
    <w:rsid w:val="007F38BB"/>
    <w:rsid w:val="007F40C6"/>
    <w:rsid w:val="007F5325"/>
    <w:rsid w:val="007F55AA"/>
    <w:rsid w:val="007F580D"/>
    <w:rsid w:val="007F61C3"/>
    <w:rsid w:val="007F7306"/>
    <w:rsid w:val="008014B0"/>
    <w:rsid w:val="00801700"/>
    <w:rsid w:val="00801756"/>
    <w:rsid w:val="008046F0"/>
    <w:rsid w:val="008060D9"/>
    <w:rsid w:val="0080640D"/>
    <w:rsid w:val="008065C6"/>
    <w:rsid w:val="008077D6"/>
    <w:rsid w:val="00810C33"/>
    <w:rsid w:val="00811D12"/>
    <w:rsid w:val="008128CF"/>
    <w:rsid w:val="00812D6F"/>
    <w:rsid w:val="008132B4"/>
    <w:rsid w:val="0081712B"/>
    <w:rsid w:val="008179F0"/>
    <w:rsid w:val="00821E60"/>
    <w:rsid w:val="008234EA"/>
    <w:rsid w:val="00823895"/>
    <w:rsid w:val="0082688B"/>
    <w:rsid w:val="00832378"/>
    <w:rsid w:val="008325A0"/>
    <w:rsid w:val="00832C00"/>
    <w:rsid w:val="00832DC6"/>
    <w:rsid w:val="0083591B"/>
    <w:rsid w:val="0083607E"/>
    <w:rsid w:val="00840109"/>
    <w:rsid w:val="00841F49"/>
    <w:rsid w:val="00842A85"/>
    <w:rsid w:val="00843D3E"/>
    <w:rsid w:val="00843EA6"/>
    <w:rsid w:val="008451C3"/>
    <w:rsid w:val="0084740D"/>
    <w:rsid w:val="0085075C"/>
    <w:rsid w:val="0085174B"/>
    <w:rsid w:val="00853734"/>
    <w:rsid w:val="008551A2"/>
    <w:rsid w:val="008569BD"/>
    <w:rsid w:val="008576A2"/>
    <w:rsid w:val="008608E9"/>
    <w:rsid w:val="00860A07"/>
    <w:rsid w:val="008612F3"/>
    <w:rsid w:val="008639A5"/>
    <w:rsid w:val="0086408A"/>
    <w:rsid w:val="00864947"/>
    <w:rsid w:val="008649DD"/>
    <w:rsid w:val="008661F9"/>
    <w:rsid w:val="00866975"/>
    <w:rsid w:val="00866CE5"/>
    <w:rsid w:val="00867A4C"/>
    <w:rsid w:val="0087343F"/>
    <w:rsid w:val="00876089"/>
    <w:rsid w:val="0088013D"/>
    <w:rsid w:val="0088138E"/>
    <w:rsid w:val="008825FD"/>
    <w:rsid w:val="00883505"/>
    <w:rsid w:val="0089079B"/>
    <w:rsid w:val="008919D3"/>
    <w:rsid w:val="00892ECC"/>
    <w:rsid w:val="00894728"/>
    <w:rsid w:val="0089489C"/>
    <w:rsid w:val="008959CA"/>
    <w:rsid w:val="00896FDF"/>
    <w:rsid w:val="008A3C73"/>
    <w:rsid w:val="008A3DC4"/>
    <w:rsid w:val="008A3F0D"/>
    <w:rsid w:val="008A57F9"/>
    <w:rsid w:val="008A5B19"/>
    <w:rsid w:val="008A5BB0"/>
    <w:rsid w:val="008A6750"/>
    <w:rsid w:val="008A7FE6"/>
    <w:rsid w:val="008B2056"/>
    <w:rsid w:val="008B2364"/>
    <w:rsid w:val="008B3925"/>
    <w:rsid w:val="008B61B0"/>
    <w:rsid w:val="008B6723"/>
    <w:rsid w:val="008C029C"/>
    <w:rsid w:val="008C0365"/>
    <w:rsid w:val="008C28BB"/>
    <w:rsid w:val="008C2B34"/>
    <w:rsid w:val="008C61DF"/>
    <w:rsid w:val="008C7E2A"/>
    <w:rsid w:val="008D3718"/>
    <w:rsid w:val="008D5494"/>
    <w:rsid w:val="008E19B2"/>
    <w:rsid w:val="008E1EC8"/>
    <w:rsid w:val="008E220A"/>
    <w:rsid w:val="008E2C5A"/>
    <w:rsid w:val="008E4DC6"/>
    <w:rsid w:val="008F1158"/>
    <w:rsid w:val="008F11E8"/>
    <w:rsid w:val="008F5468"/>
    <w:rsid w:val="008F680B"/>
    <w:rsid w:val="008F692F"/>
    <w:rsid w:val="008F7220"/>
    <w:rsid w:val="00903701"/>
    <w:rsid w:val="009042DF"/>
    <w:rsid w:val="0090478B"/>
    <w:rsid w:val="009048B0"/>
    <w:rsid w:val="00904F12"/>
    <w:rsid w:val="00905342"/>
    <w:rsid w:val="00907E09"/>
    <w:rsid w:val="00910D3A"/>
    <w:rsid w:val="0091335B"/>
    <w:rsid w:val="009135B7"/>
    <w:rsid w:val="00914E21"/>
    <w:rsid w:val="00915A73"/>
    <w:rsid w:val="00920B99"/>
    <w:rsid w:val="0092305A"/>
    <w:rsid w:val="00923B92"/>
    <w:rsid w:val="00925A87"/>
    <w:rsid w:val="00932DC6"/>
    <w:rsid w:val="009332F5"/>
    <w:rsid w:val="009335CE"/>
    <w:rsid w:val="0093382D"/>
    <w:rsid w:val="00933E2B"/>
    <w:rsid w:val="0093441B"/>
    <w:rsid w:val="00935360"/>
    <w:rsid w:val="00935AFD"/>
    <w:rsid w:val="00937201"/>
    <w:rsid w:val="009419EA"/>
    <w:rsid w:val="00942A9A"/>
    <w:rsid w:val="00942F3F"/>
    <w:rsid w:val="0094360F"/>
    <w:rsid w:val="00944203"/>
    <w:rsid w:val="0094443A"/>
    <w:rsid w:val="0094565F"/>
    <w:rsid w:val="0094728F"/>
    <w:rsid w:val="0095069D"/>
    <w:rsid w:val="0095112E"/>
    <w:rsid w:val="00953E95"/>
    <w:rsid w:val="009543AF"/>
    <w:rsid w:val="0095735C"/>
    <w:rsid w:val="00957F43"/>
    <w:rsid w:val="00960591"/>
    <w:rsid w:val="00960A58"/>
    <w:rsid w:val="009614B4"/>
    <w:rsid w:val="00961A77"/>
    <w:rsid w:val="009628A0"/>
    <w:rsid w:val="009649C9"/>
    <w:rsid w:val="0096689D"/>
    <w:rsid w:val="00966BCB"/>
    <w:rsid w:val="00972272"/>
    <w:rsid w:val="00972877"/>
    <w:rsid w:val="0097622F"/>
    <w:rsid w:val="0097640D"/>
    <w:rsid w:val="00977CBA"/>
    <w:rsid w:val="00983159"/>
    <w:rsid w:val="00987DC0"/>
    <w:rsid w:val="00992047"/>
    <w:rsid w:val="00994A19"/>
    <w:rsid w:val="009951EA"/>
    <w:rsid w:val="00995DD7"/>
    <w:rsid w:val="009A08A9"/>
    <w:rsid w:val="009A2961"/>
    <w:rsid w:val="009A3EB2"/>
    <w:rsid w:val="009A58A8"/>
    <w:rsid w:val="009A63A8"/>
    <w:rsid w:val="009A7D1E"/>
    <w:rsid w:val="009B031C"/>
    <w:rsid w:val="009B1947"/>
    <w:rsid w:val="009B307C"/>
    <w:rsid w:val="009B34A9"/>
    <w:rsid w:val="009B53D8"/>
    <w:rsid w:val="009B6745"/>
    <w:rsid w:val="009B6CA8"/>
    <w:rsid w:val="009C0EBA"/>
    <w:rsid w:val="009C14C4"/>
    <w:rsid w:val="009C1C56"/>
    <w:rsid w:val="009C212E"/>
    <w:rsid w:val="009C2F1E"/>
    <w:rsid w:val="009C383C"/>
    <w:rsid w:val="009D0629"/>
    <w:rsid w:val="009D1645"/>
    <w:rsid w:val="009D18A8"/>
    <w:rsid w:val="009D22F3"/>
    <w:rsid w:val="009D3C68"/>
    <w:rsid w:val="009D5A15"/>
    <w:rsid w:val="009D5FBC"/>
    <w:rsid w:val="009D61C9"/>
    <w:rsid w:val="009D675A"/>
    <w:rsid w:val="009D77BF"/>
    <w:rsid w:val="009E05AD"/>
    <w:rsid w:val="009E6EA7"/>
    <w:rsid w:val="009F29CB"/>
    <w:rsid w:val="009F2D36"/>
    <w:rsid w:val="009F43EF"/>
    <w:rsid w:val="009F505C"/>
    <w:rsid w:val="009F5581"/>
    <w:rsid w:val="009F5706"/>
    <w:rsid w:val="009F6C9D"/>
    <w:rsid w:val="009F7174"/>
    <w:rsid w:val="009F7478"/>
    <w:rsid w:val="00A00AF4"/>
    <w:rsid w:val="00A0128E"/>
    <w:rsid w:val="00A024F1"/>
    <w:rsid w:val="00A02E9E"/>
    <w:rsid w:val="00A035A6"/>
    <w:rsid w:val="00A06488"/>
    <w:rsid w:val="00A06BB2"/>
    <w:rsid w:val="00A076EE"/>
    <w:rsid w:val="00A10514"/>
    <w:rsid w:val="00A10A50"/>
    <w:rsid w:val="00A11510"/>
    <w:rsid w:val="00A124AF"/>
    <w:rsid w:val="00A133B2"/>
    <w:rsid w:val="00A13913"/>
    <w:rsid w:val="00A208F9"/>
    <w:rsid w:val="00A21041"/>
    <w:rsid w:val="00A25CAB"/>
    <w:rsid w:val="00A2642D"/>
    <w:rsid w:val="00A310BB"/>
    <w:rsid w:val="00A3208E"/>
    <w:rsid w:val="00A3266E"/>
    <w:rsid w:val="00A34A17"/>
    <w:rsid w:val="00A35437"/>
    <w:rsid w:val="00A35C90"/>
    <w:rsid w:val="00A37FFE"/>
    <w:rsid w:val="00A4071E"/>
    <w:rsid w:val="00A42578"/>
    <w:rsid w:val="00A4515E"/>
    <w:rsid w:val="00A45E2F"/>
    <w:rsid w:val="00A465C5"/>
    <w:rsid w:val="00A476C1"/>
    <w:rsid w:val="00A47A31"/>
    <w:rsid w:val="00A509E6"/>
    <w:rsid w:val="00A50AA6"/>
    <w:rsid w:val="00A52E56"/>
    <w:rsid w:val="00A549A5"/>
    <w:rsid w:val="00A5501B"/>
    <w:rsid w:val="00A57450"/>
    <w:rsid w:val="00A57E7A"/>
    <w:rsid w:val="00A6140B"/>
    <w:rsid w:val="00A615F8"/>
    <w:rsid w:val="00A62ACA"/>
    <w:rsid w:val="00A63FC8"/>
    <w:rsid w:val="00A65630"/>
    <w:rsid w:val="00A65903"/>
    <w:rsid w:val="00A6595C"/>
    <w:rsid w:val="00A65BB6"/>
    <w:rsid w:val="00A67776"/>
    <w:rsid w:val="00A71506"/>
    <w:rsid w:val="00A71AB6"/>
    <w:rsid w:val="00A71D56"/>
    <w:rsid w:val="00A73227"/>
    <w:rsid w:val="00A765C5"/>
    <w:rsid w:val="00A801BC"/>
    <w:rsid w:val="00A84798"/>
    <w:rsid w:val="00A85C82"/>
    <w:rsid w:val="00A903F1"/>
    <w:rsid w:val="00A9197C"/>
    <w:rsid w:val="00A91A1E"/>
    <w:rsid w:val="00A9215D"/>
    <w:rsid w:val="00A93B36"/>
    <w:rsid w:val="00A948F0"/>
    <w:rsid w:val="00A95668"/>
    <w:rsid w:val="00A957ED"/>
    <w:rsid w:val="00A971A7"/>
    <w:rsid w:val="00A97CA2"/>
    <w:rsid w:val="00AA0BC7"/>
    <w:rsid w:val="00AA6B2D"/>
    <w:rsid w:val="00AB0020"/>
    <w:rsid w:val="00AB055A"/>
    <w:rsid w:val="00AB572C"/>
    <w:rsid w:val="00AB61B9"/>
    <w:rsid w:val="00AB65D0"/>
    <w:rsid w:val="00AB6AC8"/>
    <w:rsid w:val="00AC1B12"/>
    <w:rsid w:val="00AC313B"/>
    <w:rsid w:val="00AC4966"/>
    <w:rsid w:val="00AC65D5"/>
    <w:rsid w:val="00AC68F8"/>
    <w:rsid w:val="00AC7719"/>
    <w:rsid w:val="00AC7AF7"/>
    <w:rsid w:val="00AD062A"/>
    <w:rsid w:val="00AD1679"/>
    <w:rsid w:val="00AD2314"/>
    <w:rsid w:val="00AD39D2"/>
    <w:rsid w:val="00AD39DA"/>
    <w:rsid w:val="00AD45AE"/>
    <w:rsid w:val="00AD474C"/>
    <w:rsid w:val="00AD47B6"/>
    <w:rsid w:val="00AD6953"/>
    <w:rsid w:val="00AD6DB0"/>
    <w:rsid w:val="00AE2B7F"/>
    <w:rsid w:val="00AE6BF1"/>
    <w:rsid w:val="00AF0980"/>
    <w:rsid w:val="00AF3937"/>
    <w:rsid w:val="00AF3A76"/>
    <w:rsid w:val="00AF3B45"/>
    <w:rsid w:val="00AF45BB"/>
    <w:rsid w:val="00AF7DD4"/>
    <w:rsid w:val="00B00456"/>
    <w:rsid w:val="00B009FB"/>
    <w:rsid w:val="00B01B36"/>
    <w:rsid w:val="00B01EFB"/>
    <w:rsid w:val="00B0362F"/>
    <w:rsid w:val="00B03D95"/>
    <w:rsid w:val="00B0672F"/>
    <w:rsid w:val="00B06ACB"/>
    <w:rsid w:val="00B07FBF"/>
    <w:rsid w:val="00B10C19"/>
    <w:rsid w:val="00B11BE8"/>
    <w:rsid w:val="00B13AE5"/>
    <w:rsid w:val="00B13BBA"/>
    <w:rsid w:val="00B13C5A"/>
    <w:rsid w:val="00B1635E"/>
    <w:rsid w:val="00B209CA"/>
    <w:rsid w:val="00B21F16"/>
    <w:rsid w:val="00B228CF"/>
    <w:rsid w:val="00B2470D"/>
    <w:rsid w:val="00B25AD2"/>
    <w:rsid w:val="00B26919"/>
    <w:rsid w:val="00B27E52"/>
    <w:rsid w:val="00B309A0"/>
    <w:rsid w:val="00B34BEC"/>
    <w:rsid w:val="00B34D85"/>
    <w:rsid w:val="00B35031"/>
    <w:rsid w:val="00B356E6"/>
    <w:rsid w:val="00B36578"/>
    <w:rsid w:val="00B37194"/>
    <w:rsid w:val="00B405A4"/>
    <w:rsid w:val="00B430A1"/>
    <w:rsid w:val="00B4464F"/>
    <w:rsid w:val="00B45E86"/>
    <w:rsid w:val="00B47100"/>
    <w:rsid w:val="00B47128"/>
    <w:rsid w:val="00B478A1"/>
    <w:rsid w:val="00B47902"/>
    <w:rsid w:val="00B47EC1"/>
    <w:rsid w:val="00B51A99"/>
    <w:rsid w:val="00B5203A"/>
    <w:rsid w:val="00B5360A"/>
    <w:rsid w:val="00B6091A"/>
    <w:rsid w:val="00B60D44"/>
    <w:rsid w:val="00B61F2D"/>
    <w:rsid w:val="00B625D9"/>
    <w:rsid w:val="00B62BFD"/>
    <w:rsid w:val="00B656CC"/>
    <w:rsid w:val="00B6600E"/>
    <w:rsid w:val="00B66BD6"/>
    <w:rsid w:val="00B7352A"/>
    <w:rsid w:val="00B74256"/>
    <w:rsid w:val="00B743C2"/>
    <w:rsid w:val="00B74A92"/>
    <w:rsid w:val="00B773F1"/>
    <w:rsid w:val="00B832A5"/>
    <w:rsid w:val="00B85329"/>
    <w:rsid w:val="00B85B9B"/>
    <w:rsid w:val="00B861B2"/>
    <w:rsid w:val="00B869D1"/>
    <w:rsid w:val="00B8791A"/>
    <w:rsid w:val="00B900CF"/>
    <w:rsid w:val="00B918CE"/>
    <w:rsid w:val="00B921E0"/>
    <w:rsid w:val="00B9402E"/>
    <w:rsid w:val="00B951A8"/>
    <w:rsid w:val="00B95DFD"/>
    <w:rsid w:val="00BA14E1"/>
    <w:rsid w:val="00BA19C0"/>
    <w:rsid w:val="00BA2E1F"/>
    <w:rsid w:val="00BA3CB2"/>
    <w:rsid w:val="00BA47A0"/>
    <w:rsid w:val="00BA4F7D"/>
    <w:rsid w:val="00BA5C75"/>
    <w:rsid w:val="00BA712C"/>
    <w:rsid w:val="00BA7400"/>
    <w:rsid w:val="00BA7A6C"/>
    <w:rsid w:val="00BA7C62"/>
    <w:rsid w:val="00BB072A"/>
    <w:rsid w:val="00BB0775"/>
    <w:rsid w:val="00BB08EC"/>
    <w:rsid w:val="00BB11C7"/>
    <w:rsid w:val="00BB1C24"/>
    <w:rsid w:val="00BB2184"/>
    <w:rsid w:val="00BB3CFF"/>
    <w:rsid w:val="00BB458B"/>
    <w:rsid w:val="00BB478C"/>
    <w:rsid w:val="00BB7211"/>
    <w:rsid w:val="00BC1F29"/>
    <w:rsid w:val="00BC2B87"/>
    <w:rsid w:val="00BC2D25"/>
    <w:rsid w:val="00BC5F88"/>
    <w:rsid w:val="00BC76FB"/>
    <w:rsid w:val="00BD0BE9"/>
    <w:rsid w:val="00BD70B4"/>
    <w:rsid w:val="00BE0E8B"/>
    <w:rsid w:val="00BE285D"/>
    <w:rsid w:val="00BE39B6"/>
    <w:rsid w:val="00BE3BFA"/>
    <w:rsid w:val="00BE3CE9"/>
    <w:rsid w:val="00BE3D3D"/>
    <w:rsid w:val="00BE5557"/>
    <w:rsid w:val="00BE55C4"/>
    <w:rsid w:val="00BE69FF"/>
    <w:rsid w:val="00BE784B"/>
    <w:rsid w:val="00BE7D2E"/>
    <w:rsid w:val="00BF0161"/>
    <w:rsid w:val="00BF264C"/>
    <w:rsid w:val="00BF2ABA"/>
    <w:rsid w:val="00BF52DA"/>
    <w:rsid w:val="00C032B7"/>
    <w:rsid w:val="00C03A07"/>
    <w:rsid w:val="00C04935"/>
    <w:rsid w:val="00C05AB4"/>
    <w:rsid w:val="00C06068"/>
    <w:rsid w:val="00C064F2"/>
    <w:rsid w:val="00C06CB7"/>
    <w:rsid w:val="00C07105"/>
    <w:rsid w:val="00C07267"/>
    <w:rsid w:val="00C10B83"/>
    <w:rsid w:val="00C119A3"/>
    <w:rsid w:val="00C11D83"/>
    <w:rsid w:val="00C136E5"/>
    <w:rsid w:val="00C13D5B"/>
    <w:rsid w:val="00C16432"/>
    <w:rsid w:val="00C20E18"/>
    <w:rsid w:val="00C2111B"/>
    <w:rsid w:val="00C22AFA"/>
    <w:rsid w:val="00C23529"/>
    <w:rsid w:val="00C26E48"/>
    <w:rsid w:val="00C27B52"/>
    <w:rsid w:val="00C27D2C"/>
    <w:rsid w:val="00C312C1"/>
    <w:rsid w:val="00C31FD2"/>
    <w:rsid w:val="00C31FD9"/>
    <w:rsid w:val="00C337A5"/>
    <w:rsid w:val="00C375DE"/>
    <w:rsid w:val="00C4078A"/>
    <w:rsid w:val="00C40C14"/>
    <w:rsid w:val="00C412F7"/>
    <w:rsid w:val="00C41EC5"/>
    <w:rsid w:val="00C433DF"/>
    <w:rsid w:val="00C44132"/>
    <w:rsid w:val="00C44884"/>
    <w:rsid w:val="00C46921"/>
    <w:rsid w:val="00C46FAC"/>
    <w:rsid w:val="00C47CA5"/>
    <w:rsid w:val="00C506A9"/>
    <w:rsid w:val="00C511B4"/>
    <w:rsid w:val="00C51E8B"/>
    <w:rsid w:val="00C536C6"/>
    <w:rsid w:val="00C53E7C"/>
    <w:rsid w:val="00C542E9"/>
    <w:rsid w:val="00C55771"/>
    <w:rsid w:val="00C5591E"/>
    <w:rsid w:val="00C560BE"/>
    <w:rsid w:val="00C600D5"/>
    <w:rsid w:val="00C601A1"/>
    <w:rsid w:val="00C60C79"/>
    <w:rsid w:val="00C629D1"/>
    <w:rsid w:val="00C6516E"/>
    <w:rsid w:val="00C6543E"/>
    <w:rsid w:val="00C66D38"/>
    <w:rsid w:val="00C70C71"/>
    <w:rsid w:val="00C736C7"/>
    <w:rsid w:val="00C73926"/>
    <w:rsid w:val="00C757C8"/>
    <w:rsid w:val="00C75EA9"/>
    <w:rsid w:val="00C76454"/>
    <w:rsid w:val="00C76D8C"/>
    <w:rsid w:val="00C80108"/>
    <w:rsid w:val="00C817CA"/>
    <w:rsid w:val="00C8246C"/>
    <w:rsid w:val="00C83B86"/>
    <w:rsid w:val="00C83BA3"/>
    <w:rsid w:val="00C84697"/>
    <w:rsid w:val="00C865C0"/>
    <w:rsid w:val="00C8672F"/>
    <w:rsid w:val="00C86EE3"/>
    <w:rsid w:val="00C9045D"/>
    <w:rsid w:val="00C9103E"/>
    <w:rsid w:val="00C93325"/>
    <w:rsid w:val="00C93567"/>
    <w:rsid w:val="00C93E50"/>
    <w:rsid w:val="00C94A3C"/>
    <w:rsid w:val="00C966EA"/>
    <w:rsid w:val="00C97945"/>
    <w:rsid w:val="00C97D0C"/>
    <w:rsid w:val="00C97F91"/>
    <w:rsid w:val="00CA0968"/>
    <w:rsid w:val="00CA2482"/>
    <w:rsid w:val="00CA2869"/>
    <w:rsid w:val="00CA5A9F"/>
    <w:rsid w:val="00CA6D29"/>
    <w:rsid w:val="00CA76EF"/>
    <w:rsid w:val="00CB016D"/>
    <w:rsid w:val="00CB078B"/>
    <w:rsid w:val="00CB13D2"/>
    <w:rsid w:val="00CB1B19"/>
    <w:rsid w:val="00CB2407"/>
    <w:rsid w:val="00CB2C8C"/>
    <w:rsid w:val="00CB5631"/>
    <w:rsid w:val="00CC0FA4"/>
    <w:rsid w:val="00CC2C6B"/>
    <w:rsid w:val="00CC51F6"/>
    <w:rsid w:val="00CC6592"/>
    <w:rsid w:val="00CC6B19"/>
    <w:rsid w:val="00CD0288"/>
    <w:rsid w:val="00CD123A"/>
    <w:rsid w:val="00CD191B"/>
    <w:rsid w:val="00CD1CA3"/>
    <w:rsid w:val="00CD31AE"/>
    <w:rsid w:val="00CD5525"/>
    <w:rsid w:val="00CD70D0"/>
    <w:rsid w:val="00CE01E2"/>
    <w:rsid w:val="00CE1514"/>
    <w:rsid w:val="00CE1C0C"/>
    <w:rsid w:val="00CE3A53"/>
    <w:rsid w:val="00CE6845"/>
    <w:rsid w:val="00CE6A3D"/>
    <w:rsid w:val="00CE7B83"/>
    <w:rsid w:val="00CF07A4"/>
    <w:rsid w:val="00CF1E5B"/>
    <w:rsid w:val="00CF2151"/>
    <w:rsid w:val="00CF23C1"/>
    <w:rsid w:val="00CF36E7"/>
    <w:rsid w:val="00CF48FE"/>
    <w:rsid w:val="00CF5C1D"/>
    <w:rsid w:val="00CF5E50"/>
    <w:rsid w:val="00D04E22"/>
    <w:rsid w:val="00D076DE"/>
    <w:rsid w:val="00D11915"/>
    <w:rsid w:val="00D12F8C"/>
    <w:rsid w:val="00D1625F"/>
    <w:rsid w:val="00D17A3E"/>
    <w:rsid w:val="00D17A49"/>
    <w:rsid w:val="00D20E9F"/>
    <w:rsid w:val="00D22E8D"/>
    <w:rsid w:val="00D2327D"/>
    <w:rsid w:val="00D240EB"/>
    <w:rsid w:val="00D27315"/>
    <w:rsid w:val="00D27ED4"/>
    <w:rsid w:val="00D339E6"/>
    <w:rsid w:val="00D3478F"/>
    <w:rsid w:val="00D40CF1"/>
    <w:rsid w:val="00D418E9"/>
    <w:rsid w:val="00D4245A"/>
    <w:rsid w:val="00D42674"/>
    <w:rsid w:val="00D44D99"/>
    <w:rsid w:val="00D50360"/>
    <w:rsid w:val="00D5270D"/>
    <w:rsid w:val="00D52CB0"/>
    <w:rsid w:val="00D53140"/>
    <w:rsid w:val="00D53A71"/>
    <w:rsid w:val="00D53FC4"/>
    <w:rsid w:val="00D543AD"/>
    <w:rsid w:val="00D55F23"/>
    <w:rsid w:val="00D56AAA"/>
    <w:rsid w:val="00D60D77"/>
    <w:rsid w:val="00D614D8"/>
    <w:rsid w:val="00D70DBA"/>
    <w:rsid w:val="00D73471"/>
    <w:rsid w:val="00D73AC3"/>
    <w:rsid w:val="00D747BA"/>
    <w:rsid w:val="00D74A53"/>
    <w:rsid w:val="00D756CA"/>
    <w:rsid w:val="00D76073"/>
    <w:rsid w:val="00D76759"/>
    <w:rsid w:val="00D77290"/>
    <w:rsid w:val="00D80447"/>
    <w:rsid w:val="00D80679"/>
    <w:rsid w:val="00D80B74"/>
    <w:rsid w:val="00D814AE"/>
    <w:rsid w:val="00D81A95"/>
    <w:rsid w:val="00D81CBE"/>
    <w:rsid w:val="00D81EC3"/>
    <w:rsid w:val="00D849B9"/>
    <w:rsid w:val="00D90868"/>
    <w:rsid w:val="00D91C04"/>
    <w:rsid w:val="00D92A40"/>
    <w:rsid w:val="00D92ACA"/>
    <w:rsid w:val="00D92F52"/>
    <w:rsid w:val="00D93215"/>
    <w:rsid w:val="00D93527"/>
    <w:rsid w:val="00D93AEB"/>
    <w:rsid w:val="00D97A46"/>
    <w:rsid w:val="00DA0A86"/>
    <w:rsid w:val="00DA129F"/>
    <w:rsid w:val="00DA7E45"/>
    <w:rsid w:val="00DB2291"/>
    <w:rsid w:val="00DB2A99"/>
    <w:rsid w:val="00DB2BEC"/>
    <w:rsid w:val="00DB3219"/>
    <w:rsid w:val="00DB5977"/>
    <w:rsid w:val="00DB7BBB"/>
    <w:rsid w:val="00DC155A"/>
    <w:rsid w:val="00DC32F2"/>
    <w:rsid w:val="00DC41F4"/>
    <w:rsid w:val="00DC42BD"/>
    <w:rsid w:val="00DC5972"/>
    <w:rsid w:val="00DC5A66"/>
    <w:rsid w:val="00DC5E03"/>
    <w:rsid w:val="00DC6CF3"/>
    <w:rsid w:val="00DC700B"/>
    <w:rsid w:val="00DC7DE5"/>
    <w:rsid w:val="00DD141E"/>
    <w:rsid w:val="00DD2BB0"/>
    <w:rsid w:val="00DD7044"/>
    <w:rsid w:val="00DE14EC"/>
    <w:rsid w:val="00DE16A3"/>
    <w:rsid w:val="00DE1770"/>
    <w:rsid w:val="00DE198D"/>
    <w:rsid w:val="00DE1D85"/>
    <w:rsid w:val="00DE3762"/>
    <w:rsid w:val="00DE434E"/>
    <w:rsid w:val="00DE4C8C"/>
    <w:rsid w:val="00DE5427"/>
    <w:rsid w:val="00DE5A2A"/>
    <w:rsid w:val="00DE5DD0"/>
    <w:rsid w:val="00DF02B2"/>
    <w:rsid w:val="00DF0A5D"/>
    <w:rsid w:val="00DF0C84"/>
    <w:rsid w:val="00DF12A0"/>
    <w:rsid w:val="00DF1367"/>
    <w:rsid w:val="00DF2B35"/>
    <w:rsid w:val="00DF2F01"/>
    <w:rsid w:val="00E0191D"/>
    <w:rsid w:val="00E01BBD"/>
    <w:rsid w:val="00E0279B"/>
    <w:rsid w:val="00E06891"/>
    <w:rsid w:val="00E13201"/>
    <w:rsid w:val="00E1449E"/>
    <w:rsid w:val="00E16FB3"/>
    <w:rsid w:val="00E1762F"/>
    <w:rsid w:val="00E17D5B"/>
    <w:rsid w:val="00E205C9"/>
    <w:rsid w:val="00E20F5D"/>
    <w:rsid w:val="00E21171"/>
    <w:rsid w:val="00E224A6"/>
    <w:rsid w:val="00E22F71"/>
    <w:rsid w:val="00E234C6"/>
    <w:rsid w:val="00E24993"/>
    <w:rsid w:val="00E24B05"/>
    <w:rsid w:val="00E3108C"/>
    <w:rsid w:val="00E324B0"/>
    <w:rsid w:val="00E33304"/>
    <w:rsid w:val="00E35666"/>
    <w:rsid w:val="00E3670D"/>
    <w:rsid w:val="00E3783C"/>
    <w:rsid w:val="00E400B2"/>
    <w:rsid w:val="00E43883"/>
    <w:rsid w:val="00E44975"/>
    <w:rsid w:val="00E449BB"/>
    <w:rsid w:val="00E4616D"/>
    <w:rsid w:val="00E4687F"/>
    <w:rsid w:val="00E473F6"/>
    <w:rsid w:val="00E479E0"/>
    <w:rsid w:val="00E52CA0"/>
    <w:rsid w:val="00E53220"/>
    <w:rsid w:val="00E54728"/>
    <w:rsid w:val="00E56149"/>
    <w:rsid w:val="00E602E3"/>
    <w:rsid w:val="00E60773"/>
    <w:rsid w:val="00E61513"/>
    <w:rsid w:val="00E61D3F"/>
    <w:rsid w:val="00E64304"/>
    <w:rsid w:val="00E71137"/>
    <w:rsid w:val="00E71A76"/>
    <w:rsid w:val="00E71F3B"/>
    <w:rsid w:val="00E74376"/>
    <w:rsid w:val="00E75A41"/>
    <w:rsid w:val="00E76F37"/>
    <w:rsid w:val="00E777C7"/>
    <w:rsid w:val="00E83C9B"/>
    <w:rsid w:val="00E83E13"/>
    <w:rsid w:val="00E841D4"/>
    <w:rsid w:val="00E847CA"/>
    <w:rsid w:val="00E84847"/>
    <w:rsid w:val="00E85056"/>
    <w:rsid w:val="00E850F2"/>
    <w:rsid w:val="00E85379"/>
    <w:rsid w:val="00E859CA"/>
    <w:rsid w:val="00E86117"/>
    <w:rsid w:val="00E86390"/>
    <w:rsid w:val="00E9016B"/>
    <w:rsid w:val="00E9282C"/>
    <w:rsid w:val="00E934F7"/>
    <w:rsid w:val="00E935CA"/>
    <w:rsid w:val="00E963B6"/>
    <w:rsid w:val="00E97180"/>
    <w:rsid w:val="00E972D0"/>
    <w:rsid w:val="00E973EC"/>
    <w:rsid w:val="00E974B4"/>
    <w:rsid w:val="00EA124D"/>
    <w:rsid w:val="00EA18D8"/>
    <w:rsid w:val="00EA231B"/>
    <w:rsid w:val="00EA33B4"/>
    <w:rsid w:val="00EA672D"/>
    <w:rsid w:val="00EB0A4D"/>
    <w:rsid w:val="00EB2032"/>
    <w:rsid w:val="00EB2D22"/>
    <w:rsid w:val="00EB3D81"/>
    <w:rsid w:val="00EB5352"/>
    <w:rsid w:val="00EB587B"/>
    <w:rsid w:val="00EB6E13"/>
    <w:rsid w:val="00EB74DE"/>
    <w:rsid w:val="00EC38A4"/>
    <w:rsid w:val="00EC49DC"/>
    <w:rsid w:val="00EC5205"/>
    <w:rsid w:val="00EC53D3"/>
    <w:rsid w:val="00EC67D9"/>
    <w:rsid w:val="00EC6A7B"/>
    <w:rsid w:val="00ED07B0"/>
    <w:rsid w:val="00ED0EFC"/>
    <w:rsid w:val="00ED1F9D"/>
    <w:rsid w:val="00ED65AC"/>
    <w:rsid w:val="00EE38A2"/>
    <w:rsid w:val="00EE3BCC"/>
    <w:rsid w:val="00EE4320"/>
    <w:rsid w:val="00EE6601"/>
    <w:rsid w:val="00EE747A"/>
    <w:rsid w:val="00EE79CB"/>
    <w:rsid w:val="00EE7ADD"/>
    <w:rsid w:val="00EF0304"/>
    <w:rsid w:val="00EF077E"/>
    <w:rsid w:val="00EF1CB8"/>
    <w:rsid w:val="00EF247E"/>
    <w:rsid w:val="00EF27E9"/>
    <w:rsid w:val="00EF2880"/>
    <w:rsid w:val="00EF331F"/>
    <w:rsid w:val="00EF39D3"/>
    <w:rsid w:val="00EF4E6B"/>
    <w:rsid w:val="00EF537D"/>
    <w:rsid w:val="00EF67E1"/>
    <w:rsid w:val="00EF6C21"/>
    <w:rsid w:val="00EF7E3D"/>
    <w:rsid w:val="00F000A6"/>
    <w:rsid w:val="00F0135E"/>
    <w:rsid w:val="00F01592"/>
    <w:rsid w:val="00F01B8F"/>
    <w:rsid w:val="00F02D57"/>
    <w:rsid w:val="00F054CB"/>
    <w:rsid w:val="00F07660"/>
    <w:rsid w:val="00F1158E"/>
    <w:rsid w:val="00F11757"/>
    <w:rsid w:val="00F117D8"/>
    <w:rsid w:val="00F11AE8"/>
    <w:rsid w:val="00F12199"/>
    <w:rsid w:val="00F12545"/>
    <w:rsid w:val="00F13DFA"/>
    <w:rsid w:val="00F14BD0"/>
    <w:rsid w:val="00F1533B"/>
    <w:rsid w:val="00F20487"/>
    <w:rsid w:val="00F20DDE"/>
    <w:rsid w:val="00F23987"/>
    <w:rsid w:val="00F23B0A"/>
    <w:rsid w:val="00F243D0"/>
    <w:rsid w:val="00F24E89"/>
    <w:rsid w:val="00F24EDF"/>
    <w:rsid w:val="00F25FCD"/>
    <w:rsid w:val="00F309C3"/>
    <w:rsid w:val="00F327BE"/>
    <w:rsid w:val="00F32DC1"/>
    <w:rsid w:val="00F35A58"/>
    <w:rsid w:val="00F36C84"/>
    <w:rsid w:val="00F37D41"/>
    <w:rsid w:val="00F4037D"/>
    <w:rsid w:val="00F40D97"/>
    <w:rsid w:val="00F41905"/>
    <w:rsid w:val="00F42B79"/>
    <w:rsid w:val="00F43F77"/>
    <w:rsid w:val="00F44B93"/>
    <w:rsid w:val="00F44C82"/>
    <w:rsid w:val="00F45653"/>
    <w:rsid w:val="00F46654"/>
    <w:rsid w:val="00F507F5"/>
    <w:rsid w:val="00F5080A"/>
    <w:rsid w:val="00F512DD"/>
    <w:rsid w:val="00F517BE"/>
    <w:rsid w:val="00F523A0"/>
    <w:rsid w:val="00F54DCD"/>
    <w:rsid w:val="00F55186"/>
    <w:rsid w:val="00F56E3A"/>
    <w:rsid w:val="00F5735B"/>
    <w:rsid w:val="00F57D99"/>
    <w:rsid w:val="00F606FF"/>
    <w:rsid w:val="00F60984"/>
    <w:rsid w:val="00F63C12"/>
    <w:rsid w:val="00F6468A"/>
    <w:rsid w:val="00F6479B"/>
    <w:rsid w:val="00F64AD4"/>
    <w:rsid w:val="00F64EFE"/>
    <w:rsid w:val="00F66F90"/>
    <w:rsid w:val="00F6702D"/>
    <w:rsid w:val="00F67088"/>
    <w:rsid w:val="00F6792D"/>
    <w:rsid w:val="00F70160"/>
    <w:rsid w:val="00F706EC"/>
    <w:rsid w:val="00F70EDB"/>
    <w:rsid w:val="00F725F2"/>
    <w:rsid w:val="00F72F71"/>
    <w:rsid w:val="00F7356F"/>
    <w:rsid w:val="00F77FB2"/>
    <w:rsid w:val="00F80329"/>
    <w:rsid w:val="00F81468"/>
    <w:rsid w:val="00F8181F"/>
    <w:rsid w:val="00F81F44"/>
    <w:rsid w:val="00F82856"/>
    <w:rsid w:val="00F8350B"/>
    <w:rsid w:val="00F84342"/>
    <w:rsid w:val="00F844F4"/>
    <w:rsid w:val="00F851F6"/>
    <w:rsid w:val="00F8618D"/>
    <w:rsid w:val="00F86E6F"/>
    <w:rsid w:val="00F903C5"/>
    <w:rsid w:val="00F9071D"/>
    <w:rsid w:val="00F90BB9"/>
    <w:rsid w:val="00F92C47"/>
    <w:rsid w:val="00F92D28"/>
    <w:rsid w:val="00F930C1"/>
    <w:rsid w:val="00F93968"/>
    <w:rsid w:val="00F96D46"/>
    <w:rsid w:val="00FA092D"/>
    <w:rsid w:val="00FA14E3"/>
    <w:rsid w:val="00FA1870"/>
    <w:rsid w:val="00FA435E"/>
    <w:rsid w:val="00FA730A"/>
    <w:rsid w:val="00FB01A2"/>
    <w:rsid w:val="00FB1ED0"/>
    <w:rsid w:val="00FB344F"/>
    <w:rsid w:val="00FB46C1"/>
    <w:rsid w:val="00FB4DC4"/>
    <w:rsid w:val="00FB5954"/>
    <w:rsid w:val="00FB6302"/>
    <w:rsid w:val="00FB657E"/>
    <w:rsid w:val="00FB6DF1"/>
    <w:rsid w:val="00FC05C6"/>
    <w:rsid w:val="00FC141D"/>
    <w:rsid w:val="00FC1D2E"/>
    <w:rsid w:val="00FC1EC4"/>
    <w:rsid w:val="00FC4475"/>
    <w:rsid w:val="00FC55DF"/>
    <w:rsid w:val="00FD02FC"/>
    <w:rsid w:val="00FD0E41"/>
    <w:rsid w:val="00FD10FE"/>
    <w:rsid w:val="00FD39E9"/>
    <w:rsid w:val="00FD3D25"/>
    <w:rsid w:val="00FD5595"/>
    <w:rsid w:val="00FD5824"/>
    <w:rsid w:val="00FD59D6"/>
    <w:rsid w:val="00FD5C87"/>
    <w:rsid w:val="00FD5DB0"/>
    <w:rsid w:val="00FD745A"/>
    <w:rsid w:val="00FD7652"/>
    <w:rsid w:val="00FE02DB"/>
    <w:rsid w:val="00FE0E17"/>
    <w:rsid w:val="00FE1099"/>
    <w:rsid w:val="00FE240B"/>
    <w:rsid w:val="00FE2D74"/>
    <w:rsid w:val="00FE30B6"/>
    <w:rsid w:val="00FE4005"/>
    <w:rsid w:val="00FE40FA"/>
    <w:rsid w:val="00FE52A1"/>
    <w:rsid w:val="00FE5850"/>
    <w:rsid w:val="00FE7384"/>
    <w:rsid w:val="00FE7F8F"/>
    <w:rsid w:val="00FF15FD"/>
    <w:rsid w:val="00FF32AA"/>
    <w:rsid w:val="00FF3B9E"/>
    <w:rsid w:val="00FF44A5"/>
    <w:rsid w:val="00FF6246"/>
    <w:rsid w:val="00FF68F7"/>
    <w:rsid w:val="00FF7A06"/>
    <w:rsid w:val="00FF7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64C64B"/>
  <w15:docId w15:val="{26FEA0E1-26FD-44AC-838E-F3F48D00C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311797"/>
    <w:rPr>
      <w:sz w:val="22"/>
      <w:szCs w:val="24"/>
    </w:rPr>
  </w:style>
  <w:style w:type="paragraph" w:styleId="Heading1">
    <w:name w:val="heading 1"/>
    <w:next w:val="BodyText"/>
    <w:link w:val="Heading1Char"/>
    <w:autoRedefine/>
    <w:qFormat/>
    <w:rsid w:val="008E220A"/>
    <w:pPr>
      <w:keepNext/>
      <w:tabs>
        <w:tab w:val="left" w:pos="547"/>
      </w:tabs>
      <w:spacing w:before="360" w:after="120"/>
      <w:outlineLvl w:val="0"/>
    </w:pPr>
    <w:rPr>
      <w:rFonts w:ascii="Arial" w:hAnsi="Arial" w:cs="Arial"/>
      <w:b/>
      <w:bCs/>
      <w:kern w:val="32"/>
      <w:sz w:val="28"/>
      <w:szCs w:val="32"/>
    </w:rPr>
  </w:style>
  <w:style w:type="paragraph" w:styleId="Heading2">
    <w:name w:val="heading 2"/>
    <w:basedOn w:val="Heading1"/>
    <w:next w:val="BodyText"/>
    <w:qFormat/>
    <w:rsid w:val="003B6131"/>
    <w:pPr>
      <w:numPr>
        <w:ilvl w:val="1"/>
      </w:numPr>
      <w:ind w:left="576" w:hanging="576"/>
      <w:outlineLvl w:val="1"/>
    </w:pPr>
    <w:rPr>
      <w:bCs w:val="0"/>
      <w:iCs/>
      <w:sz w:val="24"/>
      <w:szCs w:val="24"/>
    </w:rPr>
  </w:style>
  <w:style w:type="paragraph" w:styleId="Heading3">
    <w:name w:val="heading 3"/>
    <w:basedOn w:val="Heading1"/>
    <w:next w:val="BodyText"/>
    <w:link w:val="Heading3Char"/>
    <w:autoRedefine/>
    <w:qFormat/>
    <w:rsid w:val="00D12F8C"/>
    <w:pPr>
      <w:numPr>
        <w:ilvl w:val="2"/>
      </w:numPr>
      <w:tabs>
        <w:tab w:val="clear" w:pos="547"/>
        <w:tab w:val="left" w:pos="936"/>
      </w:tabs>
      <w:ind w:left="576" w:hanging="576"/>
      <w:outlineLvl w:val="2"/>
    </w:pPr>
    <w:rPr>
      <w:bCs w:val="0"/>
      <w:sz w:val="24"/>
      <w:szCs w:val="26"/>
    </w:rPr>
  </w:style>
  <w:style w:type="paragraph" w:styleId="Heading4">
    <w:name w:val="heading 4"/>
    <w:basedOn w:val="Heading1"/>
    <w:next w:val="BodyText"/>
    <w:qFormat/>
    <w:rsid w:val="00D12F8C"/>
    <w:pPr>
      <w:numPr>
        <w:ilvl w:val="3"/>
      </w:numPr>
      <w:ind w:left="576" w:hanging="576"/>
      <w:outlineLvl w:val="3"/>
    </w:pPr>
    <w:rPr>
      <w:bCs w:val="0"/>
      <w:i/>
      <w:sz w:val="22"/>
      <w:szCs w:val="28"/>
    </w:rPr>
  </w:style>
  <w:style w:type="paragraph" w:styleId="Heading5">
    <w:name w:val="heading 5"/>
    <w:basedOn w:val="Heading1"/>
    <w:next w:val="BodyText"/>
    <w:rsid w:val="00D12F8C"/>
    <w:pPr>
      <w:keepNext w:val="0"/>
      <w:tabs>
        <w:tab w:val="left" w:pos="2448"/>
      </w:tabs>
      <w:spacing w:before="60"/>
      <w:outlineLvl w:val="4"/>
    </w:pPr>
    <w:rPr>
      <w:rFonts w:ascii="Times New Roman" w:hAnsi="Times New Roman"/>
      <w:bCs w:val="0"/>
      <w:iCs/>
      <w:sz w:val="22"/>
      <w:szCs w:val="26"/>
    </w:rPr>
  </w:style>
  <w:style w:type="paragraph" w:styleId="Heading6">
    <w:name w:val="heading 6"/>
    <w:aliases w:val="List 1"/>
    <w:basedOn w:val="Heading1"/>
    <w:next w:val="BodyText"/>
    <w:rsid w:val="00D12F8C"/>
    <w:pPr>
      <w:keepNext w:val="0"/>
      <w:outlineLvl w:val="5"/>
    </w:pPr>
    <w:rPr>
      <w:rFonts w:ascii="Times New Roman" w:hAnsi="Times New Roman"/>
      <w:bCs w:val="0"/>
      <w:i/>
      <w:sz w:val="22"/>
      <w:szCs w:val="22"/>
    </w:rPr>
  </w:style>
  <w:style w:type="paragraph" w:styleId="Heading7">
    <w:name w:val="heading 7"/>
    <w:basedOn w:val="Heading1"/>
    <w:next w:val="BodyText"/>
    <w:rsid w:val="00D12F8C"/>
    <w:pPr>
      <w:tabs>
        <w:tab w:val="left" w:pos="3960"/>
      </w:tabs>
      <w:spacing w:before="0"/>
      <w:outlineLvl w:val="6"/>
    </w:pPr>
    <w:rPr>
      <w:rFonts w:ascii="Times New Roman" w:hAnsi="Times New Roman"/>
      <w:b w:val="0"/>
      <w:sz w:val="22"/>
    </w:rPr>
  </w:style>
  <w:style w:type="paragraph" w:styleId="Heading8">
    <w:name w:val="heading 8"/>
    <w:basedOn w:val="Heading1"/>
    <w:next w:val="BodyText"/>
    <w:rsid w:val="00D12F8C"/>
    <w:pPr>
      <w:spacing w:before="0"/>
      <w:outlineLvl w:val="7"/>
    </w:pPr>
    <w:rPr>
      <w:rFonts w:ascii="Times New Roman" w:hAnsi="Times New Roman"/>
      <w:b w:val="0"/>
      <w:iCs/>
      <w:sz w:val="22"/>
    </w:rPr>
  </w:style>
  <w:style w:type="paragraph" w:styleId="Heading9">
    <w:name w:val="heading 9"/>
    <w:basedOn w:val="Heading1"/>
    <w:next w:val="BodyText"/>
    <w:rsid w:val="00D12F8C"/>
    <w:pPr>
      <w:tabs>
        <w:tab w:val="left" w:pos="5472"/>
      </w:tabs>
      <w:spacing w:before="0"/>
      <w:outlineLvl w:val="8"/>
    </w:pPr>
    <w:rPr>
      <w:rFonts w:ascii="Times New Roman" w:hAnsi="Times New Roman"/>
      <w:b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bodytext">
    <w:name w:val="H1 body text"/>
    <w:rsid w:val="007E076A"/>
    <w:pPr>
      <w:spacing w:after="240"/>
    </w:pPr>
    <w:rPr>
      <w:sz w:val="22"/>
      <w:szCs w:val="22"/>
    </w:rPr>
  </w:style>
  <w:style w:type="paragraph" w:customStyle="1" w:styleId="H2bodytext">
    <w:name w:val="H2 body text"/>
    <w:basedOn w:val="H1bodytext"/>
    <w:rsid w:val="00F000A6"/>
    <w:pPr>
      <w:ind w:left="720"/>
    </w:pPr>
  </w:style>
  <w:style w:type="paragraph" w:customStyle="1" w:styleId="H3bodytext">
    <w:name w:val="H3 body text"/>
    <w:basedOn w:val="H1bodytext"/>
    <w:link w:val="H3bodytextChar"/>
    <w:rsid w:val="000422A9"/>
    <w:pPr>
      <w:ind w:left="2304"/>
    </w:pPr>
  </w:style>
  <w:style w:type="paragraph" w:customStyle="1" w:styleId="H4bodytext">
    <w:name w:val="H4 body text"/>
    <w:basedOn w:val="H1bodytext"/>
    <w:rsid w:val="000422A9"/>
    <w:pPr>
      <w:ind w:left="3528"/>
    </w:pPr>
  </w:style>
  <w:style w:type="paragraph" w:customStyle="1" w:styleId="H5bodytext">
    <w:name w:val="H5 body text"/>
    <w:basedOn w:val="H1bodytext"/>
    <w:rsid w:val="000422A9"/>
    <w:pPr>
      <w:ind w:left="4752"/>
    </w:pPr>
  </w:style>
  <w:style w:type="paragraph" w:customStyle="1" w:styleId="H6bodytext">
    <w:name w:val="H6 body text"/>
    <w:basedOn w:val="H1bodytext"/>
    <w:rsid w:val="000422A9"/>
    <w:pPr>
      <w:ind w:left="6120"/>
    </w:pPr>
  </w:style>
  <w:style w:type="character" w:styleId="CommentReference">
    <w:name w:val="annotation reference"/>
    <w:basedOn w:val="DefaultParagraphFont"/>
    <w:semiHidden/>
    <w:rsid w:val="00D12F8C"/>
    <w:rPr>
      <w:sz w:val="16"/>
      <w:szCs w:val="16"/>
    </w:rPr>
  </w:style>
  <w:style w:type="paragraph" w:styleId="CommentSubject">
    <w:name w:val="annotation subject"/>
    <w:basedOn w:val="Normal"/>
    <w:link w:val="CommentSubjectChar"/>
    <w:semiHidden/>
    <w:rsid w:val="00D12F8C"/>
    <w:rPr>
      <w:b/>
      <w:bCs/>
      <w:sz w:val="20"/>
      <w:szCs w:val="20"/>
    </w:rPr>
  </w:style>
  <w:style w:type="paragraph" w:styleId="BlockText">
    <w:name w:val="Block Text"/>
    <w:rsid w:val="00D12F8C"/>
    <w:pPr>
      <w:spacing w:before="60" w:after="120"/>
      <w:ind w:left="1080" w:right="1080"/>
    </w:pPr>
    <w:rPr>
      <w:i/>
      <w:sz w:val="22"/>
    </w:rPr>
  </w:style>
  <w:style w:type="paragraph" w:styleId="BodyText">
    <w:name w:val="Body Text"/>
    <w:basedOn w:val="H1bodytext"/>
    <w:link w:val="BodyTextChar"/>
    <w:qFormat/>
    <w:rsid w:val="000A24CE"/>
  </w:style>
  <w:style w:type="paragraph" w:styleId="BodyText2">
    <w:name w:val="Body Text 2"/>
    <w:basedOn w:val="Normal"/>
    <w:rsid w:val="000422A9"/>
    <w:pPr>
      <w:spacing w:after="240" w:line="480" w:lineRule="auto"/>
    </w:pPr>
  </w:style>
  <w:style w:type="paragraph" w:styleId="BodyText3">
    <w:name w:val="Body Text 3"/>
    <w:basedOn w:val="Normal"/>
    <w:rsid w:val="000422A9"/>
    <w:pPr>
      <w:spacing w:after="240" w:line="360" w:lineRule="auto"/>
    </w:pPr>
    <w:rPr>
      <w:szCs w:val="16"/>
    </w:rPr>
  </w:style>
  <w:style w:type="paragraph" w:styleId="BodyTextFirstIndent">
    <w:name w:val="Body Text First Indent"/>
    <w:basedOn w:val="BodyText"/>
    <w:rsid w:val="000422A9"/>
    <w:pPr>
      <w:ind w:firstLine="720"/>
    </w:pPr>
  </w:style>
  <w:style w:type="paragraph" w:styleId="BodyTextIndent">
    <w:name w:val="Body Text Indent"/>
    <w:rsid w:val="00D12F8C"/>
    <w:pPr>
      <w:spacing w:after="120"/>
      <w:ind w:left="1080" w:right="1080" w:firstLine="360"/>
    </w:pPr>
    <w:rPr>
      <w:sz w:val="22"/>
    </w:rPr>
  </w:style>
  <w:style w:type="paragraph" w:styleId="BodyTextFirstIndent2">
    <w:name w:val="Body Text First Indent 2"/>
    <w:basedOn w:val="BodyTextIndent"/>
    <w:rsid w:val="000422A9"/>
    <w:pPr>
      <w:ind w:firstLine="720"/>
    </w:pPr>
  </w:style>
  <w:style w:type="paragraph" w:styleId="BodyTextIndent2">
    <w:name w:val="Body Text Indent 2"/>
    <w:basedOn w:val="Normal"/>
    <w:rsid w:val="000422A9"/>
    <w:pPr>
      <w:spacing w:after="240" w:line="480" w:lineRule="auto"/>
      <w:ind w:left="720"/>
    </w:pPr>
  </w:style>
  <w:style w:type="paragraph" w:styleId="BodyTextIndent3">
    <w:name w:val="Body Text Indent 3"/>
    <w:basedOn w:val="Normal"/>
    <w:rsid w:val="000422A9"/>
    <w:pPr>
      <w:spacing w:after="240" w:line="360" w:lineRule="auto"/>
      <w:ind w:left="720"/>
    </w:pPr>
    <w:rPr>
      <w:sz w:val="16"/>
      <w:szCs w:val="16"/>
    </w:rPr>
  </w:style>
  <w:style w:type="paragraph" w:styleId="Caption">
    <w:name w:val="caption"/>
    <w:basedOn w:val="BodyText"/>
    <w:next w:val="BodyText"/>
    <w:qFormat/>
    <w:rsid w:val="00F64EFE"/>
    <w:pPr>
      <w:spacing w:before="120"/>
      <w:ind w:left="180" w:right="180"/>
    </w:pPr>
    <w:rPr>
      <w:bCs/>
      <w:sz w:val="20"/>
    </w:rPr>
  </w:style>
  <w:style w:type="character" w:customStyle="1" w:styleId="CommentSubjectChar">
    <w:name w:val="Comment Subject Char"/>
    <w:basedOn w:val="CommentTextChar"/>
    <w:link w:val="CommentSubject"/>
    <w:semiHidden/>
    <w:rsid w:val="00693D19"/>
    <w:rPr>
      <w:b/>
      <w:bCs/>
    </w:rPr>
  </w:style>
  <w:style w:type="character" w:customStyle="1" w:styleId="StyleBody10pt">
    <w:name w:val="Style +Body 10 pt"/>
    <w:basedOn w:val="DefaultParagraphFont"/>
    <w:rsid w:val="00150E25"/>
    <w:rPr>
      <w:rFonts w:ascii="Times New Roman" w:hAnsi="Times New Roman"/>
      <w:sz w:val="20"/>
    </w:rPr>
  </w:style>
  <w:style w:type="paragraph" w:styleId="EndnoteText">
    <w:name w:val="endnote text"/>
    <w:rsid w:val="00D12F8C"/>
    <w:pPr>
      <w:spacing w:after="120"/>
      <w:ind w:left="360" w:hanging="360"/>
    </w:pPr>
    <w:rPr>
      <w:sz w:val="22"/>
    </w:rPr>
  </w:style>
  <w:style w:type="paragraph" w:customStyle="1" w:styleId="Figure">
    <w:name w:val="Figure"/>
    <w:basedOn w:val="BodyText"/>
    <w:next w:val="Caption"/>
    <w:qFormat/>
    <w:rsid w:val="0080640D"/>
    <w:pPr>
      <w:keepNext/>
      <w:keepLines/>
      <w:spacing w:before="120" w:after="120"/>
      <w:jc w:val="center"/>
    </w:pPr>
  </w:style>
  <w:style w:type="paragraph" w:styleId="Footer">
    <w:name w:val="footer"/>
    <w:link w:val="FooterChar"/>
    <w:uiPriority w:val="99"/>
    <w:rsid w:val="007E076A"/>
    <w:pPr>
      <w:tabs>
        <w:tab w:val="center" w:pos="4680"/>
        <w:tab w:val="right" w:pos="9360"/>
      </w:tabs>
      <w:jc w:val="center"/>
    </w:pPr>
  </w:style>
  <w:style w:type="paragraph" w:styleId="FootnoteText">
    <w:name w:val="footnote text"/>
    <w:rsid w:val="00D12F8C"/>
    <w:pPr>
      <w:tabs>
        <w:tab w:val="left" w:pos="360"/>
      </w:tabs>
      <w:spacing w:before="60"/>
      <w:ind w:left="360" w:hanging="360"/>
    </w:pPr>
    <w:rPr>
      <w:sz w:val="18"/>
    </w:rPr>
  </w:style>
  <w:style w:type="paragraph" w:styleId="Header">
    <w:name w:val="header"/>
    <w:link w:val="HeaderChar"/>
    <w:rsid w:val="00D12F8C"/>
    <w:pPr>
      <w:tabs>
        <w:tab w:val="center" w:pos="4680"/>
        <w:tab w:val="right" w:pos="9360"/>
      </w:tabs>
    </w:pPr>
    <w:rPr>
      <w:sz w:val="22"/>
    </w:rPr>
  </w:style>
  <w:style w:type="paragraph" w:customStyle="1" w:styleId="Spacer">
    <w:name w:val="Spacer"/>
    <w:rsid w:val="00D12F8C"/>
    <w:rPr>
      <w:sz w:val="22"/>
    </w:rPr>
  </w:style>
  <w:style w:type="character" w:styleId="PageNumber">
    <w:name w:val="page number"/>
    <w:basedOn w:val="DefaultParagraphFont"/>
    <w:rsid w:val="00D12F8C"/>
    <w:rPr>
      <w:rFonts w:ascii="Times New Roman" w:hAnsi="Times New Roman"/>
      <w:noProof w:val="0"/>
      <w:sz w:val="22"/>
      <w:lang w:val="en-US"/>
    </w:rPr>
  </w:style>
  <w:style w:type="paragraph" w:customStyle="1" w:styleId="Heading2-step">
    <w:name w:val="Heading 2-step"/>
    <w:basedOn w:val="Heading2"/>
    <w:next w:val="H2bodytext"/>
    <w:rsid w:val="000422A9"/>
    <w:rPr>
      <w:b w:val="0"/>
    </w:rPr>
  </w:style>
  <w:style w:type="paragraph" w:customStyle="1" w:styleId="Heading3-step">
    <w:name w:val="Heading 3-step"/>
    <w:basedOn w:val="Heading3"/>
    <w:next w:val="H3bodytext"/>
    <w:rsid w:val="000422A9"/>
    <w:rPr>
      <w:b w:val="0"/>
    </w:rPr>
  </w:style>
  <w:style w:type="paragraph" w:customStyle="1" w:styleId="Heading4-step">
    <w:name w:val="Heading 4-step"/>
    <w:basedOn w:val="Heading4"/>
    <w:next w:val="H4bodytext"/>
    <w:rsid w:val="000422A9"/>
    <w:rPr>
      <w:b w:val="0"/>
    </w:rPr>
  </w:style>
  <w:style w:type="paragraph" w:customStyle="1" w:styleId="Heading5-step">
    <w:name w:val="Heading 5-step"/>
    <w:basedOn w:val="Heading5"/>
    <w:next w:val="H5bodytext"/>
    <w:rsid w:val="000422A9"/>
    <w:rPr>
      <w:b w:val="0"/>
    </w:rPr>
  </w:style>
  <w:style w:type="paragraph" w:customStyle="1" w:styleId="Heading6-step">
    <w:name w:val="Heading 6-step"/>
    <w:basedOn w:val="Heading6"/>
    <w:next w:val="H6bodytext"/>
    <w:rsid w:val="000422A9"/>
    <w:rPr>
      <w:b w:val="0"/>
    </w:rPr>
  </w:style>
  <w:style w:type="character" w:customStyle="1" w:styleId="StylePlaceholderText10ptRed">
    <w:name w:val="Style Placeholder Text + 10 pt Red"/>
    <w:basedOn w:val="PlaceholderText"/>
    <w:rsid w:val="005A14B7"/>
    <w:rPr>
      <w:color w:val="FF0000"/>
      <w:sz w:val="20"/>
    </w:rPr>
  </w:style>
  <w:style w:type="paragraph" w:styleId="List">
    <w:name w:val="List"/>
    <w:rsid w:val="00D12F8C"/>
    <w:pPr>
      <w:tabs>
        <w:tab w:val="left" w:pos="360"/>
      </w:tabs>
      <w:spacing w:after="120"/>
      <w:ind w:left="360" w:hanging="360"/>
    </w:pPr>
    <w:rPr>
      <w:sz w:val="22"/>
    </w:rPr>
  </w:style>
  <w:style w:type="paragraph" w:styleId="List2">
    <w:name w:val="List 2"/>
    <w:basedOn w:val="List"/>
    <w:rsid w:val="00D12F8C"/>
    <w:pPr>
      <w:tabs>
        <w:tab w:val="clear" w:pos="360"/>
        <w:tab w:val="left" w:pos="720"/>
      </w:tabs>
      <w:spacing w:after="60"/>
      <w:ind w:left="720"/>
    </w:pPr>
  </w:style>
  <w:style w:type="paragraph" w:styleId="List3">
    <w:name w:val="List 3"/>
    <w:basedOn w:val="List"/>
    <w:rsid w:val="00D12F8C"/>
    <w:pPr>
      <w:tabs>
        <w:tab w:val="clear" w:pos="360"/>
        <w:tab w:val="left" w:pos="1080"/>
      </w:tabs>
      <w:ind w:left="1080"/>
    </w:pPr>
  </w:style>
  <w:style w:type="paragraph" w:styleId="List4">
    <w:name w:val="List 4"/>
    <w:basedOn w:val="List"/>
    <w:rsid w:val="00D12F8C"/>
    <w:pPr>
      <w:tabs>
        <w:tab w:val="clear" w:pos="360"/>
        <w:tab w:val="left" w:pos="1440"/>
      </w:tabs>
      <w:ind w:left="1440"/>
    </w:pPr>
  </w:style>
  <w:style w:type="paragraph" w:styleId="List5">
    <w:name w:val="List 5"/>
    <w:basedOn w:val="List"/>
    <w:rsid w:val="00D12F8C"/>
    <w:pPr>
      <w:tabs>
        <w:tab w:val="clear" w:pos="360"/>
        <w:tab w:val="left" w:pos="1800"/>
      </w:tabs>
      <w:ind w:left="1800"/>
    </w:pPr>
  </w:style>
  <w:style w:type="paragraph" w:customStyle="1" w:styleId="List6">
    <w:name w:val="List 6"/>
    <w:basedOn w:val="List"/>
    <w:rsid w:val="00D12F8C"/>
    <w:pPr>
      <w:tabs>
        <w:tab w:val="clear" w:pos="360"/>
        <w:tab w:val="left" w:pos="2160"/>
      </w:tabs>
      <w:ind w:left="2160"/>
    </w:pPr>
  </w:style>
  <w:style w:type="paragraph" w:customStyle="1" w:styleId="ListA1">
    <w:name w:val="List A1"/>
    <w:rsid w:val="000422A9"/>
    <w:pPr>
      <w:numPr>
        <w:numId w:val="2"/>
      </w:numPr>
      <w:spacing w:after="240"/>
    </w:pPr>
    <w:rPr>
      <w:sz w:val="24"/>
    </w:rPr>
  </w:style>
  <w:style w:type="paragraph" w:customStyle="1" w:styleId="ListA2">
    <w:name w:val="List A2"/>
    <w:rsid w:val="000422A9"/>
    <w:pPr>
      <w:numPr>
        <w:numId w:val="12"/>
      </w:numPr>
      <w:spacing w:after="240"/>
    </w:pPr>
    <w:rPr>
      <w:sz w:val="24"/>
    </w:rPr>
  </w:style>
  <w:style w:type="paragraph" w:customStyle="1" w:styleId="ListA3">
    <w:name w:val="List A3"/>
    <w:rsid w:val="000422A9"/>
    <w:pPr>
      <w:numPr>
        <w:numId w:val="3"/>
      </w:numPr>
      <w:spacing w:after="240"/>
    </w:pPr>
    <w:rPr>
      <w:sz w:val="24"/>
    </w:rPr>
  </w:style>
  <w:style w:type="paragraph" w:customStyle="1" w:styleId="ListA4">
    <w:name w:val="List A4"/>
    <w:rsid w:val="000422A9"/>
    <w:pPr>
      <w:numPr>
        <w:numId w:val="4"/>
      </w:numPr>
      <w:spacing w:after="240"/>
    </w:pPr>
    <w:rPr>
      <w:sz w:val="24"/>
    </w:rPr>
  </w:style>
  <w:style w:type="paragraph" w:customStyle="1" w:styleId="ListA5">
    <w:name w:val="List A5"/>
    <w:rsid w:val="000422A9"/>
    <w:pPr>
      <w:numPr>
        <w:numId w:val="5"/>
      </w:numPr>
      <w:spacing w:after="240"/>
    </w:pPr>
    <w:rPr>
      <w:sz w:val="24"/>
    </w:rPr>
  </w:style>
  <w:style w:type="paragraph" w:customStyle="1" w:styleId="ListA6">
    <w:name w:val="List A6"/>
    <w:rsid w:val="000422A9"/>
    <w:pPr>
      <w:numPr>
        <w:numId w:val="6"/>
      </w:numPr>
      <w:spacing w:after="240"/>
    </w:pPr>
    <w:rPr>
      <w:sz w:val="24"/>
    </w:rPr>
  </w:style>
  <w:style w:type="paragraph" w:styleId="ListBullet">
    <w:name w:val="List Bullet"/>
    <w:qFormat/>
    <w:rsid w:val="00D12F8C"/>
    <w:pPr>
      <w:numPr>
        <w:numId w:val="7"/>
      </w:numPr>
      <w:spacing w:after="120"/>
    </w:pPr>
    <w:rPr>
      <w:sz w:val="22"/>
    </w:rPr>
  </w:style>
  <w:style w:type="paragraph" w:styleId="ListBullet2">
    <w:name w:val="List Bullet 2"/>
    <w:rsid w:val="00D12F8C"/>
    <w:pPr>
      <w:numPr>
        <w:numId w:val="13"/>
      </w:numPr>
      <w:spacing w:after="60"/>
    </w:pPr>
    <w:rPr>
      <w:sz w:val="22"/>
    </w:rPr>
  </w:style>
  <w:style w:type="paragraph" w:styleId="ListBullet3">
    <w:name w:val="List Bullet 3"/>
    <w:rsid w:val="00D12F8C"/>
    <w:pPr>
      <w:numPr>
        <w:numId w:val="14"/>
      </w:numPr>
      <w:spacing w:after="60"/>
    </w:pPr>
    <w:rPr>
      <w:sz w:val="22"/>
    </w:rPr>
  </w:style>
  <w:style w:type="paragraph" w:styleId="ListBullet4">
    <w:name w:val="List Bullet 4"/>
    <w:rsid w:val="00D12F8C"/>
    <w:pPr>
      <w:numPr>
        <w:numId w:val="15"/>
      </w:numPr>
    </w:pPr>
    <w:rPr>
      <w:sz w:val="22"/>
    </w:rPr>
  </w:style>
  <w:style w:type="paragraph" w:styleId="ListBullet5">
    <w:name w:val="List Bullet 5"/>
    <w:rsid w:val="00D12F8C"/>
    <w:pPr>
      <w:numPr>
        <w:numId w:val="8"/>
      </w:numPr>
      <w:tabs>
        <w:tab w:val="left" w:pos="1800"/>
      </w:tabs>
      <w:spacing w:after="120"/>
      <w:ind w:left="1800" w:hanging="360"/>
    </w:pPr>
    <w:rPr>
      <w:sz w:val="22"/>
    </w:rPr>
  </w:style>
  <w:style w:type="paragraph" w:customStyle="1" w:styleId="ListBullet6">
    <w:name w:val="List Bullet 6"/>
    <w:rsid w:val="00D12F8C"/>
    <w:pPr>
      <w:tabs>
        <w:tab w:val="left" w:pos="2160"/>
      </w:tabs>
      <w:spacing w:after="120"/>
      <w:ind w:left="2160" w:hanging="360"/>
    </w:pPr>
    <w:rPr>
      <w:sz w:val="22"/>
    </w:rPr>
  </w:style>
  <w:style w:type="paragraph" w:styleId="ListContinue">
    <w:name w:val="List Continue"/>
    <w:link w:val="ListContinueChar"/>
    <w:rsid w:val="00D12F8C"/>
    <w:pPr>
      <w:spacing w:after="120"/>
      <w:ind w:left="360"/>
    </w:pPr>
    <w:rPr>
      <w:sz w:val="22"/>
    </w:rPr>
  </w:style>
  <w:style w:type="paragraph" w:styleId="ListContinue2">
    <w:name w:val="List Continue 2"/>
    <w:basedOn w:val="ListContinue"/>
    <w:rsid w:val="00D12F8C"/>
    <w:pPr>
      <w:spacing w:after="60"/>
      <w:ind w:left="720"/>
    </w:pPr>
  </w:style>
  <w:style w:type="paragraph" w:styleId="ListContinue3">
    <w:name w:val="List Continue 3"/>
    <w:basedOn w:val="ListContinue"/>
    <w:rsid w:val="00D12F8C"/>
    <w:pPr>
      <w:spacing w:after="60"/>
      <w:ind w:left="1080"/>
    </w:pPr>
  </w:style>
  <w:style w:type="paragraph" w:styleId="ListContinue4">
    <w:name w:val="List Continue 4"/>
    <w:basedOn w:val="ListContinue"/>
    <w:rsid w:val="00D12F8C"/>
    <w:pPr>
      <w:spacing w:after="0"/>
      <w:ind w:left="1440"/>
    </w:pPr>
  </w:style>
  <w:style w:type="paragraph" w:styleId="ListContinue5">
    <w:name w:val="List Continue 5"/>
    <w:basedOn w:val="ListContinue"/>
    <w:rsid w:val="00D12F8C"/>
    <w:pPr>
      <w:ind w:left="1800"/>
    </w:pPr>
  </w:style>
  <w:style w:type="paragraph" w:customStyle="1" w:styleId="ListContinue6">
    <w:name w:val="List Continue 6"/>
    <w:basedOn w:val="ListContinue"/>
    <w:rsid w:val="00D12F8C"/>
    <w:pPr>
      <w:ind w:left="2160"/>
    </w:pPr>
  </w:style>
  <w:style w:type="paragraph" w:styleId="ListNumber">
    <w:name w:val="List Number"/>
    <w:basedOn w:val="Normal"/>
    <w:qFormat/>
    <w:rsid w:val="00D12F8C"/>
    <w:pPr>
      <w:numPr>
        <w:numId w:val="16"/>
      </w:numPr>
      <w:spacing w:after="120"/>
    </w:pPr>
  </w:style>
  <w:style w:type="paragraph" w:styleId="ListNumber2">
    <w:name w:val="List Number 2"/>
    <w:basedOn w:val="Normal"/>
    <w:rsid w:val="00B45E86"/>
    <w:pPr>
      <w:numPr>
        <w:ilvl w:val="1"/>
        <w:numId w:val="46"/>
      </w:numPr>
      <w:tabs>
        <w:tab w:val="left" w:pos="720"/>
      </w:tabs>
      <w:spacing w:after="60"/>
    </w:pPr>
  </w:style>
  <w:style w:type="paragraph" w:styleId="ListNumber3">
    <w:name w:val="List Number 3"/>
    <w:basedOn w:val="Normal"/>
    <w:rsid w:val="00B45E86"/>
    <w:pPr>
      <w:numPr>
        <w:ilvl w:val="2"/>
        <w:numId w:val="46"/>
      </w:numPr>
      <w:tabs>
        <w:tab w:val="left" w:pos="1080"/>
      </w:tabs>
      <w:spacing w:after="60"/>
    </w:pPr>
  </w:style>
  <w:style w:type="paragraph" w:styleId="ListNumber4">
    <w:name w:val="List Number 4"/>
    <w:basedOn w:val="Normal"/>
    <w:rsid w:val="00B45E86"/>
    <w:pPr>
      <w:numPr>
        <w:numId w:val="47"/>
      </w:numPr>
      <w:tabs>
        <w:tab w:val="left" w:pos="1440"/>
      </w:tabs>
      <w:ind w:left="1440"/>
    </w:pPr>
  </w:style>
  <w:style w:type="paragraph" w:styleId="ListNumber5">
    <w:name w:val="List Number 5"/>
    <w:basedOn w:val="Normal"/>
    <w:rsid w:val="00B45E86"/>
    <w:pPr>
      <w:numPr>
        <w:numId w:val="48"/>
      </w:numPr>
      <w:tabs>
        <w:tab w:val="left" w:pos="1980"/>
      </w:tabs>
      <w:spacing w:after="120"/>
      <w:ind w:left="1980"/>
    </w:pPr>
  </w:style>
  <w:style w:type="paragraph" w:customStyle="1" w:styleId="ListNumber6">
    <w:name w:val="List Number 6"/>
    <w:rsid w:val="000422A9"/>
    <w:pPr>
      <w:numPr>
        <w:numId w:val="9"/>
      </w:numPr>
      <w:spacing w:after="240"/>
    </w:pPr>
    <w:rPr>
      <w:sz w:val="24"/>
    </w:rPr>
  </w:style>
  <w:style w:type="paragraph" w:customStyle="1" w:styleId="References">
    <w:name w:val="References"/>
    <w:rsid w:val="000422A9"/>
    <w:pPr>
      <w:tabs>
        <w:tab w:val="left" w:pos="720"/>
      </w:tabs>
      <w:spacing w:after="240"/>
      <w:ind w:left="720" w:hanging="720"/>
    </w:pPr>
    <w:rPr>
      <w:sz w:val="24"/>
    </w:rPr>
  </w:style>
  <w:style w:type="paragraph" w:customStyle="1" w:styleId="TableCaption">
    <w:name w:val="Table Caption"/>
    <w:next w:val="Table11"/>
    <w:rsid w:val="00D12F8C"/>
    <w:pPr>
      <w:keepNext/>
      <w:keepLines/>
      <w:spacing w:before="60"/>
    </w:pPr>
    <w:rPr>
      <w:sz w:val="22"/>
    </w:rPr>
  </w:style>
  <w:style w:type="paragraph" w:customStyle="1" w:styleId="TableCaptioncontinued">
    <w:name w:val="Table Caption continued"/>
    <w:rsid w:val="00D12F8C"/>
    <w:pPr>
      <w:spacing w:before="720"/>
    </w:pPr>
    <w:rPr>
      <w:sz w:val="22"/>
    </w:rPr>
  </w:style>
  <w:style w:type="paragraph" w:customStyle="1" w:styleId="Table12">
    <w:name w:val="Table 12"/>
    <w:rsid w:val="000422A9"/>
    <w:pPr>
      <w:spacing w:before="120"/>
    </w:pPr>
    <w:rPr>
      <w:sz w:val="24"/>
    </w:rPr>
  </w:style>
  <w:style w:type="paragraph" w:styleId="TOC4">
    <w:name w:val="toc 4"/>
    <w:basedOn w:val="Normal"/>
    <w:semiHidden/>
    <w:rsid w:val="00B61F2D"/>
    <w:pPr>
      <w:tabs>
        <w:tab w:val="left" w:pos="3456"/>
        <w:tab w:val="right" w:leader="dot" w:pos="9360"/>
      </w:tabs>
      <w:ind w:left="3456" w:right="720" w:hanging="1080"/>
    </w:pPr>
    <w:rPr>
      <w:szCs w:val="20"/>
    </w:rPr>
  </w:style>
  <w:style w:type="paragraph" w:styleId="TOC5">
    <w:name w:val="toc 5"/>
    <w:basedOn w:val="TOC4"/>
    <w:semiHidden/>
    <w:rsid w:val="000422A9"/>
    <w:pPr>
      <w:tabs>
        <w:tab w:val="clear" w:pos="3456"/>
        <w:tab w:val="left" w:pos="4680"/>
      </w:tabs>
      <w:ind w:left="4680" w:hanging="1224"/>
    </w:pPr>
  </w:style>
  <w:style w:type="paragraph" w:styleId="TOC6">
    <w:name w:val="toc 6"/>
    <w:basedOn w:val="TOC5"/>
    <w:semiHidden/>
    <w:rsid w:val="000422A9"/>
    <w:pPr>
      <w:tabs>
        <w:tab w:val="clear" w:pos="4680"/>
        <w:tab w:val="left" w:pos="6048"/>
      </w:tabs>
      <w:ind w:left="6048" w:hanging="1368"/>
    </w:pPr>
  </w:style>
  <w:style w:type="paragraph" w:styleId="TOAHeading">
    <w:name w:val="toa heading"/>
    <w:basedOn w:val="Normal"/>
    <w:next w:val="Normal"/>
    <w:rsid w:val="00D12F8C"/>
    <w:pPr>
      <w:spacing w:before="120"/>
    </w:pPr>
    <w:rPr>
      <w:rFonts w:ascii="Arial" w:hAnsi="Arial" w:cs="Arial"/>
      <w:b/>
      <w:bCs/>
      <w:sz w:val="24"/>
    </w:rPr>
  </w:style>
  <w:style w:type="character" w:styleId="Hyperlink">
    <w:name w:val="Hyperlink"/>
    <w:basedOn w:val="DefaultParagraphFont"/>
    <w:uiPriority w:val="99"/>
    <w:rsid w:val="00D12F8C"/>
    <w:rPr>
      <w:color w:val="0000FF"/>
      <w:u w:val="single"/>
    </w:rPr>
  </w:style>
  <w:style w:type="paragraph" w:customStyle="1" w:styleId="BodyTextFlush">
    <w:name w:val="Body Text Flush"/>
    <w:next w:val="BodyText"/>
    <w:rsid w:val="00D12F8C"/>
    <w:pPr>
      <w:spacing w:before="60" w:after="120"/>
    </w:pPr>
    <w:rPr>
      <w:sz w:val="22"/>
    </w:rPr>
  </w:style>
  <w:style w:type="paragraph" w:customStyle="1" w:styleId="listnumberinstructions">
    <w:name w:val="list_number_instructions"/>
    <w:basedOn w:val="Normal"/>
    <w:rsid w:val="00460472"/>
    <w:pPr>
      <w:numPr>
        <w:numId w:val="10"/>
      </w:numPr>
      <w:tabs>
        <w:tab w:val="left" w:pos="432"/>
      </w:tabs>
      <w:spacing w:after="240"/>
    </w:pPr>
  </w:style>
  <w:style w:type="paragraph" w:customStyle="1" w:styleId="listnumber2instructions">
    <w:name w:val="list_number2_instructions"/>
    <w:basedOn w:val="Normal"/>
    <w:rsid w:val="00460472"/>
    <w:pPr>
      <w:numPr>
        <w:numId w:val="11"/>
      </w:numPr>
      <w:tabs>
        <w:tab w:val="left" w:pos="864"/>
      </w:tabs>
      <w:spacing w:after="240"/>
    </w:pPr>
  </w:style>
  <w:style w:type="character" w:customStyle="1" w:styleId="ListContinueChar">
    <w:name w:val="List Continue Char"/>
    <w:basedOn w:val="DefaultParagraphFont"/>
    <w:link w:val="ListContinue"/>
    <w:rsid w:val="00105615"/>
    <w:rPr>
      <w:sz w:val="22"/>
    </w:rPr>
  </w:style>
  <w:style w:type="character" w:customStyle="1" w:styleId="H3bodytextChar">
    <w:name w:val="H3 body text Char"/>
    <w:basedOn w:val="DefaultParagraphFont"/>
    <w:link w:val="H3bodytext"/>
    <w:rsid w:val="004512FB"/>
    <w:rPr>
      <w:sz w:val="24"/>
    </w:rPr>
  </w:style>
  <w:style w:type="paragraph" w:styleId="CommentText">
    <w:name w:val="annotation text"/>
    <w:basedOn w:val="Normal"/>
    <w:link w:val="CommentTextChar"/>
    <w:rsid w:val="00AD474C"/>
    <w:rPr>
      <w:sz w:val="20"/>
      <w:szCs w:val="20"/>
    </w:rPr>
  </w:style>
  <w:style w:type="character" w:customStyle="1" w:styleId="CommentTextChar">
    <w:name w:val="Comment Text Char"/>
    <w:basedOn w:val="DefaultParagraphFont"/>
    <w:link w:val="CommentText"/>
    <w:rsid w:val="00AD474C"/>
  </w:style>
  <w:style w:type="paragraph" w:styleId="ListParagraph">
    <w:name w:val="List Paragraph"/>
    <w:basedOn w:val="Normal"/>
    <w:uiPriority w:val="34"/>
    <w:rsid w:val="00696159"/>
    <w:pPr>
      <w:ind w:left="720"/>
      <w:contextualSpacing/>
    </w:pPr>
  </w:style>
  <w:style w:type="table" w:styleId="TableGrid">
    <w:name w:val="Table Grid"/>
    <w:basedOn w:val="TableNormal"/>
    <w:rsid w:val="00D12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E220A"/>
    <w:rPr>
      <w:rFonts w:ascii="Arial" w:hAnsi="Arial" w:cs="Arial"/>
      <w:b/>
      <w:bCs/>
      <w:kern w:val="32"/>
      <w:sz w:val="28"/>
      <w:szCs w:val="32"/>
    </w:rPr>
  </w:style>
  <w:style w:type="character" w:customStyle="1" w:styleId="BodyTextChar">
    <w:name w:val="Body Text Char"/>
    <w:basedOn w:val="DefaultParagraphFont"/>
    <w:link w:val="BodyText"/>
    <w:rsid w:val="000A24CE"/>
    <w:rPr>
      <w:sz w:val="22"/>
      <w:szCs w:val="22"/>
    </w:rPr>
  </w:style>
  <w:style w:type="table" w:customStyle="1" w:styleId="HeaderTable">
    <w:name w:val="Header Table"/>
    <w:basedOn w:val="TableNormal"/>
    <w:uiPriority w:val="99"/>
    <w:rsid w:val="00301F8C"/>
    <w:rPr>
      <w:rFonts w:asciiTheme="minorHAnsi" w:eastAsiaTheme="minorHAnsi" w:hAnsiTheme="minorHAnsi" w:cstheme="minorBidi"/>
      <w:szCs w:val="22"/>
    </w:rPr>
    <w:tblPr>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Pr>
    <w:tcPr>
      <w:tcMar>
        <w:left w:w="29" w:type="dxa"/>
        <w:right w:w="29" w:type="dxa"/>
      </w:tcMar>
    </w:tcPr>
  </w:style>
  <w:style w:type="character" w:styleId="PlaceholderText">
    <w:name w:val="Placeholder Text"/>
    <w:basedOn w:val="DefaultParagraphFont"/>
    <w:uiPriority w:val="99"/>
    <w:semiHidden/>
    <w:rsid w:val="00301F8C"/>
    <w:rPr>
      <w:color w:val="808080"/>
    </w:rPr>
  </w:style>
  <w:style w:type="character" w:customStyle="1" w:styleId="StyleBody10ptBold">
    <w:name w:val="Style +Body 10pt Bold"/>
    <w:basedOn w:val="StyleBody10pt"/>
    <w:uiPriority w:val="1"/>
    <w:rsid w:val="007C077F"/>
    <w:rPr>
      <w:rFonts w:ascii="Times New Roman" w:hAnsi="Times New Roman"/>
      <w:b/>
      <w:sz w:val="20"/>
    </w:rPr>
  </w:style>
  <w:style w:type="character" w:styleId="UnresolvedMention">
    <w:name w:val="Unresolved Mention"/>
    <w:basedOn w:val="DefaultParagraphFont"/>
    <w:uiPriority w:val="99"/>
    <w:semiHidden/>
    <w:unhideWhenUsed/>
    <w:rsid w:val="00F20487"/>
    <w:rPr>
      <w:color w:val="605E5C"/>
      <w:shd w:val="clear" w:color="auto" w:fill="E1DFDD"/>
    </w:rPr>
  </w:style>
  <w:style w:type="character" w:styleId="FollowedHyperlink">
    <w:name w:val="FollowedHyperlink"/>
    <w:basedOn w:val="DefaultParagraphFont"/>
    <w:semiHidden/>
    <w:unhideWhenUsed/>
    <w:rsid w:val="00716F55"/>
    <w:rPr>
      <w:color w:val="800080" w:themeColor="followedHyperlink"/>
      <w:u w:val="single"/>
    </w:rPr>
  </w:style>
  <w:style w:type="character" w:customStyle="1" w:styleId="FooterChar">
    <w:name w:val="Footer Char"/>
    <w:basedOn w:val="DefaultParagraphFont"/>
    <w:link w:val="Footer"/>
    <w:uiPriority w:val="99"/>
    <w:rsid w:val="007E076A"/>
  </w:style>
  <w:style w:type="paragraph" w:customStyle="1" w:styleId="CP-date">
    <w:name w:val="CP-date"/>
    <w:rsid w:val="00D12F8C"/>
    <w:rPr>
      <w:rFonts w:asciiTheme="minorHAnsi" w:hAnsiTheme="minorHAnsi"/>
      <w:color w:val="FFFFFF" w:themeColor="background1"/>
    </w:rPr>
  </w:style>
  <w:style w:type="paragraph" w:customStyle="1" w:styleId="CP-authors">
    <w:name w:val="CP-authors"/>
    <w:basedOn w:val="CP-date"/>
    <w:rsid w:val="00D12F8C"/>
    <w:pPr>
      <w:spacing w:after="50"/>
    </w:pPr>
    <w:rPr>
      <w:rFonts w:ascii="Times New Roman" w:hAnsi="Times New Roman"/>
      <w:color w:val="233E5F"/>
      <w:sz w:val="22"/>
      <w:szCs w:val="22"/>
    </w:rPr>
  </w:style>
  <w:style w:type="paragraph" w:customStyle="1" w:styleId="CP-for">
    <w:name w:val="CP-for"/>
    <w:rsid w:val="00D12F8C"/>
    <w:rPr>
      <w:rFonts w:ascii="Arial" w:hAnsi="Arial"/>
    </w:rPr>
  </w:style>
  <w:style w:type="paragraph" w:customStyle="1" w:styleId="FooterOUOMarking">
    <w:name w:val="Footer OUO Marking"/>
    <w:basedOn w:val="Footer"/>
    <w:rsid w:val="007E076A"/>
    <w:rPr>
      <w:b/>
      <w:bCs/>
    </w:rPr>
  </w:style>
  <w:style w:type="paragraph" w:customStyle="1" w:styleId="CP-title">
    <w:name w:val="CP-title"/>
    <w:basedOn w:val="Normal"/>
    <w:next w:val="CP-authors"/>
    <w:rsid w:val="007E076A"/>
    <w:pPr>
      <w:jc w:val="center"/>
    </w:pPr>
    <w:rPr>
      <w:b/>
      <w:bCs/>
      <w:sz w:val="24"/>
    </w:rPr>
  </w:style>
  <w:style w:type="paragraph" w:customStyle="1" w:styleId="TP-authors">
    <w:name w:val="TP-authors"/>
    <w:link w:val="TP-authorsCharChar"/>
    <w:rsid w:val="00D12F8C"/>
    <w:pPr>
      <w:jc w:val="center"/>
    </w:pPr>
    <w:rPr>
      <w:rFonts w:ascii="Arial" w:hAnsi="Arial"/>
      <w:b/>
      <w:sz w:val="24"/>
    </w:rPr>
  </w:style>
  <w:style w:type="character" w:customStyle="1" w:styleId="TP-authorsCharChar">
    <w:name w:val="TP-authors Char Char"/>
    <w:basedOn w:val="DefaultParagraphFont"/>
    <w:link w:val="TP-authors"/>
    <w:rsid w:val="00D12F8C"/>
    <w:rPr>
      <w:rFonts w:ascii="Arial" w:hAnsi="Arial"/>
      <w:b/>
      <w:sz w:val="24"/>
    </w:rPr>
  </w:style>
  <w:style w:type="paragraph" w:customStyle="1" w:styleId="TP-date">
    <w:name w:val="TP-date"/>
    <w:basedOn w:val="TP-authors"/>
    <w:next w:val="TP-sponsor"/>
    <w:link w:val="TP-dateCharChar"/>
    <w:rsid w:val="00D12F8C"/>
  </w:style>
  <w:style w:type="paragraph" w:customStyle="1" w:styleId="TP-sponsor">
    <w:name w:val="TP-sponsor"/>
    <w:rsid w:val="00D12F8C"/>
    <w:pPr>
      <w:jc w:val="center"/>
    </w:pPr>
    <w:rPr>
      <w:rFonts w:ascii="Arial" w:hAnsi="Arial"/>
      <w:b/>
      <w:sz w:val="28"/>
    </w:rPr>
  </w:style>
  <w:style w:type="character" w:customStyle="1" w:styleId="TP-dateCharChar">
    <w:name w:val="TP-date Char Char"/>
    <w:basedOn w:val="TP-authorsCharChar"/>
    <w:link w:val="TP-date"/>
    <w:rsid w:val="00D12F8C"/>
    <w:rPr>
      <w:rFonts w:ascii="Arial" w:hAnsi="Arial"/>
      <w:b/>
      <w:sz w:val="24"/>
    </w:rPr>
  </w:style>
  <w:style w:type="paragraph" w:customStyle="1" w:styleId="TP-jobnumber">
    <w:name w:val="TP-job number"/>
    <w:next w:val="TP-title"/>
    <w:rsid w:val="00D12F8C"/>
    <w:pPr>
      <w:jc w:val="right"/>
    </w:pPr>
    <w:rPr>
      <w:rFonts w:ascii="Arial" w:hAnsi="Arial"/>
      <w:b/>
      <w:color w:val="000000" w:themeColor="text1"/>
      <w:sz w:val="22"/>
    </w:rPr>
  </w:style>
  <w:style w:type="paragraph" w:customStyle="1" w:styleId="TP-title">
    <w:name w:val="TP-title"/>
    <w:next w:val="TP-authors"/>
    <w:rsid w:val="00D12F8C"/>
    <w:pPr>
      <w:jc w:val="center"/>
    </w:pPr>
    <w:rPr>
      <w:rFonts w:ascii="Arial" w:hAnsi="Arial"/>
      <w:b/>
      <w:sz w:val="36"/>
    </w:rPr>
  </w:style>
  <w:style w:type="paragraph" w:customStyle="1" w:styleId="TP-preparedfor">
    <w:name w:val="TP-prepared for"/>
    <w:rsid w:val="00D12F8C"/>
    <w:pPr>
      <w:jc w:val="center"/>
    </w:pPr>
    <w:rPr>
      <w:rFonts w:ascii="Arial" w:hAnsi="Arial"/>
      <w:b/>
      <w:sz w:val="22"/>
    </w:rPr>
  </w:style>
  <w:style w:type="paragraph" w:customStyle="1" w:styleId="AdvanceforFrontmatter">
    <w:name w:val="Advance (for Frontmatter)"/>
    <w:basedOn w:val="Normal"/>
    <w:next w:val="HeadingFrontmatter"/>
    <w:rsid w:val="00D12F8C"/>
    <w:pPr>
      <w:spacing w:before="2640"/>
    </w:pPr>
    <w:rPr>
      <w:noProof/>
    </w:rPr>
  </w:style>
  <w:style w:type="paragraph" w:customStyle="1" w:styleId="HeadingFrontmatter">
    <w:name w:val="Heading Frontmatter"/>
    <w:next w:val="BodyTextIndent"/>
    <w:rsid w:val="00712CD8"/>
    <w:pPr>
      <w:keepNext/>
      <w:spacing w:before="240" w:after="120"/>
      <w:jc w:val="center"/>
    </w:pPr>
    <w:rPr>
      <w:rFonts w:ascii="Arial" w:hAnsi="Arial"/>
      <w:b/>
      <w:sz w:val="28"/>
    </w:rPr>
  </w:style>
  <w:style w:type="paragraph" w:customStyle="1" w:styleId="Table10">
    <w:name w:val="Table 10"/>
    <w:basedOn w:val="Table11"/>
    <w:rsid w:val="00F706EC"/>
    <w:rPr>
      <w:rFonts w:eastAsiaTheme="minorHAnsi"/>
      <w:sz w:val="20"/>
    </w:rPr>
  </w:style>
  <w:style w:type="paragraph" w:customStyle="1" w:styleId="FigureCaptioncont">
    <w:name w:val="Figure Caption (cont.)"/>
    <w:basedOn w:val="Normal"/>
    <w:next w:val="BodyText"/>
    <w:rsid w:val="00D12F8C"/>
    <w:pPr>
      <w:spacing w:after="240"/>
    </w:pPr>
    <w:rPr>
      <w:szCs w:val="20"/>
    </w:rPr>
  </w:style>
  <w:style w:type="paragraph" w:customStyle="1" w:styleId="Con-Fig-Tbl">
    <w:name w:val="Con-Fig-Tbl"/>
    <w:next w:val="TOC1"/>
    <w:link w:val="Con-Fig-TblChar"/>
    <w:rsid w:val="00D12F8C"/>
    <w:pPr>
      <w:jc w:val="center"/>
    </w:pPr>
    <w:rPr>
      <w:rFonts w:ascii="Arial" w:hAnsi="Arial"/>
      <w:b/>
      <w:sz w:val="28"/>
    </w:rPr>
  </w:style>
  <w:style w:type="paragraph" w:styleId="TOC1">
    <w:name w:val="toc 1"/>
    <w:autoRedefine/>
    <w:uiPriority w:val="39"/>
    <w:rsid w:val="00D12F8C"/>
    <w:pPr>
      <w:tabs>
        <w:tab w:val="left" w:pos="540"/>
        <w:tab w:val="right" w:leader="dot" w:pos="9360"/>
      </w:tabs>
      <w:spacing w:after="120"/>
      <w:ind w:left="547" w:right="720" w:hanging="547"/>
    </w:pPr>
    <w:rPr>
      <w:sz w:val="22"/>
    </w:rPr>
  </w:style>
  <w:style w:type="character" w:customStyle="1" w:styleId="Con-Fig-TblChar">
    <w:name w:val="Con-Fig-Tbl Char"/>
    <w:basedOn w:val="DefaultParagraphFont"/>
    <w:link w:val="Con-Fig-Tbl"/>
    <w:rsid w:val="00D12F8C"/>
    <w:rPr>
      <w:rFonts w:ascii="Arial" w:hAnsi="Arial"/>
      <w:b/>
      <w:sz w:val="28"/>
    </w:rPr>
  </w:style>
  <w:style w:type="paragraph" w:styleId="Date">
    <w:name w:val="Date"/>
    <w:basedOn w:val="Normal"/>
    <w:next w:val="Normal"/>
    <w:link w:val="DateChar"/>
    <w:rsid w:val="00D12F8C"/>
  </w:style>
  <w:style w:type="character" w:customStyle="1" w:styleId="DateChar">
    <w:name w:val="Date Char"/>
    <w:basedOn w:val="DefaultParagraphFont"/>
    <w:link w:val="Date"/>
    <w:rsid w:val="00D12F8C"/>
    <w:rPr>
      <w:sz w:val="22"/>
      <w:szCs w:val="24"/>
    </w:rPr>
  </w:style>
  <w:style w:type="paragraph" w:styleId="E-mailSignature">
    <w:name w:val="E-mail Signature"/>
    <w:basedOn w:val="Normal"/>
    <w:link w:val="E-mailSignatureChar"/>
    <w:rsid w:val="00D12F8C"/>
  </w:style>
  <w:style w:type="character" w:customStyle="1" w:styleId="E-mailSignatureChar">
    <w:name w:val="E-mail Signature Char"/>
    <w:basedOn w:val="DefaultParagraphFont"/>
    <w:link w:val="E-mailSignature"/>
    <w:rsid w:val="00D12F8C"/>
    <w:rPr>
      <w:sz w:val="22"/>
      <w:szCs w:val="24"/>
    </w:rPr>
  </w:style>
  <w:style w:type="paragraph" w:customStyle="1" w:styleId="Acronyms6pt">
    <w:name w:val="Acronyms (6 pt)"/>
    <w:rsid w:val="00D12F8C"/>
    <w:pPr>
      <w:spacing w:after="120"/>
      <w:ind w:left="1080" w:hanging="1080"/>
    </w:pPr>
    <w:rPr>
      <w:sz w:val="22"/>
    </w:rPr>
  </w:style>
  <w:style w:type="paragraph" w:customStyle="1" w:styleId="Acronymssingle">
    <w:name w:val="Acronyms (single)"/>
    <w:basedOn w:val="Acronyms6pt"/>
    <w:rsid w:val="00D12F8C"/>
    <w:pPr>
      <w:tabs>
        <w:tab w:val="left" w:pos="1440"/>
      </w:tabs>
      <w:spacing w:after="180"/>
      <w:ind w:left="1440" w:hanging="1440"/>
    </w:pPr>
  </w:style>
  <w:style w:type="paragraph" w:styleId="Title">
    <w:name w:val="Title"/>
    <w:next w:val="BodyText"/>
    <w:link w:val="TitleChar"/>
    <w:rsid w:val="00D12F8C"/>
    <w:pPr>
      <w:spacing w:after="180"/>
      <w:jc w:val="center"/>
    </w:pPr>
    <w:rPr>
      <w:rFonts w:ascii="Arial" w:hAnsi="Arial" w:cs="Arial"/>
      <w:b/>
      <w:bCs/>
      <w:kern w:val="28"/>
      <w:sz w:val="36"/>
      <w:szCs w:val="32"/>
    </w:rPr>
  </w:style>
  <w:style w:type="character" w:customStyle="1" w:styleId="TitleChar">
    <w:name w:val="Title Char"/>
    <w:basedOn w:val="DefaultParagraphFont"/>
    <w:link w:val="Title"/>
    <w:rsid w:val="00D12F8C"/>
    <w:rPr>
      <w:rFonts w:ascii="Arial" w:hAnsi="Arial" w:cs="Arial"/>
      <w:b/>
      <w:bCs/>
      <w:kern w:val="28"/>
      <w:sz w:val="36"/>
      <w:szCs w:val="32"/>
    </w:rPr>
  </w:style>
  <w:style w:type="paragraph" w:styleId="Subtitle">
    <w:name w:val="Subtitle"/>
    <w:basedOn w:val="Title"/>
    <w:link w:val="SubtitleChar"/>
    <w:rsid w:val="00D12F8C"/>
    <w:pPr>
      <w:outlineLvl w:val="1"/>
    </w:pPr>
    <w:rPr>
      <w:sz w:val="28"/>
    </w:rPr>
  </w:style>
  <w:style w:type="character" w:customStyle="1" w:styleId="SubtitleChar">
    <w:name w:val="Subtitle Char"/>
    <w:basedOn w:val="DefaultParagraphFont"/>
    <w:link w:val="Subtitle"/>
    <w:rsid w:val="00D12F8C"/>
    <w:rPr>
      <w:rFonts w:ascii="Arial" w:hAnsi="Arial" w:cs="Arial"/>
      <w:b/>
      <w:bCs/>
      <w:kern w:val="28"/>
      <w:sz w:val="28"/>
      <w:szCs w:val="32"/>
    </w:rPr>
  </w:style>
  <w:style w:type="paragraph" w:customStyle="1" w:styleId="Table11">
    <w:name w:val="Table 11"/>
    <w:rsid w:val="00D12F8C"/>
    <w:pPr>
      <w:spacing w:before="60"/>
    </w:pPr>
    <w:rPr>
      <w:sz w:val="22"/>
    </w:rPr>
  </w:style>
  <w:style w:type="paragraph" w:styleId="TOC2">
    <w:name w:val="toc 2"/>
    <w:basedOn w:val="TOC1"/>
    <w:uiPriority w:val="39"/>
    <w:rsid w:val="00D12F8C"/>
    <w:pPr>
      <w:tabs>
        <w:tab w:val="left" w:pos="1152"/>
      </w:tabs>
      <w:spacing w:before="60"/>
      <w:ind w:left="1152"/>
    </w:pPr>
  </w:style>
  <w:style w:type="paragraph" w:styleId="TOC3">
    <w:name w:val="toc 3"/>
    <w:basedOn w:val="TOC1"/>
    <w:autoRedefine/>
    <w:uiPriority w:val="39"/>
    <w:rsid w:val="00D12F8C"/>
    <w:pPr>
      <w:tabs>
        <w:tab w:val="left" w:pos="1872"/>
      </w:tabs>
      <w:spacing w:before="60" w:after="60"/>
      <w:ind w:left="1872" w:hanging="720"/>
    </w:pPr>
  </w:style>
  <w:style w:type="paragraph" w:styleId="MacroText">
    <w:name w:val="macro"/>
    <w:link w:val="MacroTextChar"/>
    <w:rsid w:val="00D12F8C"/>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D12F8C"/>
    <w:rPr>
      <w:rFonts w:ascii="Courier New" w:hAnsi="Courier New" w:cs="Courier New"/>
    </w:rPr>
  </w:style>
  <w:style w:type="paragraph" w:customStyle="1" w:styleId="AppendixTitle">
    <w:name w:val="Appendix Title"/>
    <w:rsid w:val="00D12F8C"/>
    <w:pPr>
      <w:spacing w:after="180"/>
      <w:jc w:val="center"/>
    </w:pPr>
    <w:rPr>
      <w:rFonts w:ascii="Arial" w:hAnsi="Arial"/>
      <w:b/>
      <w:sz w:val="36"/>
    </w:rPr>
  </w:style>
  <w:style w:type="paragraph" w:customStyle="1" w:styleId="AdvanceforAppendixFlysheet">
    <w:name w:val="Advance (for Appendix Flysheet)"/>
    <w:rsid w:val="00D12F8C"/>
    <w:pPr>
      <w:spacing w:before="3800"/>
    </w:pPr>
    <w:rPr>
      <w:sz w:val="22"/>
    </w:rPr>
  </w:style>
  <w:style w:type="paragraph" w:customStyle="1" w:styleId="AppendixFlysheetTitles">
    <w:name w:val="Appendix Flysheet Titles"/>
    <w:rsid w:val="00D12F8C"/>
    <w:pPr>
      <w:spacing w:after="240"/>
      <w:jc w:val="center"/>
    </w:pPr>
    <w:rPr>
      <w:rFonts w:ascii="Arial" w:hAnsi="Arial"/>
      <w:b/>
      <w:sz w:val="36"/>
    </w:rPr>
  </w:style>
  <w:style w:type="paragraph" w:customStyle="1" w:styleId="Equation">
    <w:name w:val="Equation"/>
    <w:basedOn w:val="BodyTextFlush"/>
    <w:rsid w:val="00D12F8C"/>
    <w:pPr>
      <w:tabs>
        <w:tab w:val="right" w:pos="9360"/>
      </w:tabs>
    </w:pPr>
  </w:style>
  <w:style w:type="paragraph" w:customStyle="1" w:styleId="Equationwherelist">
    <w:name w:val="Equation where list"/>
    <w:basedOn w:val="BodyTextFlush"/>
    <w:rsid w:val="00D12F8C"/>
    <w:pPr>
      <w:tabs>
        <w:tab w:val="left" w:pos="720"/>
      </w:tabs>
      <w:ind w:left="1080" w:hanging="720"/>
    </w:pPr>
  </w:style>
  <w:style w:type="paragraph" w:customStyle="1" w:styleId="ListBullet-6ptafter">
    <w:name w:val="List Bullet-6pt after"/>
    <w:basedOn w:val="ListBullet"/>
    <w:semiHidden/>
    <w:rsid w:val="00D12F8C"/>
  </w:style>
  <w:style w:type="paragraph" w:customStyle="1" w:styleId="Heading1nonumbers">
    <w:name w:val="Heading 1 (no numbers)"/>
    <w:basedOn w:val="Heading1"/>
    <w:next w:val="BodyText"/>
    <w:rsid w:val="00D12F8C"/>
  </w:style>
  <w:style w:type="paragraph" w:styleId="BalloonText">
    <w:name w:val="Balloon Text"/>
    <w:basedOn w:val="Normal"/>
    <w:link w:val="BalloonTextChar"/>
    <w:rsid w:val="00D12F8C"/>
    <w:rPr>
      <w:rFonts w:ascii="Tahoma" w:hAnsi="Tahoma" w:cs="Tahoma"/>
      <w:sz w:val="16"/>
      <w:szCs w:val="16"/>
    </w:rPr>
  </w:style>
  <w:style w:type="character" w:customStyle="1" w:styleId="BalloonTextChar">
    <w:name w:val="Balloon Text Char"/>
    <w:basedOn w:val="DefaultParagraphFont"/>
    <w:link w:val="BalloonText"/>
    <w:rsid w:val="00D12F8C"/>
    <w:rPr>
      <w:rFonts w:ascii="Tahoma" w:hAnsi="Tahoma" w:cs="Tahoma"/>
      <w:sz w:val="16"/>
      <w:szCs w:val="16"/>
    </w:rPr>
  </w:style>
  <w:style w:type="paragraph" w:customStyle="1" w:styleId="Heading2nonumber">
    <w:name w:val="Heading 2 (no number)"/>
    <w:basedOn w:val="Heading2"/>
    <w:next w:val="BodyText"/>
    <w:rsid w:val="00D12F8C"/>
    <w:pPr>
      <w:numPr>
        <w:ilvl w:val="0"/>
      </w:numPr>
      <w:ind w:left="576" w:hanging="576"/>
    </w:pPr>
  </w:style>
  <w:style w:type="paragraph" w:customStyle="1" w:styleId="AdvanceforDisclaimer">
    <w:name w:val="Advance (for Disclaimer)"/>
    <w:basedOn w:val="Normal"/>
    <w:next w:val="Figure"/>
    <w:rsid w:val="00D12F8C"/>
    <w:pPr>
      <w:spacing w:before="9000"/>
    </w:pPr>
  </w:style>
  <w:style w:type="paragraph" w:customStyle="1" w:styleId="Heading3nonumber">
    <w:name w:val="Heading 3 (no number)"/>
    <w:basedOn w:val="Heading3"/>
    <w:next w:val="BodyText"/>
    <w:rsid w:val="00D12F8C"/>
    <w:pPr>
      <w:numPr>
        <w:ilvl w:val="0"/>
      </w:numPr>
      <w:ind w:left="576" w:hanging="576"/>
    </w:pPr>
  </w:style>
  <w:style w:type="paragraph" w:customStyle="1" w:styleId="Heading4nonumber">
    <w:name w:val="Heading 4 (no number)"/>
    <w:basedOn w:val="Heading4"/>
    <w:next w:val="BodyText"/>
    <w:rsid w:val="00D12F8C"/>
    <w:pPr>
      <w:numPr>
        <w:ilvl w:val="0"/>
      </w:numPr>
      <w:ind w:left="576" w:hanging="576"/>
    </w:pPr>
  </w:style>
  <w:style w:type="paragraph" w:styleId="TableofFigures">
    <w:name w:val="table of figures"/>
    <w:basedOn w:val="Normal"/>
    <w:next w:val="Normal"/>
    <w:uiPriority w:val="99"/>
    <w:rsid w:val="00D12F8C"/>
    <w:pPr>
      <w:spacing w:before="120"/>
      <w:ind w:left="900" w:right="720" w:hanging="900"/>
    </w:pPr>
  </w:style>
  <w:style w:type="paragraph" w:customStyle="1" w:styleId="TOC1nonumber">
    <w:name w:val="TOC 1 (no number)"/>
    <w:basedOn w:val="Heading1nonumbers"/>
    <w:rsid w:val="00D12F8C"/>
    <w:pPr>
      <w:tabs>
        <w:tab w:val="right" w:leader="dot" w:pos="9360"/>
      </w:tabs>
      <w:spacing w:before="240" w:after="0"/>
      <w:ind w:right="720"/>
    </w:pPr>
    <w:rPr>
      <w:rFonts w:ascii="Times New Roman" w:hAnsi="Times New Roman"/>
      <w:b w:val="0"/>
      <w:sz w:val="22"/>
    </w:rPr>
  </w:style>
  <w:style w:type="paragraph" w:customStyle="1" w:styleId="TOC2nonumber">
    <w:name w:val="TOC 2 (no number)"/>
    <w:basedOn w:val="Heading2nonumber"/>
    <w:rsid w:val="00D12F8C"/>
    <w:pPr>
      <w:tabs>
        <w:tab w:val="left" w:pos="360"/>
        <w:tab w:val="right" w:leader="dot" w:pos="9360"/>
      </w:tabs>
      <w:spacing w:before="60" w:after="0"/>
      <w:ind w:left="360" w:right="720"/>
    </w:pPr>
    <w:rPr>
      <w:rFonts w:ascii="Times New Roman" w:hAnsi="Times New Roman"/>
      <w:b w:val="0"/>
      <w:sz w:val="22"/>
    </w:rPr>
  </w:style>
  <w:style w:type="paragraph" w:customStyle="1" w:styleId="TOC3nonumber">
    <w:name w:val="TOC 3 (no number)"/>
    <w:basedOn w:val="Heading3nonumber"/>
    <w:rsid w:val="00D12F8C"/>
    <w:pPr>
      <w:tabs>
        <w:tab w:val="left" w:pos="720"/>
        <w:tab w:val="right" w:leader="dot" w:pos="9360"/>
      </w:tabs>
      <w:spacing w:after="0"/>
      <w:ind w:left="720" w:right="720"/>
    </w:pPr>
    <w:rPr>
      <w:rFonts w:ascii="Times New Roman" w:hAnsi="Times New Roman"/>
      <w:b w:val="0"/>
      <w:sz w:val="22"/>
    </w:rPr>
  </w:style>
  <w:style w:type="paragraph" w:customStyle="1" w:styleId="FigureCaption">
    <w:name w:val="Figure Caption"/>
    <w:rsid w:val="00D12F8C"/>
    <w:pPr>
      <w:spacing w:after="240"/>
    </w:pPr>
    <w:rPr>
      <w:bCs/>
      <w:sz w:val="22"/>
    </w:rPr>
  </w:style>
  <w:style w:type="paragraph" w:customStyle="1" w:styleId="AppF1">
    <w:name w:val="App F1"/>
    <w:basedOn w:val="Normal"/>
    <w:next w:val="BodyText"/>
    <w:semiHidden/>
    <w:rsid w:val="00D12F8C"/>
    <w:pPr>
      <w:numPr>
        <w:numId w:val="23"/>
      </w:numPr>
      <w:spacing w:after="240"/>
      <w:jc w:val="center"/>
      <w:outlineLvl w:val="0"/>
    </w:pPr>
    <w:rPr>
      <w:rFonts w:ascii="Arial" w:hAnsi="Arial"/>
      <w:b/>
      <w:sz w:val="28"/>
    </w:rPr>
  </w:style>
  <w:style w:type="paragraph" w:customStyle="1" w:styleId="AppA1">
    <w:name w:val="App A1"/>
    <w:basedOn w:val="Normal"/>
    <w:next w:val="BodyText"/>
    <w:semiHidden/>
    <w:rsid w:val="00D12F8C"/>
    <w:pPr>
      <w:numPr>
        <w:numId w:val="17"/>
      </w:numPr>
      <w:spacing w:after="240"/>
      <w:jc w:val="center"/>
      <w:outlineLvl w:val="0"/>
    </w:pPr>
    <w:rPr>
      <w:rFonts w:ascii="Arial" w:hAnsi="Arial"/>
      <w:b/>
      <w:sz w:val="28"/>
    </w:rPr>
  </w:style>
  <w:style w:type="paragraph" w:customStyle="1" w:styleId="AppB1">
    <w:name w:val="App B1"/>
    <w:basedOn w:val="Normal"/>
    <w:next w:val="BodyText"/>
    <w:semiHidden/>
    <w:rsid w:val="00D12F8C"/>
    <w:pPr>
      <w:numPr>
        <w:numId w:val="18"/>
      </w:numPr>
      <w:spacing w:after="240"/>
      <w:jc w:val="center"/>
      <w:outlineLvl w:val="0"/>
    </w:pPr>
    <w:rPr>
      <w:rFonts w:ascii="Arial" w:hAnsi="Arial"/>
      <w:b/>
      <w:sz w:val="28"/>
    </w:rPr>
  </w:style>
  <w:style w:type="paragraph" w:customStyle="1" w:styleId="AppC1">
    <w:name w:val="App C1"/>
    <w:basedOn w:val="Normal"/>
    <w:next w:val="BodyText"/>
    <w:semiHidden/>
    <w:rsid w:val="00D12F8C"/>
    <w:pPr>
      <w:numPr>
        <w:numId w:val="20"/>
      </w:numPr>
      <w:spacing w:after="240"/>
      <w:jc w:val="center"/>
      <w:outlineLvl w:val="0"/>
    </w:pPr>
    <w:rPr>
      <w:rFonts w:ascii="Arial" w:hAnsi="Arial"/>
      <w:b/>
      <w:sz w:val="28"/>
    </w:rPr>
  </w:style>
  <w:style w:type="paragraph" w:customStyle="1" w:styleId="AppD1">
    <w:name w:val="App D1"/>
    <w:basedOn w:val="Normal"/>
    <w:next w:val="BodyText"/>
    <w:semiHidden/>
    <w:rsid w:val="00D12F8C"/>
    <w:pPr>
      <w:numPr>
        <w:numId w:val="21"/>
      </w:numPr>
      <w:spacing w:after="240"/>
      <w:jc w:val="center"/>
      <w:outlineLvl w:val="0"/>
    </w:pPr>
    <w:rPr>
      <w:rFonts w:ascii="Arial" w:hAnsi="Arial"/>
      <w:b/>
      <w:sz w:val="28"/>
    </w:rPr>
  </w:style>
  <w:style w:type="paragraph" w:customStyle="1" w:styleId="AppA2">
    <w:name w:val="App A2"/>
    <w:basedOn w:val="Normal"/>
    <w:next w:val="BodyText"/>
    <w:semiHidden/>
    <w:rsid w:val="00D12F8C"/>
    <w:pPr>
      <w:keepNext/>
      <w:numPr>
        <w:ilvl w:val="1"/>
        <w:numId w:val="17"/>
      </w:numPr>
      <w:spacing w:after="240"/>
      <w:jc w:val="center"/>
      <w:outlineLvl w:val="1"/>
    </w:pPr>
    <w:rPr>
      <w:rFonts w:ascii="Arial" w:hAnsi="Arial"/>
      <w:b/>
      <w:sz w:val="28"/>
    </w:rPr>
  </w:style>
  <w:style w:type="paragraph" w:customStyle="1" w:styleId="AppB2">
    <w:name w:val="App B2"/>
    <w:basedOn w:val="Normal"/>
    <w:next w:val="BodyText"/>
    <w:semiHidden/>
    <w:rsid w:val="00D12F8C"/>
    <w:pPr>
      <w:keepNext/>
      <w:numPr>
        <w:ilvl w:val="1"/>
        <w:numId w:val="19"/>
      </w:numPr>
      <w:spacing w:after="240"/>
      <w:jc w:val="center"/>
      <w:outlineLvl w:val="1"/>
    </w:pPr>
    <w:rPr>
      <w:rFonts w:ascii="Arial" w:hAnsi="Arial"/>
      <w:b/>
      <w:sz w:val="28"/>
    </w:rPr>
  </w:style>
  <w:style w:type="paragraph" w:customStyle="1" w:styleId="AppC2">
    <w:name w:val="App C2"/>
    <w:basedOn w:val="Normal"/>
    <w:next w:val="BodyText"/>
    <w:semiHidden/>
    <w:rsid w:val="00D12F8C"/>
    <w:pPr>
      <w:keepNext/>
      <w:numPr>
        <w:ilvl w:val="1"/>
        <w:numId w:val="20"/>
      </w:numPr>
      <w:spacing w:after="240"/>
      <w:jc w:val="center"/>
      <w:outlineLvl w:val="1"/>
    </w:pPr>
    <w:rPr>
      <w:rFonts w:ascii="Arial" w:hAnsi="Arial"/>
      <w:b/>
      <w:sz w:val="28"/>
    </w:rPr>
  </w:style>
  <w:style w:type="paragraph" w:customStyle="1" w:styleId="AppD2">
    <w:name w:val="App D2"/>
    <w:basedOn w:val="Normal"/>
    <w:next w:val="BodyText"/>
    <w:semiHidden/>
    <w:rsid w:val="00D12F8C"/>
    <w:pPr>
      <w:keepNext/>
      <w:numPr>
        <w:ilvl w:val="1"/>
        <w:numId w:val="21"/>
      </w:numPr>
      <w:spacing w:after="240"/>
      <w:jc w:val="center"/>
      <w:outlineLvl w:val="1"/>
    </w:pPr>
    <w:rPr>
      <w:rFonts w:ascii="Arial" w:hAnsi="Arial"/>
      <w:b/>
      <w:sz w:val="28"/>
    </w:rPr>
  </w:style>
  <w:style w:type="paragraph" w:customStyle="1" w:styleId="AppA3">
    <w:name w:val="App A3"/>
    <w:basedOn w:val="Normal"/>
    <w:next w:val="BodyText"/>
    <w:semiHidden/>
    <w:rsid w:val="00D12F8C"/>
    <w:pPr>
      <w:keepNext/>
      <w:numPr>
        <w:ilvl w:val="2"/>
        <w:numId w:val="17"/>
      </w:numPr>
      <w:spacing w:after="240"/>
      <w:outlineLvl w:val="2"/>
    </w:pPr>
    <w:rPr>
      <w:rFonts w:ascii="Arial" w:hAnsi="Arial"/>
      <w:b/>
    </w:rPr>
  </w:style>
  <w:style w:type="paragraph" w:customStyle="1" w:styleId="AppB3">
    <w:name w:val="App B3"/>
    <w:basedOn w:val="Normal"/>
    <w:next w:val="BodyText"/>
    <w:semiHidden/>
    <w:rsid w:val="00D12F8C"/>
    <w:pPr>
      <w:keepNext/>
      <w:numPr>
        <w:ilvl w:val="2"/>
        <w:numId w:val="19"/>
      </w:numPr>
      <w:spacing w:after="240"/>
      <w:outlineLvl w:val="2"/>
    </w:pPr>
    <w:rPr>
      <w:rFonts w:ascii="Arial" w:hAnsi="Arial"/>
      <w:b/>
    </w:rPr>
  </w:style>
  <w:style w:type="paragraph" w:customStyle="1" w:styleId="AppC3">
    <w:name w:val="App C3"/>
    <w:basedOn w:val="Normal"/>
    <w:next w:val="BodyText"/>
    <w:semiHidden/>
    <w:rsid w:val="00D12F8C"/>
    <w:pPr>
      <w:keepNext/>
      <w:numPr>
        <w:ilvl w:val="2"/>
        <w:numId w:val="20"/>
      </w:numPr>
      <w:spacing w:after="240"/>
      <w:outlineLvl w:val="2"/>
    </w:pPr>
    <w:rPr>
      <w:rFonts w:ascii="Arial" w:hAnsi="Arial"/>
      <w:b/>
    </w:rPr>
  </w:style>
  <w:style w:type="paragraph" w:customStyle="1" w:styleId="AppD3">
    <w:name w:val="App D3"/>
    <w:basedOn w:val="Normal"/>
    <w:next w:val="BodyText"/>
    <w:semiHidden/>
    <w:rsid w:val="00D12F8C"/>
    <w:pPr>
      <w:keepNext/>
      <w:numPr>
        <w:ilvl w:val="2"/>
        <w:numId w:val="21"/>
      </w:numPr>
      <w:spacing w:after="240"/>
      <w:outlineLvl w:val="2"/>
    </w:pPr>
    <w:rPr>
      <w:rFonts w:ascii="Arial" w:hAnsi="Arial"/>
      <w:b/>
    </w:rPr>
  </w:style>
  <w:style w:type="paragraph" w:customStyle="1" w:styleId="AppA4">
    <w:name w:val="App A4"/>
    <w:basedOn w:val="Normal"/>
    <w:next w:val="BodyText"/>
    <w:semiHidden/>
    <w:rsid w:val="00D12F8C"/>
    <w:pPr>
      <w:numPr>
        <w:ilvl w:val="3"/>
        <w:numId w:val="17"/>
      </w:numPr>
      <w:spacing w:after="240"/>
      <w:outlineLvl w:val="3"/>
    </w:pPr>
    <w:rPr>
      <w:rFonts w:ascii="Arial" w:hAnsi="Arial"/>
      <w:b/>
      <w:i/>
    </w:rPr>
  </w:style>
  <w:style w:type="paragraph" w:customStyle="1" w:styleId="AppB4">
    <w:name w:val="App B4"/>
    <w:basedOn w:val="Normal"/>
    <w:next w:val="BodyText"/>
    <w:semiHidden/>
    <w:rsid w:val="00D12F8C"/>
    <w:pPr>
      <w:numPr>
        <w:ilvl w:val="3"/>
        <w:numId w:val="19"/>
      </w:numPr>
      <w:spacing w:after="240"/>
      <w:outlineLvl w:val="3"/>
    </w:pPr>
    <w:rPr>
      <w:rFonts w:ascii="Arial" w:hAnsi="Arial"/>
      <w:b/>
      <w:i/>
    </w:rPr>
  </w:style>
  <w:style w:type="paragraph" w:customStyle="1" w:styleId="AppC4">
    <w:name w:val="App C4"/>
    <w:basedOn w:val="Normal"/>
    <w:next w:val="BodyText"/>
    <w:semiHidden/>
    <w:rsid w:val="00D12F8C"/>
    <w:pPr>
      <w:numPr>
        <w:ilvl w:val="3"/>
        <w:numId w:val="20"/>
      </w:numPr>
      <w:spacing w:after="240"/>
      <w:outlineLvl w:val="3"/>
    </w:pPr>
    <w:rPr>
      <w:rFonts w:ascii="Arial" w:hAnsi="Arial"/>
      <w:b/>
      <w:i/>
    </w:rPr>
  </w:style>
  <w:style w:type="paragraph" w:customStyle="1" w:styleId="AppD4">
    <w:name w:val="App D4"/>
    <w:basedOn w:val="Normal"/>
    <w:next w:val="BodyText"/>
    <w:semiHidden/>
    <w:rsid w:val="00D12F8C"/>
    <w:pPr>
      <w:numPr>
        <w:ilvl w:val="3"/>
        <w:numId w:val="21"/>
      </w:numPr>
      <w:spacing w:after="240"/>
      <w:outlineLvl w:val="3"/>
    </w:pPr>
    <w:rPr>
      <w:rFonts w:ascii="Arial" w:hAnsi="Arial"/>
      <w:b/>
      <w:i/>
    </w:rPr>
  </w:style>
  <w:style w:type="paragraph" w:customStyle="1" w:styleId="AppE1">
    <w:name w:val="App E1"/>
    <w:basedOn w:val="Normal"/>
    <w:next w:val="BodyText"/>
    <w:semiHidden/>
    <w:rsid w:val="00D12F8C"/>
    <w:pPr>
      <w:numPr>
        <w:numId w:val="22"/>
      </w:numPr>
      <w:spacing w:after="240"/>
      <w:jc w:val="center"/>
      <w:outlineLvl w:val="0"/>
    </w:pPr>
    <w:rPr>
      <w:rFonts w:ascii="Arial" w:hAnsi="Arial"/>
      <w:b/>
      <w:sz w:val="28"/>
    </w:rPr>
  </w:style>
  <w:style w:type="paragraph" w:customStyle="1" w:styleId="AppE2">
    <w:name w:val="App E2"/>
    <w:basedOn w:val="Normal"/>
    <w:next w:val="BodyText"/>
    <w:semiHidden/>
    <w:rsid w:val="00D12F8C"/>
    <w:pPr>
      <w:keepNext/>
      <w:numPr>
        <w:ilvl w:val="1"/>
        <w:numId w:val="22"/>
      </w:numPr>
      <w:spacing w:after="240"/>
      <w:jc w:val="center"/>
      <w:outlineLvl w:val="1"/>
    </w:pPr>
    <w:rPr>
      <w:rFonts w:ascii="Arial" w:hAnsi="Arial"/>
      <w:b/>
      <w:sz w:val="28"/>
    </w:rPr>
  </w:style>
  <w:style w:type="paragraph" w:customStyle="1" w:styleId="AppE3">
    <w:name w:val="App E3"/>
    <w:basedOn w:val="Normal"/>
    <w:next w:val="BodyText"/>
    <w:semiHidden/>
    <w:rsid w:val="00D12F8C"/>
    <w:pPr>
      <w:keepNext/>
      <w:numPr>
        <w:ilvl w:val="2"/>
        <w:numId w:val="22"/>
      </w:numPr>
      <w:spacing w:after="240"/>
      <w:outlineLvl w:val="2"/>
    </w:pPr>
    <w:rPr>
      <w:rFonts w:ascii="Arial" w:hAnsi="Arial"/>
      <w:b/>
    </w:rPr>
  </w:style>
  <w:style w:type="paragraph" w:customStyle="1" w:styleId="AppE4">
    <w:name w:val="App E4"/>
    <w:basedOn w:val="Normal"/>
    <w:next w:val="BodyText"/>
    <w:semiHidden/>
    <w:rsid w:val="00D12F8C"/>
    <w:pPr>
      <w:numPr>
        <w:ilvl w:val="3"/>
        <w:numId w:val="22"/>
      </w:numPr>
      <w:spacing w:after="240"/>
      <w:outlineLvl w:val="3"/>
    </w:pPr>
    <w:rPr>
      <w:rFonts w:ascii="Arial" w:hAnsi="Arial"/>
      <w:b/>
      <w:i/>
    </w:rPr>
  </w:style>
  <w:style w:type="paragraph" w:customStyle="1" w:styleId="AppF2">
    <w:name w:val="App F2"/>
    <w:basedOn w:val="Normal"/>
    <w:next w:val="BodyText"/>
    <w:semiHidden/>
    <w:rsid w:val="00D12F8C"/>
    <w:pPr>
      <w:keepNext/>
      <w:numPr>
        <w:ilvl w:val="1"/>
        <w:numId w:val="23"/>
      </w:numPr>
      <w:spacing w:after="240"/>
      <w:jc w:val="center"/>
      <w:outlineLvl w:val="1"/>
    </w:pPr>
    <w:rPr>
      <w:rFonts w:ascii="Arial" w:hAnsi="Arial"/>
      <w:b/>
      <w:sz w:val="28"/>
    </w:rPr>
  </w:style>
  <w:style w:type="paragraph" w:customStyle="1" w:styleId="AppF3">
    <w:name w:val="App F3"/>
    <w:basedOn w:val="Normal"/>
    <w:next w:val="BodyText"/>
    <w:semiHidden/>
    <w:rsid w:val="00D12F8C"/>
    <w:pPr>
      <w:keepNext/>
      <w:numPr>
        <w:ilvl w:val="2"/>
        <w:numId w:val="23"/>
      </w:numPr>
      <w:spacing w:after="240"/>
      <w:outlineLvl w:val="2"/>
    </w:pPr>
    <w:rPr>
      <w:rFonts w:ascii="Arial" w:hAnsi="Arial"/>
      <w:b/>
    </w:rPr>
  </w:style>
  <w:style w:type="paragraph" w:customStyle="1" w:styleId="AppF4">
    <w:name w:val="App F4"/>
    <w:basedOn w:val="Normal"/>
    <w:next w:val="BodyText"/>
    <w:semiHidden/>
    <w:rsid w:val="00D12F8C"/>
    <w:pPr>
      <w:numPr>
        <w:ilvl w:val="3"/>
        <w:numId w:val="23"/>
      </w:numPr>
      <w:spacing w:after="240"/>
      <w:outlineLvl w:val="3"/>
    </w:pPr>
    <w:rPr>
      <w:rFonts w:ascii="Arial" w:hAnsi="Arial"/>
      <w:b/>
      <w:i/>
    </w:rPr>
  </w:style>
  <w:style w:type="paragraph" w:customStyle="1" w:styleId="AppG1">
    <w:name w:val="App G1"/>
    <w:basedOn w:val="Normal"/>
    <w:next w:val="BodyText"/>
    <w:semiHidden/>
    <w:rsid w:val="00D12F8C"/>
    <w:pPr>
      <w:numPr>
        <w:numId w:val="24"/>
      </w:numPr>
      <w:spacing w:after="240"/>
      <w:jc w:val="center"/>
      <w:outlineLvl w:val="0"/>
    </w:pPr>
    <w:rPr>
      <w:rFonts w:ascii="Arial" w:hAnsi="Arial"/>
      <w:b/>
      <w:sz w:val="28"/>
    </w:rPr>
  </w:style>
  <w:style w:type="paragraph" w:customStyle="1" w:styleId="AppG2">
    <w:name w:val="App G2"/>
    <w:basedOn w:val="Normal"/>
    <w:next w:val="BodyText"/>
    <w:semiHidden/>
    <w:rsid w:val="00D12F8C"/>
    <w:pPr>
      <w:keepNext/>
      <w:numPr>
        <w:ilvl w:val="1"/>
        <w:numId w:val="24"/>
      </w:numPr>
      <w:spacing w:after="240"/>
      <w:jc w:val="center"/>
      <w:outlineLvl w:val="1"/>
    </w:pPr>
    <w:rPr>
      <w:rFonts w:ascii="Arial" w:hAnsi="Arial"/>
      <w:b/>
      <w:sz w:val="28"/>
    </w:rPr>
  </w:style>
  <w:style w:type="paragraph" w:customStyle="1" w:styleId="AppG3">
    <w:name w:val="App G3"/>
    <w:basedOn w:val="Normal"/>
    <w:next w:val="BodyText"/>
    <w:semiHidden/>
    <w:rsid w:val="00D12F8C"/>
    <w:pPr>
      <w:keepNext/>
      <w:numPr>
        <w:ilvl w:val="2"/>
        <w:numId w:val="24"/>
      </w:numPr>
      <w:spacing w:after="240"/>
      <w:outlineLvl w:val="2"/>
    </w:pPr>
    <w:rPr>
      <w:rFonts w:ascii="Arial" w:hAnsi="Arial"/>
      <w:b/>
    </w:rPr>
  </w:style>
  <w:style w:type="paragraph" w:customStyle="1" w:styleId="AppG4">
    <w:name w:val="App G4"/>
    <w:basedOn w:val="Normal"/>
    <w:next w:val="BodyText"/>
    <w:semiHidden/>
    <w:rsid w:val="00D12F8C"/>
    <w:pPr>
      <w:numPr>
        <w:ilvl w:val="3"/>
        <w:numId w:val="24"/>
      </w:numPr>
      <w:spacing w:after="240"/>
      <w:outlineLvl w:val="3"/>
    </w:pPr>
    <w:rPr>
      <w:rFonts w:ascii="Arial" w:hAnsi="Arial"/>
      <w:b/>
      <w:i/>
    </w:rPr>
  </w:style>
  <w:style w:type="paragraph" w:customStyle="1" w:styleId="AppH1">
    <w:name w:val="App H1"/>
    <w:basedOn w:val="Normal"/>
    <w:next w:val="BodyText"/>
    <w:semiHidden/>
    <w:rsid w:val="00D12F8C"/>
    <w:pPr>
      <w:numPr>
        <w:numId w:val="25"/>
      </w:numPr>
      <w:spacing w:after="240"/>
      <w:jc w:val="center"/>
      <w:outlineLvl w:val="0"/>
    </w:pPr>
    <w:rPr>
      <w:rFonts w:ascii="Arial" w:hAnsi="Arial"/>
      <w:b/>
      <w:sz w:val="28"/>
    </w:rPr>
  </w:style>
  <w:style w:type="paragraph" w:customStyle="1" w:styleId="AppH2">
    <w:name w:val="App H2"/>
    <w:basedOn w:val="Normal"/>
    <w:next w:val="BodyText"/>
    <w:semiHidden/>
    <w:rsid w:val="00D12F8C"/>
    <w:pPr>
      <w:keepNext/>
      <w:numPr>
        <w:ilvl w:val="1"/>
        <w:numId w:val="25"/>
      </w:numPr>
      <w:spacing w:after="240"/>
      <w:jc w:val="center"/>
      <w:outlineLvl w:val="1"/>
    </w:pPr>
    <w:rPr>
      <w:rFonts w:ascii="Arial" w:hAnsi="Arial"/>
      <w:b/>
      <w:sz w:val="28"/>
    </w:rPr>
  </w:style>
  <w:style w:type="paragraph" w:customStyle="1" w:styleId="AppH3">
    <w:name w:val="App H3"/>
    <w:basedOn w:val="Normal"/>
    <w:next w:val="BodyText"/>
    <w:semiHidden/>
    <w:rsid w:val="00D12F8C"/>
    <w:pPr>
      <w:keepNext/>
      <w:numPr>
        <w:ilvl w:val="2"/>
        <w:numId w:val="25"/>
      </w:numPr>
      <w:spacing w:after="240"/>
      <w:outlineLvl w:val="2"/>
    </w:pPr>
    <w:rPr>
      <w:rFonts w:ascii="Arial" w:hAnsi="Arial"/>
      <w:b/>
    </w:rPr>
  </w:style>
  <w:style w:type="paragraph" w:customStyle="1" w:styleId="AppH4">
    <w:name w:val="App H4"/>
    <w:basedOn w:val="Normal"/>
    <w:next w:val="BodyText"/>
    <w:semiHidden/>
    <w:rsid w:val="00D12F8C"/>
    <w:pPr>
      <w:numPr>
        <w:ilvl w:val="3"/>
        <w:numId w:val="25"/>
      </w:numPr>
      <w:spacing w:after="240"/>
      <w:outlineLvl w:val="3"/>
    </w:pPr>
    <w:rPr>
      <w:rFonts w:ascii="Arial" w:hAnsi="Arial"/>
      <w:b/>
      <w:i/>
    </w:rPr>
  </w:style>
  <w:style w:type="paragraph" w:customStyle="1" w:styleId="AppI1">
    <w:name w:val="App I1"/>
    <w:basedOn w:val="Normal"/>
    <w:next w:val="BodyText"/>
    <w:semiHidden/>
    <w:rsid w:val="00D12F8C"/>
    <w:pPr>
      <w:numPr>
        <w:numId w:val="26"/>
      </w:numPr>
      <w:spacing w:after="240"/>
      <w:jc w:val="center"/>
      <w:outlineLvl w:val="0"/>
    </w:pPr>
    <w:rPr>
      <w:rFonts w:ascii="Arial" w:hAnsi="Arial"/>
      <w:b/>
      <w:sz w:val="28"/>
    </w:rPr>
  </w:style>
  <w:style w:type="paragraph" w:customStyle="1" w:styleId="AppI2">
    <w:name w:val="App I2"/>
    <w:basedOn w:val="Normal"/>
    <w:next w:val="BodyText"/>
    <w:semiHidden/>
    <w:rsid w:val="00D12F8C"/>
    <w:pPr>
      <w:keepNext/>
      <w:numPr>
        <w:ilvl w:val="1"/>
        <w:numId w:val="26"/>
      </w:numPr>
      <w:spacing w:after="240"/>
      <w:jc w:val="center"/>
      <w:outlineLvl w:val="1"/>
    </w:pPr>
    <w:rPr>
      <w:rFonts w:ascii="Arial" w:hAnsi="Arial"/>
      <w:b/>
      <w:sz w:val="28"/>
    </w:rPr>
  </w:style>
  <w:style w:type="paragraph" w:customStyle="1" w:styleId="AppI3">
    <w:name w:val="App I3"/>
    <w:basedOn w:val="Normal"/>
    <w:next w:val="BodyText"/>
    <w:semiHidden/>
    <w:rsid w:val="00D12F8C"/>
    <w:pPr>
      <w:keepNext/>
      <w:numPr>
        <w:ilvl w:val="2"/>
        <w:numId w:val="26"/>
      </w:numPr>
      <w:spacing w:after="240"/>
      <w:outlineLvl w:val="2"/>
    </w:pPr>
    <w:rPr>
      <w:rFonts w:ascii="Arial" w:hAnsi="Arial"/>
      <w:b/>
    </w:rPr>
  </w:style>
  <w:style w:type="paragraph" w:customStyle="1" w:styleId="AppI4">
    <w:name w:val="App I4"/>
    <w:basedOn w:val="Normal"/>
    <w:next w:val="BodyText"/>
    <w:semiHidden/>
    <w:rsid w:val="00D12F8C"/>
    <w:pPr>
      <w:numPr>
        <w:ilvl w:val="3"/>
        <w:numId w:val="26"/>
      </w:numPr>
      <w:spacing w:after="240"/>
      <w:outlineLvl w:val="3"/>
    </w:pPr>
    <w:rPr>
      <w:rFonts w:ascii="Arial" w:hAnsi="Arial"/>
      <w:b/>
      <w:i/>
    </w:rPr>
  </w:style>
  <w:style w:type="paragraph" w:customStyle="1" w:styleId="AppJ1">
    <w:name w:val="App J1"/>
    <w:basedOn w:val="Normal"/>
    <w:next w:val="BodyText"/>
    <w:semiHidden/>
    <w:rsid w:val="00D12F8C"/>
    <w:pPr>
      <w:numPr>
        <w:numId w:val="27"/>
      </w:numPr>
      <w:spacing w:after="240"/>
      <w:jc w:val="center"/>
      <w:outlineLvl w:val="0"/>
    </w:pPr>
    <w:rPr>
      <w:rFonts w:ascii="Arial" w:hAnsi="Arial"/>
      <w:b/>
      <w:sz w:val="28"/>
    </w:rPr>
  </w:style>
  <w:style w:type="paragraph" w:customStyle="1" w:styleId="AppJ2">
    <w:name w:val="App J2"/>
    <w:basedOn w:val="Normal"/>
    <w:next w:val="BodyText"/>
    <w:semiHidden/>
    <w:rsid w:val="00D12F8C"/>
    <w:pPr>
      <w:keepNext/>
      <w:numPr>
        <w:ilvl w:val="1"/>
        <w:numId w:val="27"/>
      </w:numPr>
      <w:spacing w:after="240"/>
      <w:jc w:val="center"/>
      <w:outlineLvl w:val="1"/>
    </w:pPr>
    <w:rPr>
      <w:rFonts w:ascii="Arial" w:hAnsi="Arial"/>
      <w:b/>
      <w:sz w:val="28"/>
    </w:rPr>
  </w:style>
  <w:style w:type="paragraph" w:customStyle="1" w:styleId="AppJ3">
    <w:name w:val="App J3"/>
    <w:basedOn w:val="Normal"/>
    <w:next w:val="BodyText"/>
    <w:semiHidden/>
    <w:rsid w:val="00D12F8C"/>
    <w:pPr>
      <w:keepNext/>
      <w:numPr>
        <w:ilvl w:val="2"/>
        <w:numId w:val="27"/>
      </w:numPr>
      <w:spacing w:after="240"/>
      <w:outlineLvl w:val="2"/>
    </w:pPr>
    <w:rPr>
      <w:rFonts w:ascii="Arial" w:hAnsi="Arial"/>
      <w:b/>
    </w:rPr>
  </w:style>
  <w:style w:type="paragraph" w:customStyle="1" w:styleId="AppJ4">
    <w:name w:val="App J4"/>
    <w:basedOn w:val="Normal"/>
    <w:next w:val="BodyText"/>
    <w:semiHidden/>
    <w:rsid w:val="00D12F8C"/>
    <w:pPr>
      <w:numPr>
        <w:ilvl w:val="3"/>
        <w:numId w:val="27"/>
      </w:numPr>
      <w:spacing w:after="240"/>
      <w:outlineLvl w:val="3"/>
    </w:pPr>
    <w:rPr>
      <w:rFonts w:ascii="Arial" w:hAnsi="Arial"/>
      <w:b/>
      <w:i/>
    </w:rPr>
  </w:style>
  <w:style w:type="paragraph" w:customStyle="1" w:styleId="AppK1">
    <w:name w:val="App K1"/>
    <w:basedOn w:val="Normal"/>
    <w:next w:val="BodyText"/>
    <w:semiHidden/>
    <w:rsid w:val="00D12F8C"/>
    <w:pPr>
      <w:numPr>
        <w:numId w:val="28"/>
      </w:numPr>
      <w:spacing w:after="240"/>
      <w:jc w:val="center"/>
      <w:outlineLvl w:val="0"/>
    </w:pPr>
    <w:rPr>
      <w:rFonts w:ascii="Arial" w:hAnsi="Arial"/>
      <w:b/>
      <w:sz w:val="28"/>
    </w:rPr>
  </w:style>
  <w:style w:type="paragraph" w:customStyle="1" w:styleId="AppK2">
    <w:name w:val="App K2"/>
    <w:basedOn w:val="Normal"/>
    <w:next w:val="BodyText"/>
    <w:semiHidden/>
    <w:rsid w:val="00D12F8C"/>
    <w:pPr>
      <w:keepNext/>
      <w:numPr>
        <w:ilvl w:val="1"/>
        <w:numId w:val="28"/>
      </w:numPr>
      <w:spacing w:after="240"/>
      <w:jc w:val="center"/>
      <w:outlineLvl w:val="1"/>
    </w:pPr>
    <w:rPr>
      <w:rFonts w:ascii="Arial" w:hAnsi="Arial"/>
      <w:b/>
      <w:sz w:val="28"/>
    </w:rPr>
  </w:style>
  <w:style w:type="paragraph" w:customStyle="1" w:styleId="AppK3">
    <w:name w:val="App K3"/>
    <w:basedOn w:val="Normal"/>
    <w:next w:val="BodyText"/>
    <w:semiHidden/>
    <w:rsid w:val="00D12F8C"/>
    <w:pPr>
      <w:keepNext/>
      <w:numPr>
        <w:ilvl w:val="2"/>
        <w:numId w:val="28"/>
      </w:numPr>
      <w:spacing w:after="240"/>
      <w:outlineLvl w:val="2"/>
    </w:pPr>
    <w:rPr>
      <w:rFonts w:ascii="Arial" w:hAnsi="Arial"/>
      <w:b/>
    </w:rPr>
  </w:style>
  <w:style w:type="paragraph" w:customStyle="1" w:styleId="AppK4">
    <w:name w:val="App K4"/>
    <w:basedOn w:val="Normal"/>
    <w:next w:val="BodyText"/>
    <w:semiHidden/>
    <w:rsid w:val="00D12F8C"/>
    <w:pPr>
      <w:numPr>
        <w:ilvl w:val="3"/>
        <w:numId w:val="28"/>
      </w:numPr>
      <w:spacing w:after="240"/>
      <w:outlineLvl w:val="3"/>
    </w:pPr>
    <w:rPr>
      <w:rFonts w:ascii="Arial" w:hAnsi="Arial"/>
      <w:b/>
      <w:i/>
    </w:rPr>
  </w:style>
  <w:style w:type="paragraph" w:customStyle="1" w:styleId="AppL1">
    <w:name w:val="App L1"/>
    <w:basedOn w:val="Normal"/>
    <w:next w:val="BodyText"/>
    <w:semiHidden/>
    <w:rsid w:val="00D12F8C"/>
    <w:pPr>
      <w:numPr>
        <w:numId w:val="29"/>
      </w:numPr>
      <w:spacing w:after="240"/>
      <w:jc w:val="center"/>
      <w:outlineLvl w:val="0"/>
    </w:pPr>
    <w:rPr>
      <w:rFonts w:ascii="Arial" w:hAnsi="Arial"/>
      <w:b/>
      <w:sz w:val="28"/>
    </w:rPr>
  </w:style>
  <w:style w:type="paragraph" w:customStyle="1" w:styleId="AppL2">
    <w:name w:val="App L2"/>
    <w:basedOn w:val="Normal"/>
    <w:next w:val="BodyText"/>
    <w:semiHidden/>
    <w:rsid w:val="00D12F8C"/>
    <w:pPr>
      <w:keepNext/>
      <w:numPr>
        <w:ilvl w:val="1"/>
        <w:numId w:val="29"/>
      </w:numPr>
      <w:spacing w:after="240"/>
      <w:jc w:val="center"/>
      <w:outlineLvl w:val="1"/>
    </w:pPr>
    <w:rPr>
      <w:rFonts w:ascii="Arial" w:hAnsi="Arial"/>
      <w:b/>
      <w:sz w:val="28"/>
    </w:rPr>
  </w:style>
  <w:style w:type="paragraph" w:customStyle="1" w:styleId="AppL3">
    <w:name w:val="App L3"/>
    <w:basedOn w:val="Normal"/>
    <w:next w:val="BodyText"/>
    <w:semiHidden/>
    <w:rsid w:val="00D12F8C"/>
    <w:pPr>
      <w:keepNext/>
      <w:numPr>
        <w:ilvl w:val="2"/>
        <w:numId w:val="29"/>
      </w:numPr>
      <w:spacing w:after="240"/>
      <w:outlineLvl w:val="2"/>
    </w:pPr>
    <w:rPr>
      <w:rFonts w:ascii="Arial" w:hAnsi="Arial"/>
      <w:b/>
    </w:rPr>
  </w:style>
  <w:style w:type="paragraph" w:customStyle="1" w:styleId="AppL4">
    <w:name w:val="App L4"/>
    <w:basedOn w:val="Normal"/>
    <w:next w:val="BodyText"/>
    <w:semiHidden/>
    <w:rsid w:val="00D12F8C"/>
    <w:pPr>
      <w:numPr>
        <w:ilvl w:val="3"/>
        <w:numId w:val="29"/>
      </w:numPr>
      <w:spacing w:after="240"/>
      <w:outlineLvl w:val="3"/>
    </w:pPr>
    <w:rPr>
      <w:rFonts w:ascii="Arial" w:hAnsi="Arial"/>
      <w:b/>
      <w:i/>
    </w:rPr>
  </w:style>
  <w:style w:type="paragraph" w:customStyle="1" w:styleId="AppM1">
    <w:name w:val="App M1"/>
    <w:basedOn w:val="Normal"/>
    <w:next w:val="BodyText"/>
    <w:semiHidden/>
    <w:rsid w:val="00D12F8C"/>
    <w:pPr>
      <w:numPr>
        <w:numId w:val="30"/>
      </w:numPr>
      <w:spacing w:after="240"/>
      <w:jc w:val="center"/>
      <w:outlineLvl w:val="0"/>
    </w:pPr>
    <w:rPr>
      <w:rFonts w:ascii="Arial" w:hAnsi="Arial"/>
      <w:b/>
      <w:sz w:val="28"/>
    </w:rPr>
  </w:style>
  <w:style w:type="paragraph" w:customStyle="1" w:styleId="AppM2">
    <w:name w:val="App M2"/>
    <w:basedOn w:val="Normal"/>
    <w:next w:val="BodyText"/>
    <w:semiHidden/>
    <w:rsid w:val="00D12F8C"/>
    <w:pPr>
      <w:keepNext/>
      <w:numPr>
        <w:ilvl w:val="1"/>
        <w:numId w:val="30"/>
      </w:numPr>
      <w:spacing w:after="240"/>
      <w:jc w:val="center"/>
      <w:outlineLvl w:val="1"/>
    </w:pPr>
    <w:rPr>
      <w:rFonts w:ascii="Arial" w:hAnsi="Arial"/>
      <w:b/>
      <w:sz w:val="28"/>
    </w:rPr>
  </w:style>
  <w:style w:type="paragraph" w:customStyle="1" w:styleId="AppM3">
    <w:name w:val="App M3"/>
    <w:basedOn w:val="Normal"/>
    <w:next w:val="BodyText"/>
    <w:semiHidden/>
    <w:rsid w:val="00D12F8C"/>
    <w:pPr>
      <w:keepNext/>
      <w:numPr>
        <w:ilvl w:val="2"/>
        <w:numId w:val="30"/>
      </w:numPr>
      <w:spacing w:after="240"/>
      <w:outlineLvl w:val="2"/>
    </w:pPr>
    <w:rPr>
      <w:rFonts w:ascii="Arial" w:hAnsi="Arial"/>
      <w:b/>
    </w:rPr>
  </w:style>
  <w:style w:type="paragraph" w:customStyle="1" w:styleId="AppM4">
    <w:name w:val="App M4"/>
    <w:basedOn w:val="Normal"/>
    <w:next w:val="BodyText"/>
    <w:semiHidden/>
    <w:rsid w:val="00D12F8C"/>
    <w:pPr>
      <w:numPr>
        <w:ilvl w:val="3"/>
        <w:numId w:val="30"/>
      </w:numPr>
      <w:spacing w:after="240"/>
      <w:outlineLvl w:val="3"/>
    </w:pPr>
    <w:rPr>
      <w:rFonts w:ascii="Arial" w:hAnsi="Arial"/>
      <w:b/>
      <w:i/>
    </w:rPr>
  </w:style>
  <w:style w:type="paragraph" w:customStyle="1" w:styleId="AppN1">
    <w:name w:val="App N1"/>
    <w:basedOn w:val="Normal"/>
    <w:next w:val="BodyText"/>
    <w:semiHidden/>
    <w:rsid w:val="00D12F8C"/>
    <w:pPr>
      <w:numPr>
        <w:numId w:val="31"/>
      </w:numPr>
      <w:spacing w:after="240"/>
      <w:jc w:val="center"/>
      <w:outlineLvl w:val="0"/>
    </w:pPr>
    <w:rPr>
      <w:rFonts w:ascii="Arial" w:hAnsi="Arial"/>
      <w:b/>
      <w:sz w:val="28"/>
    </w:rPr>
  </w:style>
  <w:style w:type="paragraph" w:customStyle="1" w:styleId="AppN2">
    <w:name w:val="App N2"/>
    <w:basedOn w:val="Normal"/>
    <w:next w:val="BodyText"/>
    <w:semiHidden/>
    <w:rsid w:val="00D12F8C"/>
    <w:pPr>
      <w:keepNext/>
      <w:numPr>
        <w:ilvl w:val="1"/>
        <w:numId w:val="31"/>
      </w:numPr>
      <w:spacing w:after="240"/>
      <w:jc w:val="center"/>
      <w:outlineLvl w:val="1"/>
    </w:pPr>
    <w:rPr>
      <w:rFonts w:ascii="Arial" w:hAnsi="Arial"/>
      <w:b/>
      <w:sz w:val="28"/>
    </w:rPr>
  </w:style>
  <w:style w:type="paragraph" w:customStyle="1" w:styleId="AppN3">
    <w:name w:val="App N3"/>
    <w:basedOn w:val="Normal"/>
    <w:next w:val="BodyText"/>
    <w:semiHidden/>
    <w:rsid w:val="00D12F8C"/>
    <w:pPr>
      <w:keepNext/>
      <w:numPr>
        <w:ilvl w:val="2"/>
        <w:numId w:val="31"/>
      </w:numPr>
      <w:spacing w:after="240"/>
      <w:outlineLvl w:val="2"/>
    </w:pPr>
    <w:rPr>
      <w:rFonts w:ascii="Arial" w:hAnsi="Arial"/>
      <w:b/>
    </w:rPr>
  </w:style>
  <w:style w:type="paragraph" w:customStyle="1" w:styleId="AppN4">
    <w:name w:val="App N4"/>
    <w:basedOn w:val="Normal"/>
    <w:next w:val="BodyText"/>
    <w:semiHidden/>
    <w:rsid w:val="00D12F8C"/>
    <w:pPr>
      <w:numPr>
        <w:ilvl w:val="3"/>
        <w:numId w:val="31"/>
      </w:numPr>
      <w:spacing w:after="240"/>
      <w:outlineLvl w:val="3"/>
    </w:pPr>
    <w:rPr>
      <w:rFonts w:ascii="Arial" w:hAnsi="Arial"/>
      <w:b/>
      <w:i/>
    </w:rPr>
  </w:style>
  <w:style w:type="paragraph" w:customStyle="1" w:styleId="AppO1">
    <w:name w:val="App O1"/>
    <w:basedOn w:val="Normal"/>
    <w:next w:val="BodyText"/>
    <w:semiHidden/>
    <w:rsid w:val="00D12F8C"/>
    <w:pPr>
      <w:numPr>
        <w:numId w:val="32"/>
      </w:numPr>
      <w:spacing w:after="240"/>
      <w:jc w:val="center"/>
      <w:outlineLvl w:val="0"/>
    </w:pPr>
    <w:rPr>
      <w:rFonts w:ascii="Arial" w:hAnsi="Arial"/>
      <w:b/>
      <w:sz w:val="28"/>
    </w:rPr>
  </w:style>
  <w:style w:type="paragraph" w:customStyle="1" w:styleId="AppO2">
    <w:name w:val="App O2"/>
    <w:basedOn w:val="Normal"/>
    <w:next w:val="BodyText"/>
    <w:semiHidden/>
    <w:rsid w:val="00D12F8C"/>
    <w:pPr>
      <w:keepNext/>
      <w:numPr>
        <w:ilvl w:val="1"/>
        <w:numId w:val="32"/>
      </w:numPr>
      <w:spacing w:after="240"/>
      <w:jc w:val="center"/>
      <w:outlineLvl w:val="1"/>
    </w:pPr>
    <w:rPr>
      <w:rFonts w:ascii="Arial" w:hAnsi="Arial"/>
      <w:b/>
      <w:sz w:val="28"/>
    </w:rPr>
  </w:style>
  <w:style w:type="paragraph" w:customStyle="1" w:styleId="AppO3">
    <w:name w:val="App O3"/>
    <w:basedOn w:val="Normal"/>
    <w:next w:val="BodyText"/>
    <w:semiHidden/>
    <w:rsid w:val="00D12F8C"/>
    <w:pPr>
      <w:keepNext/>
      <w:numPr>
        <w:ilvl w:val="2"/>
        <w:numId w:val="32"/>
      </w:numPr>
      <w:spacing w:after="240"/>
      <w:outlineLvl w:val="2"/>
    </w:pPr>
    <w:rPr>
      <w:rFonts w:ascii="Arial" w:hAnsi="Arial"/>
      <w:b/>
    </w:rPr>
  </w:style>
  <w:style w:type="paragraph" w:customStyle="1" w:styleId="AppO4">
    <w:name w:val="App O4"/>
    <w:basedOn w:val="Normal"/>
    <w:next w:val="BodyText"/>
    <w:semiHidden/>
    <w:rsid w:val="00D12F8C"/>
    <w:pPr>
      <w:numPr>
        <w:ilvl w:val="3"/>
        <w:numId w:val="32"/>
      </w:numPr>
      <w:spacing w:after="240"/>
      <w:outlineLvl w:val="3"/>
    </w:pPr>
    <w:rPr>
      <w:rFonts w:ascii="Arial" w:hAnsi="Arial"/>
      <w:b/>
      <w:i/>
    </w:rPr>
  </w:style>
  <w:style w:type="paragraph" w:customStyle="1" w:styleId="AppP1">
    <w:name w:val="App P1"/>
    <w:basedOn w:val="Normal"/>
    <w:next w:val="BodyText"/>
    <w:semiHidden/>
    <w:rsid w:val="00D12F8C"/>
    <w:pPr>
      <w:numPr>
        <w:numId w:val="33"/>
      </w:numPr>
      <w:spacing w:after="240"/>
      <w:jc w:val="center"/>
      <w:outlineLvl w:val="0"/>
    </w:pPr>
    <w:rPr>
      <w:rFonts w:ascii="Arial" w:hAnsi="Arial"/>
      <w:b/>
      <w:sz w:val="28"/>
    </w:rPr>
  </w:style>
  <w:style w:type="paragraph" w:customStyle="1" w:styleId="AppP2">
    <w:name w:val="App P2"/>
    <w:basedOn w:val="Normal"/>
    <w:next w:val="BodyText"/>
    <w:semiHidden/>
    <w:rsid w:val="00D12F8C"/>
    <w:pPr>
      <w:keepNext/>
      <w:numPr>
        <w:ilvl w:val="1"/>
        <w:numId w:val="33"/>
      </w:numPr>
      <w:spacing w:after="240"/>
      <w:jc w:val="center"/>
      <w:outlineLvl w:val="1"/>
    </w:pPr>
    <w:rPr>
      <w:rFonts w:ascii="Arial" w:hAnsi="Arial"/>
      <w:b/>
      <w:sz w:val="28"/>
    </w:rPr>
  </w:style>
  <w:style w:type="paragraph" w:customStyle="1" w:styleId="AppP3">
    <w:name w:val="App P3"/>
    <w:basedOn w:val="Normal"/>
    <w:next w:val="BodyText"/>
    <w:semiHidden/>
    <w:rsid w:val="00D12F8C"/>
    <w:pPr>
      <w:keepNext/>
      <w:numPr>
        <w:ilvl w:val="2"/>
        <w:numId w:val="33"/>
      </w:numPr>
      <w:spacing w:after="240"/>
      <w:outlineLvl w:val="2"/>
    </w:pPr>
    <w:rPr>
      <w:rFonts w:ascii="Arial" w:hAnsi="Arial"/>
      <w:b/>
    </w:rPr>
  </w:style>
  <w:style w:type="paragraph" w:customStyle="1" w:styleId="AppP4">
    <w:name w:val="App P4"/>
    <w:basedOn w:val="Normal"/>
    <w:next w:val="BodyText"/>
    <w:semiHidden/>
    <w:rsid w:val="00D12F8C"/>
    <w:pPr>
      <w:numPr>
        <w:ilvl w:val="3"/>
        <w:numId w:val="33"/>
      </w:numPr>
      <w:spacing w:after="240"/>
      <w:outlineLvl w:val="3"/>
    </w:pPr>
    <w:rPr>
      <w:rFonts w:ascii="Arial" w:hAnsi="Arial"/>
      <w:b/>
      <w:i/>
    </w:rPr>
  </w:style>
  <w:style w:type="paragraph" w:customStyle="1" w:styleId="AppQ1">
    <w:name w:val="App Q1"/>
    <w:basedOn w:val="Normal"/>
    <w:next w:val="BodyText"/>
    <w:semiHidden/>
    <w:rsid w:val="00D12F8C"/>
    <w:pPr>
      <w:numPr>
        <w:numId w:val="34"/>
      </w:numPr>
      <w:spacing w:after="240"/>
      <w:jc w:val="center"/>
      <w:outlineLvl w:val="0"/>
    </w:pPr>
    <w:rPr>
      <w:rFonts w:ascii="Arial" w:hAnsi="Arial"/>
      <w:b/>
      <w:sz w:val="28"/>
    </w:rPr>
  </w:style>
  <w:style w:type="paragraph" w:customStyle="1" w:styleId="AppQ2">
    <w:name w:val="App Q2"/>
    <w:basedOn w:val="Normal"/>
    <w:next w:val="BodyText"/>
    <w:semiHidden/>
    <w:rsid w:val="00D12F8C"/>
    <w:pPr>
      <w:keepNext/>
      <w:numPr>
        <w:ilvl w:val="1"/>
        <w:numId w:val="34"/>
      </w:numPr>
      <w:spacing w:after="240"/>
      <w:jc w:val="center"/>
      <w:outlineLvl w:val="1"/>
    </w:pPr>
    <w:rPr>
      <w:rFonts w:ascii="Arial" w:hAnsi="Arial"/>
      <w:b/>
      <w:sz w:val="28"/>
    </w:rPr>
  </w:style>
  <w:style w:type="paragraph" w:customStyle="1" w:styleId="AppQ3">
    <w:name w:val="App Q3"/>
    <w:basedOn w:val="Normal"/>
    <w:next w:val="BodyText"/>
    <w:semiHidden/>
    <w:rsid w:val="00D12F8C"/>
    <w:pPr>
      <w:keepNext/>
      <w:numPr>
        <w:ilvl w:val="2"/>
        <w:numId w:val="34"/>
      </w:numPr>
      <w:spacing w:after="240"/>
      <w:outlineLvl w:val="2"/>
    </w:pPr>
    <w:rPr>
      <w:rFonts w:ascii="Arial" w:hAnsi="Arial"/>
      <w:b/>
    </w:rPr>
  </w:style>
  <w:style w:type="paragraph" w:customStyle="1" w:styleId="AppQ4">
    <w:name w:val="App Q4"/>
    <w:basedOn w:val="Normal"/>
    <w:next w:val="BodyText"/>
    <w:semiHidden/>
    <w:rsid w:val="00D12F8C"/>
    <w:pPr>
      <w:numPr>
        <w:ilvl w:val="3"/>
        <w:numId w:val="34"/>
      </w:numPr>
      <w:spacing w:after="240"/>
      <w:outlineLvl w:val="3"/>
    </w:pPr>
    <w:rPr>
      <w:rFonts w:ascii="Arial" w:hAnsi="Arial"/>
      <w:b/>
      <w:i/>
    </w:rPr>
  </w:style>
  <w:style w:type="paragraph" w:customStyle="1" w:styleId="AppR1">
    <w:name w:val="App R1"/>
    <w:basedOn w:val="Normal"/>
    <w:next w:val="BodyText"/>
    <w:semiHidden/>
    <w:rsid w:val="00D12F8C"/>
    <w:pPr>
      <w:numPr>
        <w:numId w:val="35"/>
      </w:numPr>
      <w:spacing w:after="240"/>
      <w:jc w:val="center"/>
      <w:outlineLvl w:val="0"/>
    </w:pPr>
    <w:rPr>
      <w:rFonts w:ascii="Arial" w:hAnsi="Arial"/>
      <w:b/>
      <w:sz w:val="28"/>
    </w:rPr>
  </w:style>
  <w:style w:type="paragraph" w:customStyle="1" w:styleId="AppR2">
    <w:name w:val="App R2"/>
    <w:basedOn w:val="Normal"/>
    <w:next w:val="BodyText"/>
    <w:semiHidden/>
    <w:rsid w:val="00D12F8C"/>
    <w:pPr>
      <w:keepNext/>
      <w:numPr>
        <w:ilvl w:val="1"/>
        <w:numId w:val="35"/>
      </w:numPr>
      <w:spacing w:after="240"/>
      <w:jc w:val="center"/>
      <w:outlineLvl w:val="1"/>
    </w:pPr>
    <w:rPr>
      <w:rFonts w:ascii="Arial" w:hAnsi="Arial"/>
      <w:b/>
      <w:sz w:val="28"/>
    </w:rPr>
  </w:style>
  <w:style w:type="paragraph" w:customStyle="1" w:styleId="AppR3">
    <w:name w:val="App R3"/>
    <w:basedOn w:val="Normal"/>
    <w:next w:val="BodyText"/>
    <w:semiHidden/>
    <w:rsid w:val="00D12F8C"/>
    <w:pPr>
      <w:keepNext/>
      <w:numPr>
        <w:ilvl w:val="2"/>
        <w:numId w:val="35"/>
      </w:numPr>
      <w:spacing w:after="240"/>
      <w:outlineLvl w:val="2"/>
    </w:pPr>
    <w:rPr>
      <w:rFonts w:ascii="Arial" w:hAnsi="Arial"/>
      <w:b/>
    </w:rPr>
  </w:style>
  <w:style w:type="paragraph" w:customStyle="1" w:styleId="AppR4">
    <w:name w:val="App R4"/>
    <w:basedOn w:val="Normal"/>
    <w:next w:val="BodyText"/>
    <w:semiHidden/>
    <w:rsid w:val="00D12F8C"/>
    <w:pPr>
      <w:numPr>
        <w:ilvl w:val="3"/>
        <w:numId w:val="35"/>
      </w:numPr>
      <w:spacing w:after="240"/>
      <w:outlineLvl w:val="3"/>
    </w:pPr>
    <w:rPr>
      <w:rFonts w:ascii="Arial" w:hAnsi="Arial"/>
      <w:b/>
      <w:i/>
    </w:rPr>
  </w:style>
  <w:style w:type="paragraph" w:customStyle="1" w:styleId="AppS1">
    <w:name w:val="App S1"/>
    <w:basedOn w:val="Normal"/>
    <w:next w:val="BodyText"/>
    <w:semiHidden/>
    <w:rsid w:val="00D12F8C"/>
    <w:pPr>
      <w:numPr>
        <w:numId w:val="36"/>
      </w:numPr>
      <w:spacing w:after="240"/>
      <w:jc w:val="center"/>
      <w:outlineLvl w:val="0"/>
    </w:pPr>
    <w:rPr>
      <w:rFonts w:ascii="Arial" w:hAnsi="Arial"/>
      <w:b/>
      <w:sz w:val="28"/>
    </w:rPr>
  </w:style>
  <w:style w:type="paragraph" w:customStyle="1" w:styleId="AppS2">
    <w:name w:val="App S2"/>
    <w:basedOn w:val="Normal"/>
    <w:next w:val="BodyText"/>
    <w:semiHidden/>
    <w:rsid w:val="00D12F8C"/>
    <w:pPr>
      <w:keepNext/>
      <w:numPr>
        <w:ilvl w:val="1"/>
        <w:numId w:val="36"/>
      </w:numPr>
      <w:spacing w:after="240"/>
      <w:jc w:val="center"/>
      <w:outlineLvl w:val="1"/>
    </w:pPr>
    <w:rPr>
      <w:rFonts w:ascii="Arial" w:hAnsi="Arial"/>
      <w:b/>
      <w:sz w:val="28"/>
    </w:rPr>
  </w:style>
  <w:style w:type="paragraph" w:customStyle="1" w:styleId="AppS3">
    <w:name w:val="App S3"/>
    <w:basedOn w:val="Normal"/>
    <w:next w:val="BodyText"/>
    <w:semiHidden/>
    <w:rsid w:val="00D12F8C"/>
    <w:pPr>
      <w:keepNext/>
      <w:numPr>
        <w:ilvl w:val="2"/>
        <w:numId w:val="36"/>
      </w:numPr>
      <w:spacing w:after="240"/>
      <w:outlineLvl w:val="2"/>
    </w:pPr>
    <w:rPr>
      <w:rFonts w:ascii="Arial" w:hAnsi="Arial"/>
      <w:b/>
    </w:rPr>
  </w:style>
  <w:style w:type="paragraph" w:customStyle="1" w:styleId="AppS4">
    <w:name w:val="App S4"/>
    <w:basedOn w:val="Normal"/>
    <w:next w:val="BodyText"/>
    <w:semiHidden/>
    <w:rsid w:val="00D12F8C"/>
    <w:pPr>
      <w:numPr>
        <w:ilvl w:val="3"/>
        <w:numId w:val="36"/>
      </w:numPr>
      <w:spacing w:after="240"/>
      <w:outlineLvl w:val="3"/>
    </w:pPr>
    <w:rPr>
      <w:rFonts w:ascii="Arial" w:hAnsi="Arial"/>
      <w:b/>
      <w:i/>
    </w:rPr>
  </w:style>
  <w:style w:type="paragraph" w:customStyle="1" w:styleId="AppT1">
    <w:name w:val="App T1"/>
    <w:basedOn w:val="Normal"/>
    <w:next w:val="BodyText"/>
    <w:semiHidden/>
    <w:rsid w:val="00D12F8C"/>
    <w:pPr>
      <w:numPr>
        <w:numId w:val="37"/>
      </w:numPr>
      <w:spacing w:after="240"/>
      <w:jc w:val="center"/>
      <w:outlineLvl w:val="0"/>
    </w:pPr>
    <w:rPr>
      <w:rFonts w:ascii="Arial" w:hAnsi="Arial"/>
      <w:b/>
      <w:sz w:val="28"/>
    </w:rPr>
  </w:style>
  <w:style w:type="paragraph" w:customStyle="1" w:styleId="AppT2">
    <w:name w:val="App T2"/>
    <w:basedOn w:val="Normal"/>
    <w:next w:val="BodyText"/>
    <w:semiHidden/>
    <w:rsid w:val="00D12F8C"/>
    <w:pPr>
      <w:keepNext/>
      <w:numPr>
        <w:ilvl w:val="1"/>
        <w:numId w:val="37"/>
      </w:numPr>
      <w:spacing w:after="240"/>
      <w:jc w:val="center"/>
      <w:outlineLvl w:val="1"/>
    </w:pPr>
    <w:rPr>
      <w:rFonts w:ascii="Arial" w:hAnsi="Arial"/>
      <w:b/>
      <w:sz w:val="28"/>
    </w:rPr>
  </w:style>
  <w:style w:type="paragraph" w:customStyle="1" w:styleId="AppT3">
    <w:name w:val="App T3"/>
    <w:basedOn w:val="Normal"/>
    <w:next w:val="BodyText"/>
    <w:semiHidden/>
    <w:rsid w:val="00D12F8C"/>
    <w:pPr>
      <w:keepNext/>
      <w:numPr>
        <w:ilvl w:val="2"/>
        <w:numId w:val="37"/>
      </w:numPr>
      <w:spacing w:after="240"/>
      <w:outlineLvl w:val="2"/>
    </w:pPr>
    <w:rPr>
      <w:rFonts w:ascii="Arial" w:hAnsi="Arial"/>
      <w:b/>
    </w:rPr>
  </w:style>
  <w:style w:type="paragraph" w:customStyle="1" w:styleId="AppT4">
    <w:name w:val="App T4"/>
    <w:basedOn w:val="Normal"/>
    <w:next w:val="BodyText"/>
    <w:semiHidden/>
    <w:rsid w:val="00D12F8C"/>
    <w:pPr>
      <w:numPr>
        <w:ilvl w:val="3"/>
        <w:numId w:val="37"/>
      </w:numPr>
      <w:spacing w:after="240"/>
      <w:outlineLvl w:val="3"/>
    </w:pPr>
    <w:rPr>
      <w:rFonts w:ascii="Arial" w:hAnsi="Arial"/>
      <w:b/>
      <w:i/>
    </w:rPr>
  </w:style>
  <w:style w:type="paragraph" w:customStyle="1" w:styleId="AppU1">
    <w:name w:val="App U1"/>
    <w:basedOn w:val="Normal"/>
    <w:next w:val="BodyText"/>
    <w:semiHidden/>
    <w:rsid w:val="00D12F8C"/>
    <w:pPr>
      <w:numPr>
        <w:numId w:val="38"/>
      </w:numPr>
      <w:spacing w:after="240"/>
      <w:jc w:val="center"/>
      <w:outlineLvl w:val="0"/>
    </w:pPr>
    <w:rPr>
      <w:rFonts w:ascii="Arial" w:hAnsi="Arial"/>
      <w:b/>
      <w:sz w:val="28"/>
    </w:rPr>
  </w:style>
  <w:style w:type="paragraph" w:customStyle="1" w:styleId="AppU2">
    <w:name w:val="App U2"/>
    <w:basedOn w:val="Normal"/>
    <w:next w:val="BodyText"/>
    <w:semiHidden/>
    <w:rsid w:val="00D12F8C"/>
    <w:pPr>
      <w:keepNext/>
      <w:numPr>
        <w:ilvl w:val="1"/>
        <w:numId w:val="38"/>
      </w:numPr>
      <w:spacing w:after="240"/>
      <w:jc w:val="center"/>
      <w:outlineLvl w:val="1"/>
    </w:pPr>
    <w:rPr>
      <w:rFonts w:ascii="Arial" w:hAnsi="Arial"/>
      <w:b/>
      <w:sz w:val="28"/>
    </w:rPr>
  </w:style>
  <w:style w:type="paragraph" w:customStyle="1" w:styleId="AppU3">
    <w:name w:val="App U3"/>
    <w:basedOn w:val="Normal"/>
    <w:next w:val="BodyText"/>
    <w:semiHidden/>
    <w:rsid w:val="00D12F8C"/>
    <w:pPr>
      <w:keepNext/>
      <w:numPr>
        <w:ilvl w:val="2"/>
        <w:numId w:val="38"/>
      </w:numPr>
      <w:spacing w:after="240"/>
      <w:outlineLvl w:val="2"/>
    </w:pPr>
    <w:rPr>
      <w:rFonts w:ascii="Arial" w:hAnsi="Arial"/>
      <w:b/>
    </w:rPr>
  </w:style>
  <w:style w:type="paragraph" w:customStyle="1" w:styleId="AppU4">
    <w:name w:val="App U4"/>
    <w:basedOn w:val="Normal"/>
    <w:next w:val="BodyText"/>
    <w:semiHidden/>
    <w:rsid w:val="00D12F8C"/>
    <w:pPr>
      <w:numPr>
        <w:ilvl w:val="3"/>
        <w:numId w:val="38"/>
      </w:numPr>
      <w:spacing w:after="240"/>
      <w:outlineLvl w:val="3"/>
    </w:pPr>
    <w:rPr>
      <w:rFonts w:ascii="Arial" w:hAnsi="Arial"/>
      <w:b/>
      <w:i/>
    </w:rPr>
  </w:style>
  <w:style w:type="paragraph" w:customStyle="1" w:styleId="AppV1">
    <w:name w:val="App V1"/>
    <w:basedOn w:val="Normal"/>
    <w:next w:val="BodyText"/>
    <w:semiHidden/>
    <w:rsid w:val="00D12F8C"/>
    <w:pPr>
      <w:numPr>
        <w:numId w:val="39"/>
      </w:numPr>
      <w:spacing w:after="240"/>
      <w:jc w:val="center"/>
      <w:outlineLvl w:val="0"/>
    </w:pPr>
    <w:rPr>
      <w:rFonts w:ascii="Arial" w:hAnsi="Arial"/>
      <w:b/>
      <w:sz w:val="28"/>
    </w:rPr>
  </w:style>
  <w:style w:type="paragraph" w:customStyle="1" w:styleId="AppV2">
    <w:name w:val="App V2"/>
    <w:basedOn w:val="Normal"/>
    <w:next w:val="BodyText"/>
    <w:semiHidden/>
    <w:rsid w:val="00D12F8C"/>
    <w:pPr>
      <w:keepNext/>
      <w:numPr>
        <w:ilvl w:val="1"/>
        <w:numId w:val="39"/>
      </w:numPr>
      <w:spacing w:after="240"/>
      <w:jc w:val="center"/>
      <w:outlineLvl w:val="1"/>
    </w:pPr>
    <w:rPr>
      <w:rFonts w:ascii="Arial" w:hAnsi="Arial"/>
      <w:b/>
      <w:sz w:val="28"/>
    </w:rPr>
  </w:style>
  <w:style w:type="paragraph" w:customStyle="1" w:styleId="AppV3">
    <w:name w:val="App V3"/>
    <w:basedOn w:val="Normal"/>
    <w:next w:val="BodyText"/>
    <w:semiHidden/>
    <w:rsid w:val="00D12F8C"/>
    <w:pPr>
      <w:keepNext/>
      <w:numPr>
        <w:ilvl w:val="2"/>
        <w:numId w:val="39"/>
      </w:numPr>
      <w:spacing w:after="240"/>
      <w:outlineLvl w:val="2"/>
    </w:pPr>
    <w:rPr>
      <w:rFonts w:ascii="Arial" w:hAnsi="Arial"/>
      <w:b/>
    </w:rPr>
  </w:style>
  <w:style w:type="paragraph" w:customStyle="1" w:styleId="AppV4">
    <w:name w:val="App V4"/>
    <w:basedOn w:val="Normal"/>
    <w:next w:val="BodyText"/>
    <w:semiHidden/>
    <w:rsid w:val="00D12F8C"/>
    <w:pPr>
      <w:numPr>
        <w:ilvl w:val="3"/>
        <w:numId w:val="39"/>
      </w:numPr>
      <w:spacing w:after="240"/>
      <w:outlineLvl w:val="3"/>
    </w:pPr>
    <w:rPr>
      <w:rFonts w:ascii="Arial" w:hAnsi="Arial"/>
      <w:b/>
      <w:i/>
    </w:rPr>
  </w:style>
  <w:style w:type="paragraph" w:customStyle="1" w:styleId="AppW1">
    <w:name w:val="App W1"/>
    <w:basedOn w:val="Normal"/>
    <w:next w:val="BodyText"/>
    <w:semiHidden/>
    <w:rsid w:val="00D12F8C"/>
    <w:pPr>
      <w:numPr>
        <w:numId w:val="40"/>
      </w:numPr>
      <w:spacing w:after="240"/>
      <w:jc w:val="center"/>
      <w:outlineLvl w:val="0"/>
    </w:pPr>
    <w:rPr>
      <w:rFonts w:ascii="Arial" w:hAnsi="Arial"/>
      <w:b/>
      <w:sz w:val="28"/>
    </w:rPr>
  </w:style>
  <w:style w:type="paragraph" w:customStyle="1" w:styleId="AppW2">
    <w:name w:val="App W2"/>
    <w:basedOn w:val="Normal"/>
    <w:next w:val="BodyText"/>
    <w:semiHidden/>
    <w:rsid w:val="00D12F8C"/>
    <w:pPr>
      <w:keepNext/>
      <w:numPr>
        <w:ilvl w:val="1"/>
        <w:numId w:val="40"/>
      </w:numPr>
      <w:spacing w:after="240"/>
      <w:jc w:val="center"/>
      <w:outlineLvl w:val="1"/>
    </w:pPr>
    <w:rPr>
      <w:rFonts w:ascii="Arial" w:hAnsi="Arial"/>
      <w:b/>
      <w:sz w:val="28"/>
    </w:rPr>
  </w:style>
  <w:style w:type="paragraph" w:customStyle="1" w:styleId="AppW3">
    <w:name w:val="App W3"/>
    <w:basedOn w:val="Normal"/>
    <w:next w:val="BodyText"/>
    <w:semiHidden/>
    <w:rsid w:val="00D12F8C"/>
    <w:pPr>
      <w:keepNext/>
      <w:numPr>
        <w:ilvl w:val="2"/>
        <w:numId w:val="40"/>
      </w:numPr>
      <w:spacing w:after="240"/>
      <w:outlineLvl w:val="2"/>
    </w:pPr>
    <w:rPr>
      <w:rFonts w:ascii="Arial" w:hAnsi="Arial"/>
      <w:b/>
    </w:rPr>
  </w:style>
  <w:style w:type="paragraph" w:customStyle="1" w:styleId="AppW4">
    <w:name w:val="App W4"/>
    <w:basedOn w:val="Normal"/>
    <w:next w:val="BodyText"/>
    <w:semiHidden/>
    <w:rsid w:val="00D12F8C"/>
    <w:pPr>
      <w:numPr>
        <w:ilvl w:val="3"/>
        <w:numId w:val="40"/>
      </w:numPr>
      <w:spacing w:after="240"/>
      <w:outlineLvl w:val="3"/>
    </w:pPr>
    <w:rPr>
      <w:rFonts w:ascii="Arial" w:hAnsi="Arial"/>
      <w:b/>
      <w:i/>
    </w:rPr>
  </w:style>
  <w:style w:type="paragraph" w:customStyle="1" w:styleId="AppX1">
    <w:name w:val="App X1"/>
    <w:basedOn w:val="Normal"/>
    <w:next w:val="BodyText"/>
    <w:semiHidden/>
    <w:rsid w:val="00D12F8C"/>
    <w:pPr>
      <w:numPr>
        <w:numId w:val="41"/>
      </w:numPr>
      <w:spacing w:after="240"/>
      <w:jc w:val="center"/>
      <w:outlineLvl w:val="0"/>
    </w:pPr>
    <w:rPr>
      <w:rFonts w:ascii="Arial" w:hAnsi="Arial"/>
      <w:b/>
      <w:sz w:val="28"/>
    </w:rPr>
  </w:style>
  <w:style w:type="paragraph" w:customStyle="1" w:styleId="AppX2">
    <w:name w:val="App X2"/>
    <w:basedOn w:val="Normal"/>
    <w:next w:val="BodyText"/>
    <w:semiHidden/>
    <w:rsid w:val="00D12F8C"/>
    <w:pPr>
      <w:keepNext/>
      <w:numPr>
        <w:ilvl w:val="1"/>
        <w:numId w:val="41"/>
      </w:numPr>
      <w:spacing w:after="240"/>
      <w:jc w:val="center"/>
      <w:outlineLvl w:val="1"/>
    </w:pPr>
    <w:rPr>
      <w:rFonts w:ascii="Arial" w:hAnsi="Arial"/>
      <w:b/>
      <w:sz w:val="28"/>
    </w:rPr>
  </w:style>
  <w:style w:type="paragraph" w:customStyle="1" w:styleId="AppX3">
    <w:name w:val="App X3"/>
    <w:basedOn w:val="Normal"/>
    <w:next w:val="BodyText"/>
    <w:semiHidden/>
    <w:rsid w:val="00D12F8C"/>
    <w:pPr>
      <w:keepNext/>
      <w:numPr>
        <w:ilvl w:val="2"/>
        <w:numId w:val="41"/>
      </w:numPr>
      <w:spacing w:after="240"/>
      <w:outlineLvl w:val="2"/>
    </w:pPr>
    <w:rPr>
      <w:rFonts w:ascii="Arial" w:hAnsi="Arial"/>
      <w:b/>
    </w:rPr>
  </w:style>
  <w:style w:type="paragraph" w:customStyle="1" w:styleId="AppX4">
    <w:name w:val="App X4"/>
    <w:basedOn w:val="Normal"/>
    <w:next w:val="BodyText"/>
    <w:semiHidden/>
    <w:rsid w:val="00D12F8C"/>
    <w:pPr>
      <w:numPr>
        <w:ilvl w:val="3"/>
        <w:numId w:val="41"/>
      </w:numPr>
      <w:spacing w:after="240"/>
      <w:outlineLvl w:val="3"/>
    </w:pPr>
    <w:rPr>
      <w:rFonts w:ascii="Arial" w:hAnsi="Arial"/>
      <w:b/>
      <w:i/>
    </w:rPr>
  </w:style>
  <w:style w:type="paragraph" w:customStyle="1" w:styleId="AppY1">
    <w:name w:val="App Y1"/>
    <w:basedOn w:val="Normal"/>
    <w:next w:val="BodyText"/>
    <w:semiHidden/>
    <w:rsid w:val="00D12F8C"/>
    <w:pPr>
      <w:numPr>
        <w:numId w:val="42"/>
      </w:numPr>
      <w:spacing w:after="240"/>
      <w:jc w:val="center"/>
      <w:outlineLvl w:val="0"/>
    </w:pPr>
    <w:rPr>
      <w:rFonts w:ascii="Arial" w:hAnsi="Arial"/>
      <w:b/>
      <w:sz w:val="28"/>
    </w:rPr>
  </w:style>
  <w:style w:type="paragraph" w:customStyle="1" w:styleId="AppY2">
    <w:name w:val="App Y2"/>
    <w:basedOn w:val="Normal"/>
    <w:next w:val="BodyText"/>
    <w:semiHidden/>
    <w:rsid w:val="00D12F8C"/>
    <w:pPr>
      <w:keepNext/>
      <w:numPr>
        <w:ilvl w:val="1"/>
        <w:numId w:val="42"/>
      </w:numPr>
      <w:spacing w:after="240"/>
      <w:jc w:val="center"/>
      <w:outlineLvl w:val="1"/>
    </w:pPr>
    <w:rPr>
      <w:rFonts w:ascii="Arial" w:hAnsi="Arial"/>
      <w:b/>
      <w:sz w:val="28"/>
    </w:rPr>
  </w:style>
  <w:style w:type="paragraph" w:customStyle="1" w:styleId="AppY3">
    <w:name w:val="App Y3"/>
    <w:basedOn w:val="Normal"/>
    <w:next w:val="BodyText"/>
    <w:semiHidden/>
    <w:rsid w:val="00D12F8C"/>
    <w:pPr>
      <w:keepNext/>
      <w:numPr>
        <w:ilvl w:val="2"/>
        <w:numId w:val="42"/>
      </w:numPr>
      <w:spacing w:after="240"/>
      <w:outlineLvl w:val="2"/>
    </w:pPr>
    <w:rPr>
      <w:rFonts w:ascii="Arial" w:hAnsi="Arial"/>
      <w:b/>
    </w:rPr>
  </w:style>
  <w:style w:type="paragraph" w:customStyle="1" w:styleId="AppY4">
    <w:name w:val="App Y4"/>
    <w:basedOn w:val="Normal"/>
    <w:next w:val="BodyText"/>
    <w:semiHidden/>
    <w:rsid w:val="00D12F8C"/>
    <w:pPr>
      <w:numPr>
        <w:ilvl w:val="3"/>
        <w:numId w:val="42"/>
      </w:numPr>
      <w:spacing w:after="240"/>
      <w:outlineLvl w:val="3"/>
    </w:pPr>
    <w:rPr>
      <w:rFonts w:ascii="Arial" w:hAnsi="Arial"/>
      <w:b/>
      <w:i/>
    </w:rPr>
  </w:style>
  <w:style w:type="paragraph" w:customStyle="1" w:styleId="AppZ1">
    <w:name w:val="App Z1"/>
    <w:basedOn w:val="Normal"/>
    <w:next w:val="BodyText"/>
    <w:semiHidden/>
    <w:rsid w:val="00D12F8C"/>
    <w:pPr>
      <w:numPr>
        <w:numId w:val="43"/>
      </w:numPr>
      <w:spacing w:after="240"/>
      <w:jc w:val="center"/>
      <w:outlineLvl w:val="0"/>
    </w:pPr>
    <w:rPr>
      <w:rFonts w:ascii="Arial" w:hAnsi="Arial"/>
      <w:b/>
      <w:sz w:val="28"/>
    </w:rPr>
  </w:style>
  <w:style w:type="paragraph" w:customStyle="1" w:styleId="AppZ2">
    <w:name w:val="App Z2"/>
    <w:basedOn w:val="Normal"/>
    <w:next w:val="BodyText"/>
    <w:semiHidden/>
    <w:rsid w:val="00D12F8C"/>
    <w:pPr>
      <w:keepNext/>
      <w:numPr>
        <w:ilvl w:val="1"/>
        <w:numId w:val="43"/>
      </w:numPr>
      <w:spacing w:after="240"/>
      <w:jc w:val="center"/>
      <w:outlineLvl w:val="1"/>
    </w:pPr>
    <w:rPr>
      <w:rFonts w:ascii="Arial" w:hAnsi="Arial"/>
      <w:b/>
      <w:sz w:val="28"/>
    </w:rPr>
  </w:style>
  <w:style w:type="paragraph" w:customStyle="1" w:styleId="AppZ3">
    <w:name w:val="App Z3"/>
    <w:basedOn w:val="Normal"/>
    <w:next w:val="BodyText"/>
    <w:semiHidden/>
    <w:rsid w:val="00D12F8C"/>
    <w:pPr>
      <w:keepNext/>
      <w:numPr>
        <w:ilvl w:val="2"/>
        <w:numId w:val="43"/>
      </w:numPr>
      <w:spacing w:after="240"/>
      <w:outlineLvl w:val="2"/>
    </w:pPr>
    <w:rPr>
      <w:rFonts w:ascii="Arial" w:hAnsi="Arial"/>
      <w:b/>
    </w:rPr>
  </w:style>
  <w:style w:type="paragraph" w:customStyle="1" w:styleId="AppZ4">
    <w:name w:val="App Z4"/>
    <w:basedOn w:val="Normal"/>
    <w:next w:val="BodyText"/>
    <w:semiHidden/>
    <w:rsid w:val="00D12F8C"/>
    <w:pPr>
      <w:numPr>
        <w:ilvl w:val="3"/>
        <w:numId w:val="43"/>
      </w:numPr>
      <w:spacing w:after="240"/>
      <w:outlineLvl w:val="3"/>
    </w:pPr>
    <w:rPr>
      <w:rFonts w:ascii="Arial" w:hAnsi="Arial"/>
      <w:b/>
      <w:i/>
    </w:rPr>
  </w:style>
  <w:style w:type="paragraph" w:customStyle="1" w:styleId="Ext-CP-for">
    <w:name w:val=".Ext-CP-for"/>
    <w:rsid w:val="00D12F8C"/>
    <w:rPr>
      <w:rFonts w:ascii="Arial" w:hAnsi="Arial"/>
    </w:rPr>
  </w:style>
  <w:style w:type="character" w:styleId="FootnoteReference">
    <w:name w:val="footnote reference"/>
    <w:basedOn w:val="DefaultParagraphFont"/>
    <w:rsid w:val="00D12F8C"/>
    <w:rPr>
      <w:vertAlign w:val="superscript"/>
    </w:rPr>
  </w:style>
  <w:style w:type="character" w:customStyle="1" w:styleId="Heading3Char">
    <w:name w:val="Heading 3 Char"/>
    <w:basedOn w:val="DefaultParagraphFont"/>
    <w:link w:val="Heading3"/>
    <w:rsid w:val="00D12F8C"/>
    <w:rPr>
      <w:rFonts w:ascii="Arial" w:hAnsi="Arial" w:cs="Arial"/>
      <w:b/>
      <w:kern w:val="32"/>
      <w:sz w:val="24"/>
      <w:szCs w:val="26"/>
    </w:rPr>
  </w:style>
  <w:style w:type="character" w:customStyle="1" w:styleId="HeaderChar">
    <w:name w:val="Header Char"/>
    <w:basedOn w:val="DefaultParagraphFont"/>
    <w:link w:val="Header"/>
    <w:rsid w:val="00D12F8C"/>
    <w:rPr>
      <w:sz w:val="22"/>
    </w:rPr>
  </w:style>
  <w:style w:type="paragraph" w:customStyle="1" w:styleId="HeaderCenter">
    <w:name w:val="Header Center"/>
    <w:basedOn w:val="BodyText"/>
    <w:rsid w:val="007E076A"/>
    <w:pPr>
      <w:jc w:val="center"/>
    </w:pPr>
    <w:rPr>
      <w:sz w:val="20"/>
    </w:rPr>
  </w:style>
  <w:style w:type="paragraph" w:customStyle="1" w:styleId="HeaderTitle">
    <w:name w:val="Header Title"/>
    <w:basedOn w:val="CP-title"/>
    <w:rsid w:val="007E076A"/>
  </w:style>
  <w:style w:type="paragraph" w:customStyle="1" w:styleId="TPsubtitle">
    <w:name w:val="TP_subtitle"/>
    <w:basedOn w:val="TP-title"/>
    <w:rsid w:val="00D12F8C"/>
    <w:rPr>
      <w:sz w:val="28"/>
      <w:szCs w:val="28"/>
    </w:rPr>
  </w:style>
  <w:style w:type="paragraph" w:customStyle="1" w:styleId="Pageintentionallyleftblank">
    <w:name w:val="Page_intentionally_left_blank"/>
    <w:basedOn w:val="Normal"/>
    <w:rsid w:val="00D12F8C"/>
    <w:pPr>
      <w:spacing w:before="2640"/>
      <w:jc w:val="center"/>
    </w:pPr>
    <w:rPr>
      <w:i/>
    </w:rPr>
  </w:style>
  <w:style w:type="paragraph" w:customStyle="1" w:styleId="HelpText">
    <w:name w:val="Help Text"/>
    <w:rsid w:val="00D12F8C"/>
    <w:pPr>
      <w:jc w:val="center"/>
    </w:pPr>
    <w:rPr>
      <w:rFonts w:ascii="Arial" w:hAnsi="Arial"/>
      <w:b/>
      <w:bCs/>
      <w:color w:val="FF0000"/>
      <w:sz w:val="36"/>
      <w:szCs w:val="40"/>
    </w:rPr>
  </w:style>
  <w:style w:type="paragraph" w:customStyle="1" w:styleId="IntentionallyBlank">
    <w:name w:val="Intentionally Blank"/>
    <w:rsid w:val="00D12F8C"/>
    <w:pPr>
      <w:jc w:val="center"/>
    </w:pPr>
    <w:rPr>
      <w:i/>
      <w:sz w:val="22"/>
    </w:rPr>
  </w:style>
  <w:style w:type="character" w:customStyle="1" w:styleId="StylePlaceholderText10ptAuto">
    <w:name w:val="Style Placeholder Text + 10 pt Auto"/>
    <w:basedOn w:val="PlaceholderText"/>
    <w:rsid w:val="007004DD"/>
    <w:rPr>
      <w:rFonts w:ascii="Times New Roman" w:hAnsi="Times New Roman"/>
      <w:color w:val="FF0000"/>
      <w:sz w:val="20"/>
    </w:rPr>
  </w:style>
  <w:style w:type="paragraph" w:customStyle="1" w:styleId="HeaderINLLogo">
    <w:name w:val="Header INL Logo"/>
    <w:basedOn w:val="Figure"/>
    <w:rsid w:val="007E076A"/>
    <w:pPr>
      <w:spacing w:before="0" w:after="0"/>
    </w:pPr>
    <w:rPr>
      <w:noProof/>
    </w:rPr>
  </w:style>
  <w:style w:type="paragraph" w:customStyle="1" w:styleId="HeaderSpacer">
    <w:name w:val="Header Spacer"/>
    <w:basedOn w:val="Normal"/>
    <w:rsid w:val="007E076A"/>
    <w:rPr>
      <w:sz w:val="12"/>
      <w:szCs w:val="12"/>
    </w:rPr>
  </w:style>
  <w:style w:type="paragraph" w:customStyle="1" w:styleId="HangingIndent">
    <w:name w:val="Hanging Indent"/>
    <w:basedOn w:val="Normal"/>
    <w:rsid w:val="00B430A1"/>
    <w:pPr>
      <w:tabs>
        <w:tab w:val="left" w:pos="440"/>
      </w:tabs>
      <w:spacing w:line="280" w:lineRule="exact"/>
      <w:ind w:left="440" w:hanging="440"/>
      <w:jc w:val="both"/>
    </w:pPr>
    <w:rPr>
      <w:rFonts w:ascii="Times" w:hAnsi="Times"/>
      <w:szCs w:val="20"/>
    </w:rPr>
  </w:style>
  <w:style w:type="character" w:customStyle="1" w:styleId="ui-provider">
    <w:name w:val="ui-provider"/>
    <w:basedOn w:val="DefaultParagraphFont"/>
    <w:rsid w:val="00C736C7"/>
  </w:style>
  <w:style w:type="character" w:customStyle="1" w:styleId="normaltextrun">
    <w:name w:val="normaltextrun"/>
    <w:basedOn w:val="DefaultParagraphFont"/>
    <w:rsid w:val="00B34D85"/>
  </w:style>
  <w:style w:type="character" w:customStyle="1" w:styleId="spellingerror">
    <w:name w:val="spellingerror"/>
    <w:basedOn w:val="DefaultParagraphFont"/>
    <w:rsid w:val="00B34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70571">
      <w:bodyDiv w:val="1"/>
      <w:marLeft w:val="0"/>
      <w:marRight w:val="0"/>
      <w:marTop w:val="0"/>
      <w:marBottom w:val="0"/>
      <w:divBdr>
        <w:top w:val="none" w:sz="0" w:space="0" w:color="auto"/>
        <w:left w:val="none" w:sz="0" w:space="0" w:color="auto"/>
        <w:bottom w:val="none" w:sz="0" w:space="0" w:color="auto"/>
        <w:right w:val="none" w:sz="0" w:space="0" w:color="auto"/>
      </w:divBdr>
    </w:div>
    <w:div w:id="1068115165">
      <w:bodyDiv w:val="1"/>
      <w:marLeft w:val="0"/>
      <w:marRight w:val="0"/>
      <w:marTop w:val="0"/>
      <w:marBottom w:val="0"/>
      <w:divBdr>
        <w:top w:val="none" w:sz="0" w:space="0" w:color="auto"/>
        <w:left w:val="none" w:sz="0" w:space="0" w:color="auto"/>
        <w:bottom w:val="none" w:sz="0" w:space="0" w:color="auto"/>
        <w:right w:val="none" w:sz="0" w:space="0" w:color="auto"/>
      </w:divBdr>
    </w:div>
    <w:div w:id="1349715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ffwr\OneDrive%20-%20Idaho%20National%20Laboratory\LDRD\Templates\LDRD_Preproposal_Template_01_np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3EDA9A9B2E4DE18B3D14B109650E02"/>
        <w:category>
          <w:name w:val="General"/>
          <w:gallery w:val="placeholder"/>
        </w:category>
        <w:types>
          <w:type w:val="bbPlcHdr"/>
        </w:types>
        <w:behaviors>
          <w:behavior w:val="content"/>
        </w:behaviors>
        <w:guid w:val="{DD1BBD94-CD5B-438A-B538-D1470F8531B5}"/>
      </w:docPartPr>
      <w:docPartBody>
        <w:p w:rsidR="000E2054" w:rsidRDefault="00370423" w:rsidP="00370423">
          <w:pPr>
            <w:pStyle w:val="FE3EDA9A9B2E4DE18B3D14B109650E0232"/>
          </w:pPr>
          <w:r w:rsidRPr="007207A2">
            <w:rPr>
              <w:rStyle w:val="PlaceholderText"/>
              <w:color w:val="FF0000"/>
            </w:rPr>
            <w:t>[Click here to enter the project tracking number]</w:t>
          </w:r>
        </w:p>
      </w:docPartBody>
    </w:docPart>
    <w:docPart>
      <w:docPartPr>
        <w:name w:val="C2FB35A733C54D268C83B624B2B3F923"/>
        <w:category>
          <w:name w:val="General"/>
          <w:gallery w:val="placeholder"/>
        </w:category>
        <w:types>
          <w:type w:val="bbPlcHdr"/>
        </w:types>
        <w:behaviors>
          <w:behavior w:val="content"/>
        </w:behaviors>
        <w:guid w:val="{C1CECABC-FF9C-4813-8051-8051A7DDE14C}"/>
      </w:docPartPr>
      <w:docPartBody>
        <w:p w:rsidR="000E2054" w:rsidRDefault="00370423" w:rsidP="00370423">
          <w:pPr>
            <w:pStyle w:val="C2FB35A733C54D268C83B624B2B3F92330"/>
          </w:pPr>
          <w:r w:rsidRPr="007207A2">
            <w:rPr>
              <w:rStyle w:val="PlaceholderText"/>
              <w:color w:val="FF0000"/>
            </w:rPr>
            <w:t>[</w:t>
          </w:r>
          <w:r>
            <w:rPr>
              <w:rStyle w:val="PlaceholderText"/>
              <w:color w:val="FF0000"/>
            </w:rPr>
            <w:t>E</w:t>
          </w:r>
          <w:r w:rsidRPr="007207A2">
            <w:rPr>
              <w:rStyle w:val="PlaceholderText"/>
              <w:color w:val="FF0000"/>
            </w:rPr>
            <w:t xml:space="preserve">nter the </w:t>
          </w:r>
          <w:r>
            <w:rPr>
              <w:rStyle w:val="PlaceholderText"/>
              <w:color w:val="FF0000"/>
            </w:rPr>
            <w:t>total approved budget in dollars from LOI-ESS</w:t>
          </w:r>
          <w:r w:rsidRPr="007207A2">
            <w:rPr>
              <w:rStyle w:val="PlaceholderText"/>
              <w:color w:val="FF0000"/>
            </w:rPr>
            <w:t>]</w:t>
          </w:r>
        </w:p>
      </w:docPartBody>
    </w:docPart>
    <w:docPart>
      <w:docPartPr>
        <w:name w:val="2FE0C14EAB9040328072A797037CA79B"/>
        <w:category>
          <w:name w:val="General"/>
          <w:gallery w:val="placeholder"/>
        </w:category>
        <w:types>
          <w:type w:val="bbPlcHdr"/>
        </w:types>
        <w:behaviors>
          <w:behavior w:val="content"/>
        </w:behaviors>
        <w:guid w:val="{4408C3F5-0801-46CF-B89E-A59935E4354B}"/>
      </w:docPartPr>
      <w:docPartBody>
        <w:p w:rsidR="000E2054" w:rsidRDefault="00370423" w:rsidP="00370423">
          <w:pPr>
            <w:pStyle w:val="2FE0C14EAB9040328072A797037CA79B28"/>
          </w:pPr>
          <w:r w:rsidRPr="007207A2">
            <w:rPr>
              <w:rStyle w:val="PlaceholderText"/>
              <w:color w:val="FF0000"/>
            </w:rPr>
            <w:t>[</w:t>
          </w:r>
          <w:r>
            <w:rPr>
              <w:rStyle w:val="PlaceholderText"/>
              <w:color w:val="FF0000"/>
            </w:rPr>
            <w:t>E</w:t>
          </w:r>
          <w:r w:rsidRPr="007207A2">
            <w:rPr>
              <w:rStyle w:val="PlaceholderText"/>
              <w:color w:val="FF0000"/>
            </w:rPr>
            <w:t xml:space="preserve">nter the </w:t>
          </w:r>
          <w:r>
            <w:rPr>
              <w:rStyle w:val="PlaceholderText"/>
              <w:color w:val="FF0000"/>
            </w:rPr>
            <w:t>project duration in years (remove the ‘s’ in years if it’s a one-year project)</w:t>
          </w:r>
          <w:r w:rsidRPr="007207A2">
            <w:rPr>
              <w:rStyle w:val="PlaceholderText"/>
              <w:color w:val="FF0000"/>
            </w:rPr>
            <w:t>]</w:t>
          </w:r>
        </w:p>
      </w:docPartBody>
    </w:docPart>
    <w:docPart>
      <w:docPartPr>
        <w:name w:val="DB4DA44D0E9C4785817DDCC55B261AF3"/>
        <w:category>
          <w:name w:val="General"/>
          <w:gallery w:val="placeholder"/>
        </w:category>
        <w:types>
          <w:type w:val="bbPlcHdr"/>
        </w:types>
        <w:behaviors>
          <w:behavior w:val="content"/>
        </w:behaviors>
        <w:guid w:val="{8C07C6EC-E2EA-4206-BA24-35A846111D39}"/>
      </w:docPartPr>
      <w:docPartBody>
        <w:p w:rsidR="000E2054" w:rsidRDefault="00370423" w:rsidP="00370423">
          <w:pPr>
            <w:pStyle w:val="DB4DA44D0E9C4785817DDCC55B261AF327"/>
          </w:pPr>
          <w:r w:rsidRPr="007207A2">
            <w:rPr>
              <w:rStyle w:val="PlaceholderText"/>
              <w:color w:val="FF0000"/>
            </w:rPr>
            <w:t xml:space="preserve">[Click here to enter the </w:t>
          </w:r>
          <w:r>
            <w:rPr>
              <w:rStyle w:val="PlaceholderText"/>
              <w:color w:val="FF0000"/>
            </w:rPr>
            <w:t>INL principal investigator</w:t>
          </w:r>
          <w:r w:rsidRPr="007207A2">
            <w:rPr>
              <w:rStyle w:val="PlaceholderText"/>
              <w:color w:val="FF0000"/>
            </w:rPr>
            <w:t>—</w:t>
          </w:r>
          <w:r>
            <w:rPr>
              <w:rStyle w:val="PlaceholderText"/>
              <w:color w:val="FF0000"/>
            </w:rPr>
            <w:t>first name then last name</w:t>
          </w:r>
          <w:r w:rsidRPr="007207A2">
            <w:rPr>
              <w:rStyle w:val="PlaceholderText"/>
              <w:color w:val="FF0000"/>
            </w:rPr>
            <w:t>]</w:t>
          </w:r>
        </w:p>
      </w:docPartBody>
    </w:docPart>
    <w:docPart>
      <w:docPartPr>
        <w:name w:val="4851B56C7B0B4C099B476BDACF679674"/>
        <w:category>
          <w:name w:val="General"/>
          <w:gallery w:val="placeholder"/>
        </w:category>
        <w:types>
          <w:type w:val="bbPlcHdr"/>
        </w:types>
        <w:behaviors>
          <w:behavior w:val="content"/>
        </w:behaviors>
        <w:guid w:val="{4F80F007-2916-4741-B609-5356D90144B8}"/>
      </w:docPartPr>
      <w:docPartBody>
        <w:p w:rsidR="000E2054" w:rsidRDefault="00370423" w:rsidP="00370423">
          <w:pPr>
            <w:pStyle w:val="4851B56C7B0B4C099B476BDACF67967414"/>
          </w:pPr>
          <w:r w:rsidRPr="005B31FA">
            <w:rPr>
              <w:rStyle w:val="StylePlaceholderText10ptAuto"/>
              <w:sz w:val="22"/>
            </w:rPr>
            <w:t>[Enter the initiative that is associated with the proposal in LOI</w:t>
          </w:r>
          <w:r>
            <w:rPr>
              <w:rStyle w:val="StylePlaceholderText10ptAuto"/>
            </w:rPr>
            <w:t>-</w:t>
          </w:r>
          <w:r w:rsidRPr="005B31FA">
            <w:rPr>
              <w:rStyle w:val="StylePlaceholderText10ptAuto"/>
              <w:sz w:val="22"/>
            </w:rPr>
            <w:t>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0000500000000020000"/>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32800"/>
    <w:multiLevelType w:val="multilevel"/>
    <w:tmpl w:val="6F0A34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3335027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90"/>
    <w:rsid w:val="000E2054"/>
    <w:rsid w:val="00174B08"/>
    <w:rsid w:val="00174E52"/>
    <w:rsid w:val="002A3F7E"/>
    <w:rsid w:val="00320190"/>
    <w:rsid w:val="00370423"/>
    <w:rsid w:val="003A68FF"/>
    <w:rsid w:val="003F7ECB"/>
    <w:rsid w:val="006E0BDD"/>
    <w:rsid w:val="00786F39"/>
    <w:rsid w:val="00817590"/>
    <w:rsid w:val="008464EC"/>
    <w:rsid w:val="00875D21"/>
    <w:rsid w:val="0090386D"/>
    <w:rsid w:val="00966785"/>
    <w:rsid w:val="009A7F33"/>
    <w:rsid w:val="00AA1280"/>
    <w:rsid w:val="00AD10A7"/>
    <w:rsid w:val="00B60B15"/>
    <w:rsid w:val="00CF0549"/>
    <w:rsid w:val="00D31663"/>
    <w:rsid w:val="00E4064A"/>
    <w:rsid w:val="00E94AB6"/>
    <w:rsid w:val="00EF5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1663"/>
    <w:rPr>
      <w:color w:val="808080"/>
    </w:rPr>
  </w:style>
  <w:style w:type="character" w:customStyle="1" w:styleId="StylePlaceholderText10ptAuto">
    <w:name w:val="Style Placeholder Text + 10 pt Auto"/>
    <w:basedOn w:val="PlaceholderText"/>
    <w:rsid w:val="00370423"/>
    <w:rPr>
      <w:rFonts w:ascii="Times New Roman" w:hAnsi="Times New Roman"/>
      <w:color w:val="FF0000"/>
      <w:sz w:val="20"/>
    </w:rPr>
  </w:style>
  <w:style w:type="character" w:styleId="Hyperlink">
    <w:name w:val="Hyperlink"/>
    <w:basedOn w:val="DefaultParagraphFont"/>
    <w:uiPriority w:val="99"/>
    <w:rsid w:val="00320190"/>
    <w:rPr>
      <w:color w:val="0000FF"/>
      <w:u w:val="single"/>
    </w:rPr>
  </w:style>
  <w:style w:type="paragraph" w:customStyle="1" w:styleId="FE3EDA9A9B2E4DE18B3D14B109650E0232">
    <w:name w:val="FE3EDA9A9B2E4DE18B3D14B109650E0232"/>
    <w:rsid w:val="00370423"/>
    <w:pPr>
      <w:spacing w:after="240" w:line="240" w:lineRule="auto"/>
    </w:pPr>
    <w:rPr>
      <w:rFonts w:ascii="Times New Roman" w:eastAsia="Times New Roman" w:hAnsi="Times New Roman" w:cs="Times New Roman"/>
    </w:rPr>
  </w:style>
  <w:style w:type="paragraph" w:customStyle="1" w:styleId="4851B56C7B0B4C099B476BDACF67967414">
    <w:name w:val="4851B56C7B0B4C099B476BDACF67967414"/>
    <w:rsid w:val="00370423"/>
    <w:pPr>
      <w:spacing w:after="240" w:line="240" w:lineRule="auto"/>
    </w:pPr>
    <w:rPr>
      <w:rFonts w:ascii="Times New Roman" w:eastAsia="Times New Roman" w:hAnsi="Times New Roman" w:cs="Times New Roman"/>
    </w:rPr>
  </w:style>
  <w:style w:type="paragraph" w:customStyle="1" w:styleId="C2FB35A733C54D268C83B624B2B3F92330">
    <w:name w:val="C2FB35A733C54D268C83B624B2B3F92330"/>
    <w:rsid w:val="00370423"/>
    <w:pPr>
      <w:spacing w:after="240" w:line="240" w:lineRule="auto"/>
    </w:pPr>
    <w:rPr>
      <w:rFonts w:ascii="Times New Roman" w:eastAsia="Times New Roman" w:hAnsi="Times New Roman" w:cs="Times New Roman"/>
    </w:rPr>
  </w:style>
  <w:style w:type="paragraph" w:customStyle="1" w:styleId="2FE0C14EAB9040328072A797037CA79B28">
    <w:name w:val="2FE0C14EAB9040328072A797037CA79B28"/>
    <w:rsid w:val="00370423"/>
    <w:pPr>
      <w:spacing w:after="240" w:line="240" w:lineRule="auto"/>
    </w:pPr>
    <w:rPr>
      <w:rFonts w:ascii="Times New Roman" w:eastAsia="Times New Roman" w:hAnsi="Times New Roman" w:cs="Times New Roman"/>
    </w:rPr>
  </w:style>
  <w:style w:type="paragraph" w:customStyle="1" w:styleId="DB4DA44D0E9C4785817DDCC55B261AF327">
    <w:name w:val="DB4DA44D0E9C4785817DDCC55B261AF327"/>
    <w:rsid w:val="00370423"/>
    <w:pPr>
      <w:spacing w:after="240" w:line="240" w:lineRule="auto"/>
    </w:pPr>
    <w:rPr>
      <w:rFonts w:ascii="Times New Roman" w:eastAsia="Times New Roman" w:hAnsi="Times New Roman" w:cs="Times New Roma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E94E11629494544C917167AB45574727" ma:contentTypeVersion="1" ma:contentTypeDescription="Create a new document." ma:contentTypeScope="" ma:versionID="ef71372d8a75b6e6b87a2e180b518373">
  <xsd:schema xmlns:xsd="http://www.w3.org/2001/XMLSchema" xmlns:xs="http://www.w3.org/2001/XMLSchema" xmlns:p="http://schemas.microsoft.com/office/2006/metadata/properties" xmlns:ns2="49885619-deaa-44a5-bc5e-9342697e4fb9" targetNamespace="http://schemas.microsoft.com/office/2006/metadata/properties" ma:root="true" ma:fieldsID="5bf24fa705068ae71704774c6730c5b2" ns2:_="">
    <xsd:import namespace="49885619-deaa-44a5-bc5e-9342697e4fb9"/>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85619-deaa-44a5-bc5e-9342697e4fb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EBE65E-62B5-4782-9A61-7C0DE59D18EC}">
  <ds:schemaRefs>
    <ds:schemaRef ds:uri="http://schemas.microsoft.com/sharepoint/v3/contenttype/forms"/>
  </ds:schemaRefs>
</ds:datastoreItem>
</file>

<file path=customXml/itemProps2.xml><?xml version="1.0" encoding="utf-8"?>
<ds:datastoreItem xmlns:ds="http://schemas.openxmlformats.org/officeDocument/2006/customXml" ds:itemID="{2D46D30F-E2DD-472A-A985-6AFCDD76AF6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86ADA0-21E2-480E-9B16-25407FF67F7C}">
  <ds:schemaRefs>
    <ds:schemaRef ds:uri="http://schemas.openxmlformats.org/officeDocument/2006/bibliography"/>
  </ds:schemaRefs>
</ds:datastoreItem>
</file>

<file path=customXml/itemProps4.xml><?xml version="1.0" encoding="utf-8"?>
<ds:datastoreItem xmlns:ds="http://schemas.openxmlformats.org/officeDocument/2006/customXml" ds:itemID="{D52608B0-9ED1-4A6F-A877-7543427EE0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85619-deaa-44a5-bc5e-9342697e4f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C:\Users\huffwr\OneDrive - Idaho National Laboratory\LDRD\Templates\LDRD_Preproposal_Template_01_np2.dotx</Template>
  <TotalTime>252</TotalTime>
  <Pages>7</Pages>
  <Words>2058</Words>
  <Characters>11733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Heading 1</vt:lpstr>
    </vt:vector>
  </TitlesOfParts>
  <Company>INEEL</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Heading 1</dc:title>
  <dc:creator>Tony Huff</dc:creator>
  <cp:lastModifiedBy>Kyle A. Gamble</cp:lastModifiedBy>
  <cp:revision>71</cp:revision>
  <cp:lastPrinted>2015-03-10T21:56:00Z</cp:lastPrinted>
  <dcterms:created xsi:type="dcterms:W3CDTF">2023-08-28T10:49:00Z</dcterms:created>
  <dcterms:modified xsi:type="dcterms:W3CDTF">2023-08-28T21:59:00Z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0x010100E94E11629494544C917167AB45574727</vt:lpwstr>
  </property>
</Properties>
</file>